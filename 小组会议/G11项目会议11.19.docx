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7025B7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4F7AC51C" w:rsidR="00554276" w:rsidRPr="00435B65" w:rsidRDefault="008E7391" w:rsidP="009F4E19">
      <w:pPr>
        <w:pStyle w:val="a7"/>
      </w:pPr>
      <w:r>
        <w:rPr>
          <w:rFonts w:hint="eastAsia"/>
        </w:rPr>
        <w:t>2021.1</w:t>
      </w:r>
      <w:r w:rsidR="000323DF">
        <w:t>1.19</w:t>
      </w:r>
    </w:p>
    <w:p w14:paraId="20434199" w14:textId="77777777" w:rsidR="00554276" w:rsidRPr="00435B65" w:rsidRDefault="007025B7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0175AA48" w:rsidR="00D50D23" w:rsidRPr="00435B65" w:rsidRDefault="007025B7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0323DF">
        <w:t>2021.11.19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0323DF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7025B7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7025B7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7025B7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7025B7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99F646D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52DC975E" w14:textId="3C2EFDDF" w:rsidR="000323DF" w:rsidRDefault="000323DF" w:rsidP="000323D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上期工作进度汇报：</w:t>
      </w:r>
    </w:p>
    <w:p w14:paraId="71CE34DB" w14:textId="6BA33601" w:rsidR="000323DF" w:rsidRDefault="000323DF" w:rsidP="000323D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郑航舰：快速模型还没有改好</w:t>
      </w:r>
    </w:p>
    <w:p w14:paraId="6F5BBA13" w14:textId="06891AF8" w:rsidR="000323DF" w:rsidRDefault="000323DF" w:rsidP="000323D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lastRenderedPageBreak/>
        <w:t>王义博：管理员模型已经改好，层次图重构完毕</w:t>
      </w:r>
    </w:p>
    <w:p w14:paraId="54DC411B" w14:textId="16DDD255" w:rsidR="000323DF" w:rsidRPr="00435B65" w:rsidRDefault="000323DF" w:rsidP="000323DF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吴联想：数据库sql文件已经建好，</w:t>
      </w:r>
      <w:r w:rsidR="002D0F29">
        <w:rPr>
          <w:rFonts w:hint="eastAsia"/>
        </w:rPr>
        <w:t>校园表白墙的前端和后端文件配置完毕并上传GitHub</w:t>
      </w:r>
    </w:p>
    <w:p w14:paraId="45280A28" w14:textId="56DABD47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209C21B0" w14:textId="75B365B6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本次讨论的主要议题是P</w:t>
      </w:r>
      <w:r>
        <w:t>DL</w:t>
      </w:r>
      <w:r>
        <w:rPr>
          <w:rFonts w:hint="eastAsia"/>
        </w:rPr>
        <w:t>语言修改的工作分配和未来写程序具体实现时的模块工作分配。</w:t>
      </w:r>
    </w:p>
    <w:p w14:paraId="398D1D8C" w14:textId="762DE852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P</w:t>
      </w:r>
      <w:r>
        <w:t>DL</w:t>
      </w:r>
      <w:r>
        <w:rPr>
          <w:rFonts w:hint="eastAsia"/>
        </w:rPr>
        <w:t>语言：</w:t>
      </w:r>
    </w:p>
    <w:p w14:paraId="5A368C4C" w14:textId="1798C623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郑航舰：管理员模块</w:t>
      </w:r>
    </w:p>
    <w:p w14:paraId="5AF5F312" w14:textId="24B6776C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王义博：用户模块</w:t>
      </w:r>
    </w:p>
    <w:p w14:paraId="07103AC9" w14:textId="376C316D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吴联想：登录注册模块</w:t>
      </w:r>
    </w:p>
    <w:p w14:paraId="4CB0F4B8" w14:textId="4BE0F5C5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代码具体实现：</w:t>
      </w:r>
    </w:p>
    <w:p w14:paraId="10416FB2" w14:textId="1A460342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郑航舰：用户模块（除个人中心）</w:t>
      </w:r>
    </w:p>
    <w:p w14:paraId="0AF7B247" w14:textId="5FA09D4A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王义博：登录注册模块+个人中心</w:t>
      </w:r>
    </w:p>
    <w:p w14:paraId="2FBF1958" w14:textId="63DE1F38" w:rsidR="002D0F29" w:rsidRDefault="002D0F29" w:rsidP="002D0F29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吴联想：管理员模块</w:t>
      </w:r>
    </w:p>
    <w:p w14:paraId="5B608E38" w14:textId="29B4D321" w:rsidR="002D0F29" w:rsidRPr="002D0F29" w:rsidRDefault="002D0F29" w:rsidP="002D0F29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郑航舰继续修改用户的快速模型，</w:t>
      </w:r>
      <w:r>
        <w:t>P</w:t>
      </w:r>
      <w:r>
        <w:rPr>
          <w:rFonts w:hint="eastAsia"/>
        </w:rPr>
        <w:t>roject更新三个人的模块分工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7A65A528" w:rsidR="002C3D7E" w:rsidRPr="00435B65" w:rsidRDefault="002D0F29" w:rsidP="00BE1C8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下周计划不变</w:t>
      </w:r>
    </w:p>
    <w:p w14:paraId="09CDBD50" w14:textId="77777777" w:rsidR="0015180F" w:rsidRPr="00435B65" w:rsidRDefault="007025B7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6280D9F" w:rsidR="00680296" w:rsidRPr="00435B65" w:rsidRDefault="007025B7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0323DF">
        <w:t>2021.11.19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7025B7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7025B7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425BB" w14:textId="77777777" w:rsidR="007025B7" w:rsidRDefault="007025B7" w:rsidP="001E7D29">
      <w:pPr>
        <w:spacing w:after="0" w:line="240" w:lineRule="auto"/>
      </w:pPr>
      <w:r>
        <w:separator/>
      </w:r>
    </w:p>
  </w:endnote>
  <w:endnote w:type="continuationSeparator" w:id="0">
    <w:p w14:paraId="0448335E" w14:textId="77777777" w:rsidR="007025B7" w:rsidRDefault="007025B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FD68" w14:textId="77777777" w:rsidR="007025B7" w:rsidRDefault="007025B7" w:rsidP="001E7D29">
      <w:pPr>
        <w:spacing w:after="0" w:line="240" w:lineRule="auto"/>
      </w:pPr>
      <w:r>
        <w:separator/>
      </w:r>
    </w:p>
  </w:footnote>
  <w:footnote w:type="continuationSeparator" w:id="0">
    <w:p w14:paraId="18DCE1C7" w14:textId="77777777" w:rsidR="007025B7" w:rsidRDefault="007025B7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323DF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D0F29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025B7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7172CD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7172CD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7172CD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7172CD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7172CD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7172CD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7172CD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7172CD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7172CD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7172CD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7172CD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7172CD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7172CD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7172CD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7172CD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7172CD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7172CD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7172CD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7172CD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7172CD"/>
    <w:rsid w:val="00E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24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2021-11-19T10:28:00Z</dcterms:modified>
</cp:coreProperties>
</file>