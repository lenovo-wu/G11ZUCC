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F5766E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255594C1" w:rsidR="00554276" w:rsidRPr="00435B65" w:rsidRDefault="008E7391" w:rsidP="009F4E19">
      <w:pPr>
        <w:pStyle w:val="a7"/>
      </w:pPr>
      <w:r>
        <w:rPr>
          <w:rFonts w:hint="eastAsia"/>
        </w:rPr>
        <w:t>2021.10.22</w:t>
      </w:r>
    </w:p>
    <w:p w14:paraId="20434199" w14:textId="77777777" w:rsidR="00554276" w:rsidRPr="00435B65" w:rsidRDefault="00F5766E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33DF6AE3" w:rsidR="00D50D23" w:rsidRPr="00435B65" w:rsidRDefault="00F5766E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sdt>
        <w:sdtPr>
          <w:alias w:val="输入日期："/>
          <w:tag w:val="输入日期："/>
          <w:id w:val="359556548"/>
          <w:placeholder>
            <w:docPart w:val="9A52D4210B1C47E39B24D4C5E6B8072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F5766E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F5766E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F5766E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F5766E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6DEA5DDE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531FEDB5" w14:textId="5E2428C3" w:rsidR="00A57B07" w:rsidRDefault="00193C28" w:rsidP="00A57B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根据周三课上对可行性分析报告的初步审查，我们小组经过讨论发现以下问题：</w:t>
      </w:r>
    </w:p>
    <w:p w14:paraId="2C3CB488" w14:textId="27F3C091" w:rsidR="00193C28" w:rsidRDefault="00193C28" w:rsidP="00A57B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郑航舰：上周我们进行可行性</w:t>
      </w:r>
      <w:r w:rsidR="00736A39">
        <w:rPr>
          <w:rFonts w:hint="eastAsia"/>
        </w:rPr>
        <w:t>分析的时候，没有按照书上说的可信性研究过程制定计划和输出对应文档。书上的步骤为：复查系统规模和目标、研究正在使用的系统、导出新系统的高层逻辑模型、进一步定义问题、导出和评价供选择的解法、推荐行动方针、草拟开发计划，每一项都要输出对应的word文档。</w:t>
      </w:r>
    </w:p>
    <w:p w14:paraId="4D2F48FA" w14:textId="00F325D4" w:rsidR="00736A39" w:rsidRDefault="00736A39" w:rsidP="00A57B0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</w:t>
      </w:r>
      <w:r w:rsidR="004B23A8">
        <w:rPr>
          <w:rFonts w:hint="eastAsia"/>
        </w:rPr>
        <w:t>：</w:t>
      </w:r>
      <w:r w:rsidR="0045157B">
        <w:rPr>
          <w:rFonts w:hint="eastAsia"/>
        </w:rPr>
        <w:t>老师上课提出的操作可行性在我们的可行性报告中并没有体现。</w:t>
      </w:r>
    </w:p>
    <w:p w14:paraId="0AFED557" w14:textId="35DA5A5C" w:rsidR="0045157B" w:rsidRDefault="0045157B" w:rsidP="00A57B07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</w:t>
      </w:r>
      <w:r w:rsidR="000C57E9">
        <w:rPr>
          <w:rFonts w:hint="eastAsia"/>
        </w:rPr>
        <w:t>我们的项目计划需要更新，同时git库虽然已经建立起来了，但是小组成员还没有办法上传文件到我建立的项目库上</w:t>
      </w:r>
    </w:p>
    <w:p w14:paraId="45280A28" w14:textId="14C95138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0A3D8400" w14:textId="7A411B9B" w:rsidR="000C57E9" w:rsidRDefault="000C57E9" w:rsidP="000C57E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经过小组讨论，决定分工如下：</w:t>
      </w:r>
    </w:p>
    <w:p w14:paraId="2ECD1401" w14:textId="38A7EC95" w:rsidR="000C57E9" w:rsidRDefault="000C57E9" w:rsidP="000C57E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吴联想负责复查系统规模和目标、进一步定义问题、对最终提交的文档进行审查并指导git库能让小组成员上传文档、小组项目会议的记录；</w:t>
      </w:r>
    </w:p>
    <w:p w14:paraId="64CE95B9" w14:textId="35D92B29" w:rsidR="000C57E9" w:rsidRDefault="000C57E9" w:rsidP="000C57E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郑航舰负责项目计划的更新、导出和评价供选择的解法中的可行性分析、推荐行动方针</w:t>
      </w:r>
      <w:r w:rsidR="00DC656E">
        <w:rPr>
          <w:rFonts w:hint="eastAsia"/>
        </w:rPr>
        <w:t>和最后项目可行性计划的整合；</w:t>
      </w:r>
    </w:p>
    <w:p w14:paraId="67599BA2" w14:textId="708131DE" w:rsidR="00DC656E" w:rsidRPr="00435B65" w:rsidRDefault="00DC656E" w:rsidP="000C57E9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王义博负责研究目前正在使用的系统、导出新系统的高层逻辑模型、进一步定义问题和方案的选择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4915AD1A" w:rsidR="002C3D7E" w:rsidRPr="00435B65" w:rsidRDefault="00DC656E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下一个阶段我们要提交需求说明S</w:t>
      </w:r>
      <w:r>
        <w:t>RS</w:t>
      </w:r>
      <w:r>
        <w:rPr>
          <w:rFonts w:hint="eastAsia"/>
        </w:rPr>
        <w:t>和需求评审P</w:t>
      </w:r>
      <w:r>
        <w:t>PT</w:t>
      </w:r>
      <w:r>
        <w:rPr>
          <w:rFonts w:hint="eastAsia"/>
        </w:rPr>
        <w:t>，目前暂定word文档由郑航舰编写、P</w:t>
      </w:r>
      <w:r>
        <w:t>PT</w:t>
      </w:r>
      <w:r>
        <w:rPr>
          <w:rFonts w:hint="eastAsia"/>
        </w:rPr>
        <w:t>由王义博编写，吴联想负责相关资料的收集和最后的验收工作。</w:t>
      </w:r>
    </w:p>
    <w:p w14:paraId="09CDBD50" w14:textId="77777777" w:rsidR="0015180F" w:rsidRPr="00435B65" w:rsidRDefault="00F5766E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2A228434" w:rsidR="00680296" w:rsidRPr="00435B65" w:rsidRDefault="00F5766E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45157B">
        <w:rPr>
          <w:rFonts w:hint="eastAsia"/>
        </w:rPr>
        <w:t>2021.10.22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F5766E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F5766E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80DFF" w14:textId="77777777" w:rsidR="00F5766E" w:rsidRDefault="00F5766E" w:rsidP="001E7D29">
      <w:pPr>
        <w:spacing w:after="0" w:line="240" w:lineRule="auto"/>
      </w:pPr>
      <w:r>
        <w:separator/>
      </w:r>
    </w:p>
  </w:endnote>
  <w:endnote w:type="continuationSeparator" w:id="0">
    <w:p w14:paraId="4CA253C2" w14:textId="77777777" w:rsidR="00F5766E" w:rsidRDefault="00F5766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B7B0" w14:textId="77777777" w:rsidR="00F5766E" w:rsidRDefault="00F5766E" w:rsidP="001E7D29">
      <w:pPr>
        <w:spacing w:after="0" w:line="240" w:lineRule="auto"/>
      </w:pPr>
      <w:r>
        <w:separator/>
      </w:r>
    </w:p>
  </w:footnote>
  <w:footnote w:type="continuationSeparator" w:id="0">
    <w:p w14:paraId="5A63CDCD" w14:textId="77777777" w:rsidR="00F5766E" w:rsidRDefault="00F5766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C57E9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93C28"/>
    <w:rsid w:val="001C329C"/>
    <w:rsid w:val="001E7D29"/>
    <w:rsid w:val="002404F5"/>
    <w:rsid w:val="00275260"/>
    <w:rsid w:val="00276FA1"/>
    <w:rsid w:val="00285B87"/>
    <w:rsid w:val="00291B4A"/>
    <w:rsid w:val="00297D15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5157B"/>
    <w:rsid w:val="004724BD"/>
    <w:rsid w:val="00477352"/>
    <w:rsid w:val="00491C23"/>
    <w:rsid w:val="004B23A8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36A3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57B07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656E"/>
    <w:rsid w:val="00DC79AD"/>
    <w:rsid w:val="00DD2075"/>
    <w:rsid w:val="00DF2868"/>
    <w:rsid w:val="00E557A0"/>
    <w:rsid w:val="00EF6435"/>
    <w:rsid w:val="00F10F6B"/>
    <w:rsid w:val="00F23697"/>
    <w:rsid w:val="00F36BB7"/>
    <w:rsid w:val="00F5766E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Packages\Microsoft.Office.Desktop_8wekyb3d8bbwe\LocalCache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422DEC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422DEC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422DEC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422DEC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9A52D4210B1C47E39B24D4C5E6B807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E90575-2556-444B-A325-DF9B5DDC3938}"/>
      </w:docPartPr>
      <w:docPartBody>
        <w:p w:rsidR="00422DEC" w:rsidRDefault="003F7C4E">
          <w:pPr>
            <w:pStyle w:val="9A52D4210B1C47E39B24D4C5E6B80726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422DEC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422DEC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422DEC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422DEC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422DEC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422DEC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422DEC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422DEC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422DEC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422DEC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422DEC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422DEC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422DEC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422DEC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422DEC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422DEC"/>
    <w:rsid w:val="00732107"/>
    <w:rsid w:val="00E9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90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联想</cp:lastModifiedBy>
  <cp:revision>5</cp:revision>
  <dcterms:created xsi:type="dcterms:W3CDTF">2021-10-22T09:24:00Z</dcterms:created>
  <dcterms:modified xsi:type="dcterms:W3CDTF">2021-10-22T11:49:00Z</dcterms:modified>
</cp:coreProperties>
</file>