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3066B508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11项目小组会议</w:t>
      </w:r>
    </w:p>
    <w:p w14:paraId="16E054CB" w14:textId="77777777" w:rsidR="00275260" w:rsidRPr="00435B65" w:rsidRDefault="001C09C0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4B9D4836" w:rsidR="007A5357" w:rsidRDefault="007A5357" w:rsidP="009F4E19">
      <w:pPr>
        <w:pStyle w:val="a7"/>
      </w:pP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6BE82D89" wp14:editId="511FA564">
            <wp:extent cx="2842260" cy="28422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0D165A18" w:rsidR="00554276" w:rsidRPr="00435B65" w:rsidRDefault="008E7391" w:rsidP="009F4E19">
      <w:pPr>
        <w:pStyle w:val="a7"/>
      </w:pPr>
      <w:r>
        <w:rPr>
          <w:rFonts w:hint="eastAsia"/>
        </w:rPr>
        <w:t>2021.10.2</w:t>
      </w:r>
      <w:r w:rsidR="006E54D5">
        <w:t>9</w:t>
      </w:r>
    </w:p>
    <w:p w14:paraId="20434199" w14:textId="77777777" w:rsidR="00554276" w:rsidRPr="00435B65" w:rsidRDefault="001C09C0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714096AB" w:rsidR="00D50D23" w:rsidRPr="00435B65" w:rsidRDefault="001C09C0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6E54D5">
        <w:t>2021.10.29</w:t>
      </w:r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G11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1C09C0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5D8F7676" w:rsidR="0015180F" w:rsidRPr="00435B65" w:rsidRDefault="001C09C0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</w:p>
    <w:p w14:paraId="4FCFBAFB" w14:textId="77777777" w:rsidR="00B853F9" w:rsidRPr="00435B65" w:rsidRDefault="001C09C0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1C09C0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55E1188E" w:rsidR="00C1643D" w:rsidRDefault="00BE1C82" w:rsidP="00FD6CAB">
      <w:pPr>
        <w:pStyle w:val="20"/>
      </w:pPr>
      <w:r>
        <w:rPr>
          <w:rFonts w:hint="eastAsia"/>
        </w:rPr>
        <w:t>周期性检查发现问题</w:t>
      </w:r>
    </w:p>
    <w:p w14:paraId="3777D1EF" w14:textId="64E30F22" w:rsidR="006E54D5" w:rsidRDefault="006E54D5" w:rsidP="006E54D5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根据上周的S</w:t>
      </w:r>
      <w:r>
        <w:t>RS</w:t>
      </w:r>
      <w:r>
        <w:rPr>
          <w:rFonts w:hint="eastAsia"/>
        </w:rPr>
        <w:t>初步会议评审，我们小组成员总结了如下问题。</w:t>
      </w:r>
    </w:p>
    <w:p w14:paraId="75C86F01" w14:textId="2C9BC8B1" w:rsidR="006E54D5" w:rsidRDefault="006E54D5" w:rsidP="006E54D5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lastRenderedPageBreak/>
        <w:t>郑航舰：上周评审老师提出我们小组的目标用户选择有缺陷，没有选择女性学生用户和管理员用户；</w:t>
      </w:r>
    </w:p>
    <w:p w14:paraId="135A6AFA" w14:textId="71A5FE4C" w:rsidR="006E54D5" w:rsidRDefault="006E54D5" w:rsidP="006E54D5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王义博：git需要做分支，不能只有一个main分支；小组会议评价要精确到个人；表白是否要通知表白对象；</w:t>
      </w:r>
    </w:p>
    <w:p w14:paraId="6F6EFA93" w14:textId="3EBA217F" w:rsidR="006E54D5" w:rsidRDefault="006E54D5" w:rsidP="006E54D5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</w:t>
      </w:r>
      <w:r>
        <w:rPr>
          <w:rFonts w:hint="eastAsia"/>
        </w:rPr>
        <w:t>界面原型有一些粗糙，感觉不太像网站，管理员界面似乎没做</w:t>
      </w:r>
      <w:r>
        <w:rPr>
          <w:rFonts w:hint="eastAsia"/>
        </w:rPr>
        <w:t>，会议计划需要体现输出文件。</w:t>
      </w:r>
    </w:p>
    <w:p w14:paraId="08198EFE" w14:textId="0F8FD629" w:rsidR="006E54D5" w:rsidRPr="00435B65" w:rsidRDefault="006E54D5" w:rsidP="006E54D5">
      <w:pPr>
        <w:pStyle w:val="20"/>
        <w:numPr>
          <w:ilvl w:val="0"/>
          <w:numId w:val="0"/>
        </w:numPr>
        <w:ind w:left="1310"/>
        <w:rPr>
          <w:rFonts w:hint="eastAsia"/>
        </w:rPr>
      </w:pPr>
    </w:p>
    <w:p w14:paraId="45280A28" w14:textId="05A3EC18" w:rsidR="002C3D7E" w:rsidRDefault="00BE1C82" w:rsidP="00FD6CAB">
      <w:pPr>
        <w:pStyle w:val="20"/>
      </w:pPr>
      <w:r>
        <w:rPr>
          <w:rFonts w:hint="eastAsia"/>
        </w:rPr>
        <w:t>解决问题方案，是否调整项目计划</w:t>
      </w:r>
    </w:p>
    <w:p w14:paraId="7CA4F7DB" w14:textId="605E3D5C" w:rsidR="006E54D5" w:rsidRDefault="006E54D5" w:rsidP="006E54D5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吴联想：解决git的分支问题，帮助组员在git上创建自己的分支从而使线上评审能够实现</w:t>
      </w:r>
    </w:p>
    <w:p w14:paraId="1A64D016" w14:textId="6B3F38EA" w:rsidR="006E54D5" w:rsidRDefault="006E54D5" w:rsidP="006E54D5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郑航舰：寻找女性用户，</w:t>
      </w:r>
      <w:r w:rsidR="005104E4">
        <w:rPr>
          <w:rFonts w:hint="eastAsia"/>
        </w:rPr>
        <w:t>根据用户意见进一步修改项目原型</w:t>
      </w:r>
    </w:p>
    <w:p w14:paraId="737750EE" w14:textId="2B48F68C" w:rsidR="005104E4" w:rsidRDefault="005104E4" w:rsidP="006E54D5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王义博：担任管理员代表，搜寻管理员相关内容</w:t>
      </w:r>
    </w:p>
    <w:p w14:paraId="29271195" w14:textId="446277FB" w:rsidR="005104E4" w:rsidRDefault="005104E4" w:rsidP="006E54D5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从下周开始组员评分需要具体到各个组员做的事情上面去</w:t>
      </w:r>
    </w:p>
    <w:p w14:paraId="10A1ACA2" w14:textId="5C0431FB" w:rsidR="005104E4" w:rsidRPr="00435B65" w:rsidRDefault="005104E4" w:rsidP="006E54D5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项目计划需要相应的调整，加上每一个任务的输出</w:t>
      </w:r>
    </w:p>
    <w:p w14:paraId="2C1A7055" w14:textId="008CBF20" w:rsidR="002C3D7E" w:rsidRPr="00435B65" w:rsidRDefault="00BE1C82" w:rsidP="00FD6CAB">
      <w:pPr>
        <w:pStyle w:val="20"/>
      </w:pPr>
      <w:r>
        <w:rPr>
          <w:rFonts w:hint="eastAsia"/>
        </w:rPr>
        <w:t>下一周/下一个阶段的调整</w:t>
      </w:r>
    </w:p>
    <w:p w14:paraId="345DB3F6" w14:textId="09AFCDCD" w:rsidR="002C3D7E" w:rsidRPr="00435B65" w:rsidRDefault="005104E4" w:rsidP="00BE1C8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下一周继续修改</w:t>
      </w:r>
      <w:r>
        <w:t>SRS</w:t>
      </w:r>
    </w:p>
    <w:p w14:paraId="09CDBD50" w14:textId="77777777" w:rsidR="0015180F" w:rsidRPr="00435B65" w:rsidRDefault="001C09C0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614AE992" w:rsidR="00680296" w:rsidRPr="00435B65" w:rsidRDefault="001C09C0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sdt>
        <w:sdtPr>
          <w:alias w:val="输入时间："/>
          <w:tag w:val="输入时间："/>
          <w:id w:val="811033343"/>
          <w:placeholder>
            <w:docPart w:val="95D86A9030B34EE69E4B3516287729F2"/>
          </w:placeholder>
          <w:temporary/>
          <w:showingPlcHdr/>
          <w15:appearance w15:val="hidden"/>
        </w:sdtPr>
        <w:sdtEndPr/>
        <w:sdtContent>
          <w:r w:rsidR="002C3D7E" w:rsidRPr="00435B65">
            <w:rPr>
              <w:rStyle w:val="aa"/>
              <w:lang w:val="zh-CN" w:bidi="zh-CN"/>
            </w:rPr>
            <w:t>时间</w:t>
          </w:r>
        </w:sdtContent>
      </w:sdt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1C09C0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1C09C0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B364E" w14:textId="77777777" w:rsidR="001C09C0" w:rsidRDefault="001C09C0" w:rsidP="001E7D29">
      <w:pPr>
        <w:spacing w:after="0" w:line="240" w:lineRule="auto"/>
      </w:pPr>
      <w:r>
        <w:separator/>
      </w:r>
    </w:p>
  </w:endnote>
  <w:endnote w:type="continuationSeparator" w:id="0">
    <w:p w14:paraId="042B13D4" w14:textId="77777777" w:rsidR="001C09C0" w:rsidRDefault="001C09C0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E0D07" w14:textId="77777777" w:rsidR="001C09C0" w:rsidRDefault="001C09C0" w:rsidP="001E7D29">
      <w:pPr>
        <w:spacing w:after="0" w:line="240" w:lineRule="auto"/>
      </w:pPr>
      <w:r>
        <w:separator/>
      </w:r>
    </w:p>
  </w:footnote>
  <w:footnote w:type="continuationSeparator" w:id="0">
    <w:p w14:paraId="7F246458" w14:textId="77777777" w:rsidR="001C09C0" w:rsidRDefault="001C09C0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1"/>
  </w:num>
  <w:num w:numId="30">
    <w:abstractNumId w:val="25"/>
  </w:num>
  <w:num w:numId="31">
    <w:abstractNumId w:val="38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6"/>
  </w:num>
  <w:num w:numId="39">
    <w:abstractNumId w:val="37"/>
  </w:num>
  <w:num w:numId="40">
    <w:abstractNumId w:val="29"/>
  </w:num>
  <w:num w:numId="41">
    <w:abstractNumId w:val="32"/>
  </w:num>
  <w:num w:numId="42">
    <w:abstractNumId w:val="2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57671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C09C0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DD1"/>
    <w:rsid w:val="005104E4"/>
    <w:rsid w:val="00521AE3"/>
    <w:rsid w:val="00535B54"/>
    <w:rsid w:val="00554276"/>
    <w:rsid w:val="005C1E59"/>
    <w:rsid w:val="005E0ED9"/>
    <w:rsid w:val="0061395F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E19EC"/>
    <w:rsid w:val="006E54D5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A5357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8E7391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E1C82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317DA8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317DA8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317DA8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317DA8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317DA8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317DA8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317DA8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317DA8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317DA8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317DA8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317DA8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317DA8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317DA8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317DA8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317DA8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95D86A9030B34EE69E4B3516287729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A289F3-43D0-4CD2-A96C-CCABCCB37F0F}"/>
      </w:docPartPr>
      <w:docPartBody>
        <w:p w:rsidR="00317DA8" w:rsidRDefault="003F7C4E">
          <w:pPr>
            <w:pStyle w:val="95D86A9030B34EE69E4B3516287729F2"/>
          </w:pPr>
          <w:r w:rsidRPr="00435B6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317DA8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317DA8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317DA8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317DA8"/>
    <w:rsid w:val="003F7C4E"/>
    <w:rsid w:val="00A4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9A52D4210B1C47E39B24D4C5E6B80726">
    <w:name w:val="9A52D4210B1C47E39B24D4C5E6B80726"/>
    <w:pPr>
      <w:widowControl w:val="0"/>
      <w:jc w:val="both"/>
    </w:pPr>
  </w:style>
  <w:style w:type="paragraph" w:customStyle="1" w:styleId="35F950EBE97F46F099A81F3902D74F15">
    <w:name w:val="35F950EBE97F46F099A81F3902D74F15"/>
    <w:pPr>
      <w:widowControl w:val="0"/>
      <w:jc w:val="both"/>
    </w:p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95D86A9030B34EE69E4B3516287729F2">
    <w:name w:val="95D86A9030B34EE69E4B3516287729F2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28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4</cp:revision>
  <dcterms:created xsi:type="dcterms:W3CDTF">2021-10-22T09:24:00Z</dcterms:created>
  <dcterms:modified xsi:type="dcterms:W3CDTF">2021-10-29T10:38:00Z</dcterms:modified>
</cp:coreProperties>
</file>