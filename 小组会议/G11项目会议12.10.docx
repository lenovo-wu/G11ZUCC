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BE4644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42B44530" w:rsidR="00554276" w:rsidRPr="00435B65" w:rsidRDefault="0086259D" w:rsidP="009F4E19">
      <w:pPr>
        <w:pStyle w:val="a7"/>
      </w:pPr>
      <w:r>
        <w:t>2021.12.10</w:t>
      </w:r>
    </w:p>
    <w:p w14:paraId="20434199" w14:textId="77777777" w:rsidR="00554276" w:rsidRPr="00435B65" w:rsidRDefault="00BE4644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0D7DB004" w:rsidR="00D50D23" w:rsidRPr="00435B65" w:rsidRDefault="00BE4644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86259D">
        <w:t>2021.12.10</w:t>
      </w:r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86259D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BE4644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BE4644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BE4644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BE4644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29D651D6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1E0E440E" w14:textId="7C055091" w:rsidR="0086259D" w:rsidRDefault="0086259D" w:rsidP="0086259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郑航舰：浏览界面代码实现还没有完成，还差回复界面</w:t>
      </w:r>
    </w:p>
    <w:p w14:paraId="72F0B6E8" w14:textId="67BFF90B" w:rsidR="0086259D" w:rsidRDefault="0086259D" w:rsidP="0086259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王义博：个人界面代码还有一部分没有完善，登录注册界面的邮箱发送和验证码还没有完成</w:t>
      </w:r>
    </w:p>
    <w:p w14:paraId="4AC21308" w14:textId="5814B3AD" w:rsidR="0086259D" w:rsidRDefault="0086259D" w:rsidP="0086259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吴联想：单元测试和集成测试的样例还在编写中，管理员界面工作基本完成</w:t>
      </w:r>
    </w:p>
    <w:p w14:paraId="2C29BBC1" w14:textId="77777777" w:rsidR="0086259D" w:rsidRPr="00435B65" w:rsidRDefault="0086259D" w:rsidP="0086259D">
      <w:pPr>
        <w:pStyle w:val="20"/>
        <w:numPr>
          <w:ilvl w:val="0"/>
          <w:numId w:val="0"/>
        </w:numPr>
        <w:ind w:left="1310"/>
        <w:rPr>
          <w:rFonts w:hint="eastAsia"/>
        </w:rPr>
      </w:pPr>
    </w:p>
    <w:p w14:paraId="45280A28" w14:textId="2D3DE883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3B0DBC50" w14:textId="4DA76C0D" w:rsidR="0086259D" w:rsidRDefault="0086259D" w:rsidP="0086259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郑航舰：继续浏览界面编写</w:t>
      </w:r>
    </w:p>
    <w:p w14:paraId="2AE92064" w14:textId="0B598FDC" w:rsidR="0086259D" w:rsidRDefault="0086259D" w:rsidP="0086259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王义博：继续登录注册和个人界面相关代码编写</w:t>
      </w:r>
    </w:p>
    <w:p w14:paraId="05F09FAD" w14:textId="6A47708D" w:rsidR="0086259D" w:rsidRDefault="0086259D" w:rsidP="0086259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吴联想：单元测试和集成测试样例编写</w:t>
      </w:r>
    </w:p>
    <w:p w14:paraId="51B5B9F9" w14:textId="6130C54E" w:rsidR="0086259D" w:rsidRPr="00435B65" w:rsidRDefault="0086259D" w:rsidP="0086259D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本次会议发布的任务时间截止至本周日下午6点，届时代码实现部分应基本完成，单元测试和集成测试样例编写完成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3E94BCD8" w:rsidR="002C3D7E" w:rsidRPr="00435B65" w:rsidRDefault="0086259D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继续完善代码和进行相关测试</w:t>
      </w:r>
    </w:p>
    <w:p w14:paraId="09CDBD50" w14:textId="77777777" w:rsidR="0015180F" w:rsidRPr="00435B65" w:rsidRDefault="00BE4644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31E7CA3D" w:rsidR="00680296" w:rsidRPr="00435B65" w:rsidRDefault="00BE4644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86259D">
        <w:rPr>
          <w:rFonts w:hint="eastAsia"/>
        </w:rPr>
        <w:t>2021.12.10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BE4644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BE4644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2B75" w14:textId="77777777" w:rsidR="00BE4644" w:rsidRDefault="00BE4644" w:rsidP="001E7D29">
      <w:pPr>
        <w:spacing w:after="0" w:line="240" w:lineRule="auto"/>
      </w:pPr>
      <w:r>
        <w:separator/>
      </w:r>
    </w:p>
  </w:endnote>
  <w:endnote w:type="continuationSeparator" w:id="0">
    <w:p w14:paraId="24D584FB" w14:textId="77777777" w:rsidR="00BE4644" w:rsidRDefault="00BE464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84B2" w14:textId="77777777" w:rsidR="00BE4644" w:rsidRDefault="00BE4644" w:rsidP="001E7D29">
      <w:pPr>
        <w:spacing w:after="0" w:line="240" w:lineRule="auto"/>
      </w:pPr>
      <w:r>
        <w:separator/>
      </w:r>
    </w:p>
  </w:footnote>
  <w:footnote w:type="continuationSeparator" w:id="0">
    <w:p w14:paraId="3E5BE362" w14:textId="77777777" w:rsidR="00BE4644" w:rsidRDefault="00BE464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259D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BE4644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D224EF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D224EF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D224EF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D224EF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D224EF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D224EF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D224EF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D224EF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D224EF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D224EF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D224EF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D224EF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D224EF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D224EF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D224EF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D224EF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D224EF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D224EF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D224EF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5A7FD7"/>
    <w:rsid w:val="00D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17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2021-12-10T12:21:00Z</dcterms:modified>
</cp:coreProperties>
</file>