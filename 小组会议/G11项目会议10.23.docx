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643B6" w14:textId="3066B508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11项目小组会议</w:t>
      </w:r>
    </w:p>
    <w:p w14:paraId="16E054CB" w14:textId="77777777" w:rsidR="00275260" w:rsidRPr="00435B65" w:rsidRDefault="00E530C7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4B9D4836" w:rsidR="007A5357" w:rsidRDefault="007A5357" w:rsidP="009F4E19">
      <w:pPr>
        <w:pStyle w:val="a7"/>
      </w:pPr>
      <w:r>
        <w:rPr>
          <w:rFonts w:ascii="宋体" w:eastAsia="宋体" w:hAnsi="宋体"/>
          <w:noProof/>
          <w:sz w:val="21"/>
          <w:szCs w:val="21"/>
        </w:rPr>
        <w:drawing>
          <wp:inline distT="0" distB="0" distL="0" distR="0" wp14:anchorId="6BE82D89" wp14:editId="511FA564">
            <wp:extent cx="2842260" cy="2842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347CAF38" w:rsidR="00554276" w:rsidRPr="00435B65" w:rsidRDefault="008E7391" w:rsidP="009F4E19">
      <w:pPr>
        <w:pStyle w:val="a7"/>
      </w:pPr>
      <w:r>
        <w:rPr>
          <w:rFonts w:hint="eastAsia"/>
        </w:rPr>
        <w:t>2021.10.2</w:t>
      </w:r>
      <w:r w:rsidR="00C049DA">
        <w:t>3</w:t>
      </w:r>
    </w:p>
    <w:p w14:paraId="20434199" w14:textId="77777777" w:rsidR="00554276" w:rsidRPr="00435B65" w:rsidRDefault="00E530C7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33DF6AE3" w:rsidR="00D50D23" w:rsidRPr="00435B65" w:rsidRDefault="00E530C7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sdt>
        <w:sdtPr>
          <w:alias w:val="输入日期："/>
          <w:tag w:val="输入日期："/>
          <w:id w:val="359556548"/>
          <w:placeholder>
            <w:docPart w:val="9A52D4210B1C47E39B24D4C5E6B8072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sdt>
        <w:sdtPr>
          <w:alias w:val="输入时间："/>
          <w:tag w:val="输入时间："/>
          <w:id w:val="1228494308"/>
          <w:placeholder>
            <w:docPart w:val="35F950EBE97F46F099A81F3902D74F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G11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E530C7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5D8F7676" w:rsidR="0015180F" w:rsidRPr="00435B65" w:rsidRDefault="00E530C7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</w:p>
    <w:p w14:paraId="4FCFBAFB" w14:textId="77777777" w:rsidR="00B853F9" w:rsidRPr="00435B65" w:rsidRDefault="00E530C7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E530C7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0F85F964" w:rsidR="00C1643D" w:rsidRDefault="00BE1C82" w:rsidP="00FD6CAB">
      <w:pPr>
        <w:pStyle w:val="20"/>
      </w:pPr>
      <w:r>
        <w:rPr>
          <w:rFonts w:hint="eastAsia"/>
        </w:rPr>
        <w:t>周期性检查发现问题</w:t>
      </w:r>
    </w:p>
    <w:p w14:paraId="21BD2A80" w14:textId="57F047B6" w:rsidR="00A36C57" w:rsidRPr="00435B65" w:rsidRDefault="00875CB5" w:rsidP="00A36C57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这次我们要完成项目需求分析S</w:t>
      </w:r>
      <w:r>
        <w:t>RS</w:t>
      </w:r>
      <w:r>
        <w:rPr>
          <w:rFonts w:hint="eastAsia"/>
        </w:rPr>
        <w:t>的初稿，制作相应的word和P</w:t>
      </w:r>
      <w:r>
        <w:t>PT</w:t>
      </w:r>
      <w:r>
        <w:rPr>
          <w:rFonts w:hint="eastAsia"/>
        </w:rPr>
        <w:t>，按照书上的步骤确定对系统的综合要求、分析系统的数据要求、导出系统的逻辑模型和修正系统开发计划。同时根据项目需求</w:t>
      </w:r>
      <w:r>
        <w:rPr>
          <w:rFonts w:hint="eastAsia"/>
        </w:rPr>
        <w:lastRenderedPageBreak/>
        <w:t>P</w:t>
      </w:r>
      <w:r>
        <w:t>PT</w:t>
      </w:r>
      <w:r>
        <w:rPr>
          <w:rFonts w:hint="eastAsia"/>
        </w:rPr>
        <w:t>的评审表，我们需要制作界面原型，明确用户类别和用户代表，定义数据字典、E</w:t>
      </w:r>
      <w:r>
        <w:t>R</w:t>
      </w:r>
      <w:r>
        <w:rPr>
          <w:rFonts w:hint="eastAsia"/>
        </w:rPr>
        <w:t>图等。</w:t>
      </w:r>
    </w:p>
    <w:p w14:paraId="45280A28" w14:textId="37FC07BB" w:rsidR="002C3D7E" w:rsidRDefault="00BE1C82" w:rsidP="00FD6CAB">
      <w:pPr>
        <w:pStyle w:val="20"/>
      </w:pPr>
      <w:r>
        <w:rPr>
          <w:rFonts w:hint="eastAsia"/>
        </w:rPr>
        <w:t>解决问题方案，是否调整项目计划</w:t>
      </w:r>
    </w:p>
    <w:p w14:paraId="5AC15903" w14:textId="1AD439DB" w:rsidR="00875CB5" w:rsidRPr="00435B65" w:rsidRDefault="00875CB5" w:rsidP="00875CB5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项目计划需要相应的调整，吴联想和郑航舰负责确定对系统的综合要求，王义博负责分析系统的数据要求和导出系统的逻辑模型；在模板的编写上，吴联想负责第一部分的编写，同时与郑航舰同时负责第二部分的编写，王义博负责第三部分的编写；P</w:t>
      </w:r>
      <w:r>
        <w:t>PT</w:t>
      </w:r>
      <w:r>
        <w:rPr>
          <w:rFonts w:hint="eastAsia"/>
        </w:rPr>
        <w:t>制作由王义博完成，界面原型由郑航舰负责，明确用户类别和用户代表由吴联想负责，同时于2021/10/24日晚6点开始验收最终的P</w:t>
      </w:r>
      <w:r>
        <w:t>PT</w:t>
      </w:r>
      <w:r>
        <w:rPr>
          <w:rFonts w:hint="eastAsia"/>
        </w:rPr>
        <w:t>和word文档。</w:t>
      </w:r>
    </w:p>
    <w:p w14:paraId="2C1A7055" w14:textId="008CBF20" w:rsidR="002C3D7E" w:rsidRPr="00435B65" w:rsidRDefault="00BE1C82" w:rsidP="00FD6CAB">
      <w:pPr>
        <w:pStyle w:val="20"/>
      </w:pPr>
      <w:r>
        <w:rPr>
          <w:rFonts w:hint="eastAsia"/>
        </w:rPr>
        <w:t>下一周/下一个阶段的调整</w:t>
      </w:r>
    </w:p>
    <w:p w14:paraId="345DB3F6" w14:textId="0BEFD14A" w:rsidR="002C3D7E" w:rsidRPr="00435B65" w:rsidRDefault="00875CB5" w:rsidP="00BE1C82">
      <w:pPr>
        <w:pStyle w:val="20"/>
        <w:numPr>
          <w:ilvl w:val="0"/>
          <w:numId w:val="0"/>
        </w:numPr>
        <w:ind w:left="1310"/>
        <w:rPr>
          <w:rFonts w:hint="eastAsia"/>
        </w:rPr>
      </w:pPr>
      <w:r>
        <w:rPr>
          <w:rFonts w:hint="eastAsia"/>
        </w:rPr>
        <w:t>下一个阶段的调整是完善S</w:t>
      </w:r>
      <w:r>
        <w:t>RS</w:t>
      </w:r>
      <w:r>
        <w:rPr>
          <w:rFonts w:hint="eastAsia"/>
        </w:rPr>
        <w:t>需求分析，等下周三软件工程课 上完之后由下次会议进行讨论。</w:t>
      </w:r>
      <w:bookmarkStart w:id="0" w:name="_GoBack"/>
      <w:bookmarkEnd w:id="0"/>
    </w:p>
    <w:p w14:paraId="09CDBD50" w14:textId="77777777" w:rsidR="0015180F" w:rsidRPr="00435B65" w:rsidRDefault="00E530C7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614AE992" w:rsidR="00680296" w:rsidRPr="00435B65" w:rsidRDefault="00E530C7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sdt>
        <w:sdtPr>
          <w:alias w:val="输入时间："/>
          <w:tag w:val="输入时间："/>
          <w:id w:val="811033343"/>
          <w:placeholder>
            <w:docPart w:val="95D86A9030B34EE69E4B3516287729F2"/>
          </w:placeholder>
          <w:temporary/>
          <w:showingPlcHdr/>
          <w15:appearance w15:val="hidden"/>
        </w:sdtPr>
        <w:sdtEndPr/>
        <w:sdtContent>
          <w:r w:rsidR="002C3D7E" w:rsidRPr="00435B65">
            <w:rPr>
              <w:rStyle w:val="aa"/>
              <w:lang w:val="zh-CN" w:bidi="zh-CN"/>
            </w:rPr>
            <w:t>时间</w:t>
          </w:r>
        </w:sdtContent>
      </w:sdt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E530C7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E530C7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105A9" w14:textId="77777777" w:rsidR="00E530C7" w:rsidRDefault="00E530C7" w:rsidP="001E7D29">
      <w:pPr>
        <w:spacing w:after="0" w:line="240" w:lineRule="auto"/>
      </w:pPr>
      <w:r>
        <w:separator/>
      </w:r>
    </w:p>
  </w:endnote>
  <w:endnote w:type="continuationSeparator" w:id="0">
    <w:p w14:paraId="7D63BC6F" w14:textId="77777777" w:rsidR="00E530C7" w:rsidRDefault="00E530C7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1E95A" w14:textId="77777777" w:rsidR="00E530C7" w:rsidRDefault="00E530C7" w:rsidP="001E7D29">
      <w:pPr>
        <w:spacing w:after="0" w:line="240" w:lineRule="auto"/>
      </w:pPr>
      <w:r>
        <w:separator/>
      </w:r>
    </w:p>
  </w:footnote>
  <w:footnote w:type="continuationSeparator" w:id="0">
    <w:p w14:paraId="21DDBA46" w14:textId="77777777" w:rsidR="00E530C7" w:rsidRDefault="00E530C7" w:rsidP="001E7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0A582AA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35"/>
  </w:num>
  <w:num w:numId="2">
    <w:abstractNumId w:val="19"/>
  </w:num>
  <w:num w:numId="3">
    <w:abstractNumId w:val="21"/>
  </w:num>
  <w:num w:numId="4">
    <w:abstractNumId w:val="12"/>
  </w:num>
  <w:num w:numId="5">
    <w:abstractNumId w:val="3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2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3"/>
  </w:num>
  <w:num w:numId="26">
    <w:abstractNumId w:val="11"/>
  </w:num>
  <w:num w:numId="27">
    <w:abstractNumId w:val="24"/>
  </w:num>
  <w:num w:numId="28">
    <w:abstractNumId w:val="11"/>
  </w:num>
  <w:num w:numId="29">
    <w:abstractNumId w:val="31"/>
  </w:num>
  <w:num w:numId="30">
    <w:abstractNumId w:val="25"/>
  </w:num>
  <w:num w:numId="31">
    <w:abstractNumId w:val="38"/>
  </w:num>
  <w:num w:numId="32">
    <w:abstractNumId w:val="34"/>
  </w:num>
  <w:num w:numId="33">
    <w:abstractNumId w:val="17"/>
  </w:num>
  <w:num w:numId="34">
    <w:abstractNumId w:val="27"/>
  </w:num>
  <w:num w:numId="35">
    <w:abstractNumId w:val="10"/>
  </w:num>
  <w:num w:numId="36">
    <w:abstractNumId w:val="28"/>
  </w:num>
  <w:num w:numId="37">
    <w:abstractNumId w:val="30"/>
  </w:num>
  <w:num w:numId="38">
    <w:abstractNumId w:val="26"/>
  </w:num>
  <w:num w:numId="39">
    <w:abstractNumId w:val="37"/>
  </w:num>
  <w:num w:numId="40">
    <w:abstractNumId w:val="29"/>
  </w:num>
  <w:num w:numId="41">
    <w:abstractNumId w:val="32"/>
  </w:num>
  <w:num w:numId="42">
    <w:abstractNumId w:val="23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57671"/>
    <w:rsid w:val="000D445D"/>
    <w:rsid w:val="000F4987"/>
    <w:rsid w:val="000F65EC"/>
    <w:rsid w:val="0011573E"/>
    <w:rsid w:val="001269DE"/>
    <w:rsid w:val="00140DAE"/>
    <w:rsid w:val="0015180F"/>
    <w:rsid w:val="001746FC"/>
    <w:rsid w:val="00193653"/>
    <w:rsid w:val="001C329C"/>
    <w:rsid w:val="001E7D29"/>
    <w:rsid w:val="002404F5"/>
    <w:rsid w:val="00275260"/>
    <w:rsid w:val="00276FA1"/>
    <w:rsid w:val="00285B87"/>
    <w:rsid w:val="00291B4A"/>
    <w:rsid w:val="002C3D7E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DD1"/>
    <w:rsid w:val="00521AE3"/>
    <w:rsid w:val="00535B54"/>
    <w:rsid w:val="00554276"/>
    <w:rsid w:val="005C1E59"/>
    <w:rsid w:val="005E0ED9"/>
    <w:rsid w:val="0061395F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E19EC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A5357"/>
    <w:rsid w:val="007D5836"/>
    <w:rsid w:val="007F34A4"/>
    <w:rsid w:val="00815563"/>
    <w:rsid w:val="008240DA"/>
    <w:rsid w:val="008429E5"/>
    <w:rsid w:val="00867EA4"/>
    <w:rsid w:val="00875CB5"/>
    <w:rsid w:val="00897D88"/>
    <w:rsid w:val="008A0319"/>
    <w:rsid w:val="008D43E9"/>
    <w:rsid w:val="008E3C0E"/>
    <w:rsid w:val="008E476B"/>
    <w:rsid w:val="008E7391"/>
    <w:rsid w:val="00927C63"/>
    <w:rsid w:val="00932F50"/>
    <w:rsid w:val="0094637B"/>
    <w:rsid w:val="00955A78"/>
    <w:rsid w:val="009921B8"/>
    <w:rsid w:val="009D4984"/>
    <w:rsid w:val="009D6901"/>
    <w:rsid w:val="009F4E19"/>
    <w:rsid w:val="00A07662"/>
    <w:rsid w:val="00A21B71"/>
    <w:rsid w:val="00A36C57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E1C82"/>
    <w:rsid w:val="00C049DA"/>
    <w:rsid w:val="00C14973"/>
    <w:rsid w:val="00C1643D"/>
    <w:rsid w:val="00C261A9"/>
    <w:rsid w:val="00C42793"/>
    <w:rsid w:val="00C601ED"/>
    <w:rsid w:val="00CE5A5C"/>
    <w:rsid w:val="00D31AB7"/>
    <w:rsid w:val="00D50D23"/>
    <w:rsid w:val="00D512BB"/>
    <w:rsid w:val="00DA3B1A"/>
    <w:rsid w:val="00DC6078"/>
    <w:rsid w:val="00DC79AD"/>
    <w:rsid w:val="00DD2075"/>
    <w:rsid w:val="00DF2868"/>
    <w:rsid w:val="00E530C7"/>
    <w:rsid w:val="00E557A0"/>
    <w:rsid w:val="00EF6435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F75121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F75121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F75121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F75121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9A52D4210B1C47E39B24D4C5E6B807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E90575-2556-444B-A325-DF9B5DDC3938}"/>
      </w:docPartPr>
      <w:docPartBody>
        <w:p w:rsidR="00F75121" w:rsidRDefault="003F7C4E">
          <w:pPr>
            <w:pStyle w:val="9A52D4210B1C47E39B24D4C5E6B80726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35F950EBE97F46F099A81F3902D74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FA1F45-19BA-4EB6-9461-0023ACFC896D}"/>
      </w:docPartPr>
      <w:docPartBody>
        <w:p w:rsidR="00F75121" w:rsidRDefault="003F7C4E">
          <w:pPr>
            <w:pStyle w:val="35F950EBE97F46F099A81F3902D74F15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F75121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F75121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F75121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F75121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F75121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F75121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F75121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F75121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F75121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F75121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F75121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95D86A9030B34EE69E4B3516287729F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A289F3-43D0-4CD2-A96C-CCABCCB37F0F}"/>
      </w:docPartPr>
      <w:docPartBody>
        <w:p w:rsidR="00F75121" w:rsidRDefault="003F7C4E">
          <w:pPr>
            <w:pStyle w:val="95D86A9030B34EE69E4B3516287729F2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F75121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F75121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F75121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3F31D4"/>
    <w:rsid w:val="003F7C4E"/>
    <w:rsid w:val="00F7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3A28DEB0A94EAFAE901227D3E684D4">
    <w:name w:val="893A28DEB0A94EAFAE901227D3E684D4"/>
    <w:pPr>
      <w:widowControl w:val="0"/>
      <w:jc w:val="both"/>
    </w:pPr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EC5FEF0DF5B54E5A8443A23AF52A39B8">
    <w:name w:val="EC5FEF0DF5B54E5A8443A23AF52A39B8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9A52D4210B1C47E39B24D4C5E6B80726">
    <w:name w:val="9A52D4210B1C47E39B24D4C5E6B80726"/>
    <w:pPr>
      <w:widowControl w:val="0"/>
      <w:jc w:val="both"/>
    </w:pPr>
  </w:style>
  <w:style w:type="paragraph" w:customStyle="1" w:styleId="35F950EBE97F46F099A81F3902D74F15">
    <w:name w:val="35F950EBE97F46F099A81F3902D74F15"/>
    <w:pPr>
      <w:widowControl w:val="0"/>
      <w:jc w:val="both"/>
    </w:p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591E27C3834546B6B2DDDA9B2600DB32">
    <w:name w:val="591E27C3834546B6B2DDDA9B2600DB32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8E4FF340391F4A77B8DCFE578CA605BF">
    <w:name w:val="8E4FF340391F4A77B8DCFE578CA605BF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4D548792582845E69212BE75B3ADDF39">
    <w:name w:val="4D548792582845E69212BE75B3ADDF39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96D9AF85D55B412AA6D76720D7C86F99">
    <w:name w:val="96D9AF85D55B412AA6D76720D7C86F99"/>
    <w:pPr>
      <w:widowControl w:val="0"/>
      <w:jc w:val="both"/>
    </w:pPr>
  </w:style>
  <w:style w:type="paragraph" w:customStyle="1" w:styleId="5F1855AA8F334079809FF00CBFE75731">
    <w:name w:val="5F1855AA8F334079809FF00CBFE75731"/>
    <w:pPr>
      <w:widowControl w:val="0"/>
      <w:jc w:val="both"/>
    </w:pPr>
  </w:style>
  <w:style w:type="paragraph" w:customStyle="1" w:styleId="98DA5AC4D24046F9965A6EE71C4FBB76">
    <w:name w:val="98DA5AC4D24046F9965A6EE71C4FBB76"/>
    <w:pPr>
      <w:widowControl w:val="0"/>
      <w:jc w:val="both"/>
    </w:pPr>
  </w:style>
  <w:style w:type="paragraph" w:customStyle="1" w:styleId="F9D93A3948CE4AF38807E3BC681D5118">
    <w:name w:val="F9D93A3948CE4AF38807E3BC681D5118"/>
    <w:pPr>
      <w:widowControl w:val="0"/>
      <w:jc w:val="both"/>
    </w:pPr>
  </w:style>
  <w:style w:type="paragraph" w:customStyle="1" w:styleId="09CF48A46C454622A84C9363C763998A">
    <w:name w:val="09CF48A46C454622A84C9363C763998A"/>
    <w:pPr>
      <w:widowControl w:val="0"/>
      <w:jc w:val="both"/>
    </w:pPr>
  </w:style>
  <w:style w:type="paragraph" w:customStyle="1" w:styleId="248460106BC246A286E027EDE4E4C000">
    <w:name w:val="248460106BC246A286E027EDE4E4C000"/>
    <w:pPr>
      <w:widowControl w:val="0"/>
      <w:jc w:val="both"/>
    </w:pPr>
  </w:style>
  <w:style w:type="paragraph" w:customStyle="1" w:styleId="F06510EC5BBD4FE6A5E3D5E609C0F7F7">
    <w:name w:val="F06510EC5BBD4FE6A5E3D5E609C0F7F7"/>
    <w:pPr>
      <w:widowControl w:val="0"/>
      <w:jc w:val="both"/>
    </w:pPr>
  </w:style>
  <w:style w:type="paragraph" w:customStyle="1" w:styleId="BB883678B13D47688F7EAC3F4CC9892B">
    <w:name w:val="BB883678B13D47688F7EAC3F4CC9892B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95D86A9030B34EE69E4B3516287729F2">
    <w:name w:val="95D86A9030B34EE69E4B3516287729F2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E9F564C28AC54A5E86ECFE3B85DCDA68">
    <w:name w:val="E9F564C28AC54A5E86ECFE3B85DCDA68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  <w:style w:type="paragraph" w:customStyle="1" w:styleId="C6F1F4A0C86A42AA9AFF9896D330A66D">
    <w:name w:val="C6F1F4A0C86A42AA9AFF9896D330A6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125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4</cp:revision>
  <dcterms:created xsi:type="dcterms:W3CDTF">2021-10-22T09:24:00Z</dcterms:created>
  <dcterms:modified xsi:type="dcterms:W3CDTF">2021-10-23T13:43:00Z</dcterms:modified>
</cp:coreProperties>
</file>