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AB75DD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827CE35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C2433E">
        <w:t>1.24</w:t>
      </w:r>
    </w:p>
    <w:p w14:paraId="20434199" w14:textId="77777777" w:rsidR="00554276" w:rsidRPr="00435B65" w:rsidRDefault="00AB75DD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1818B0D" w:rsidR="00D50D23" w:rsidRPr="00435B65" w:rsidRDefault="00AB75DD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2433E">
        <w:t>2021.11.24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C2433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AB75DD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AB75DD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AB75DD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AB75DD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21C053BB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6A58F6E3" w14:textId="40116FC7" w:rsidR="00C2433E" w:rsidRDefault="00C2433E" w:rsidP="00C2433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上周进行了模块划分和任务分配</w:t>
      </w:r>
    </w:p>
    <w:p w14:paraId="77F9EFB2" w14:textId="533A13E4" w:rsidR="00C2433E" w:rsidRDefault="00C2433E" w:rsidP="00C2433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郑航舰：初步配置了环境，还没有学习到前后端结合的部分；</w:t>
      </w:r>
    </w:p>
    <w:p w14:paraId="5EAEAB8C" w14:textId="716F07F4" w:rsidR="00C2433E" w:rsidRPr="00435B65" w:rsidRDefault="00C2433E" w:rsidP="00C2433E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lastRenderedPageBreak/>
        <w:t>王义博</w:t>
      </w:r>
      <w:r>
        <w:rPr>
          <w:rFonts w:hint="eastAsia"/>
        </w:rPr>
        <w:t>：初步配置了环境，还没有学习到前后端结合的部分；</w:t>
      </w:r>
    </w:p>
    <w:p w14:paraId="761A013E" w14:textId="600A809A" w:rsidR="00C2433E" w:rsidRPr="00C2433E" w:rsidRDefault="00C2433E" w:rsidP="00C2433E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吴联想：完成初步的前后端联调，开始管理员界面的前端编写</w:t>
      </w:r>
    </w:p>
    <w:p w14:paraId="45280A28" w14:textId="0DF4822B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78326683" w14:textId="112FDB0D" w:rsidR="00C2433E" w:rsidRDefault="00C2433E" w:rsidP="00C2433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本次会议的主要议题为课上根据老师的意见修改详细设计，分配任务如下：</w:t>
      </w:r>
    </w:p>
    <w:p w14:paraId="064E5F46" w14:textId="2573C3A6" w:rsidR="00C2433E" w:rsidRDefault="00C2433E" w:rsidP="00C2433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郑航舰：继续学习至前后端联调并进行用户主体界面代码编写，修改快速原型，添加认领模块</w:t>
      </w:r>
    </w:p>
    <w:p w14:paraId="68320A47" w14:textId="1536B427" w:rsidR="00C2433E" w:rsidRDefault="00C2433E" w:rsidP="00C2433E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>
        <w:rPr>
          <w:rFonts w:hint="eastAsia"/>
        </w:rPr>
        <w:t>继续学习至前后端联调并进行</w:t>
      </w:r>
      <w:r>
        <w:rPr>
          <w:rFonts w:hint="eastAsia"/>
        </w:rPr>
        <w:t>登录注册</w:t>
      </w:r>
      <w:r>
        <w:rPr>
          <w:rFonts w:hint="eastAsia"/>
        </w:rPr>
        <w:t>界面代码编写</w:t>
      </w:r>
    </w:p>
    <w:p w14:paraId="6EA9FD21" w14:textId="088BC430" w:rsidR="00C2433E" w:rsidRPr="00435B65" w:rsidRDefault="00C2433E" w:rsidP="00C2433E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</w:t>
      </w:r>
      <w:r w:rsidR="001B56DF">
        <w:rPr>
          <w:rFonts w:hint="eastAsia"/>
        </w:rPr>
        <w:t>继续学习并进行</w:t>
      </w:r>
      <w:r w:rsidR="001B56DF">
        <w:rPr>
          <w:rFonts w:hint="eastAsia"/>
        </w:rPr>
        <w:t>管理员</w:t>
      </w:r>
      <w:r w:rsidR="001B56DF">
        <w:rPr>
          <w:rFonts w:hint="eastAsia"/>
        </w:rPr>
        <w:t>界面代码编写</w:t>
      </w:r>
      <w:r w:rsidR="001B56DF">
        <w:rPr>
          <w:rFonts w:hint="eastAsia"/>
        </w:rPr>
        <w:t>，添加认领板块到数据库中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26C210A4" w:rsidR="002C3D7E" w:rsidRPr="00435B65" w:rsidRDefault="001B56DF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下一周开始代码清单和调试方面的文档提交</w:t>
      </w:r>
    </w:p>
    <w:p w14:paraId="09CDBD50" w14:textId="77777777" w:rsidR="0015180F" w:rsidRPr="00435B65" w:rsidRDefault="00AB75DD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0923598" w:rsidR="00680296" w:rsidRPr="00435B65" w:rsidRDefault="00AB75DD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B56DF">
        <w:rPr>
          <w:rFonts w:hint="eastAsia"/>
        </w:rPr>
        <w:t>2021.11.24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AB75DD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AB75DD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4CEC" w14:textId="77777777" w:rsidR="00AB75DD" w:rsidRDefault="00AB75DD" w:rsidP="001E7D29">
      <w:pPr>
        <w:spacing w:after="0" w:line="240" w:lineRule="auto"/>
      </w:pPr>
      <w:r>
        <w:separator/>
      </w:r>
    </w:p>
  </w:endnote>
  <w:endnote w:type="continuationSeparator" w:id="0">
    <w:p w14:paraId="3E6A549F" w14:textId="77777777" w:rsidR="00AB75DD" w:rsidRDefault="00AB75D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A9207" w14:textId="77777777" w:rsidR="00AB75DD" w:rsidRDefault="00AB75DD" w:rsidP="001E7D29">
      <w:pPr>
        <w:spacing w:after="0" w:line="240" w:lineRule="auto"/>
      </w:pPr>
      <w:r>
        <w:separator/>
      </w:r>
    </w:p>
  </w:footnote>
  <w:footnote w:type="continuationSeparator" w:id="0">
    <w:p w14:paraId="3D9D2772" w14:textId="77777777" w:rsidR="00AB75DD" w:rsidRDefault="00AB75D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B56DF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B75DD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433E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5107EA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5107EA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5107EA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5107EA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5107EA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5107EA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5107EA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5107EA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5107EA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5107EA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5107EA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5107EA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5107EA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5107EA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5107EA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5107EA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5107EA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5107EA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5107EA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D1609"/>
    <w:rsid w:val="003F7C4E"/>
    <w:rsid w:val="0051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2021-11-24T10:43:00Z</dcterms:modified>
</cp:coreProperties>
</file>