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C212DA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1E3105B7" w:rsidR="00554276" w:rsidRPr="00435B65" w:rsidRDefault="008E7391" w:rsidP="009F4E19">
      <w:pPr>
        <w:pStyle w:val="a7"/>
      </w:pPr>
      <w:r>
        <w:rPr>
          <w:rFonts w:hint="eastAsia"/>
        </w:rPr>
        <w:t>2021.</w:t>
      </w:r>
      <w:r w:rsidR="00895737">
        <w:t>12.1</w:t>
      </w:r>
    </w:p>
    <w:p w14:paraId="20434199" w14:textId="77777777" w:rsidR="00554276" w:rsidRPr="00435B65" w:rsidRDefault="00C212DA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23D1D238" w:rsidR="00D50D23" w:rsidRPr="00435B65" w:rsidRDefault="00C212DA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895737">
        <w:t>12.1</w:t>
      </w:r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895737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C212DA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C212DA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C212DA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C212DA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437A6797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49E4DD01" w14:textId="4FAF25EE" w:rsidR="00895737" w:rsidRDefault="00895737" w:rsidP="0089573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郑航舰：代码编写规范没有使用模板，用户界面编码进行中</w:t>
      </w:r>
    </w:p>
    <w:p w14:paraId="0D4EEA37" w14:textId="374C9187" w:rsidR="00895737" w:rsidRDefault="00895737" w:rsidP="00895737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王义博：登录注册已完成，个人界面编码进行中</w:t>
      </w:r>
    </w:p>
    <w:p w14:paraId="0F77B9DE" w14:textId="5AC59DA2" w:rsidR="00895737" w:rsidRPr="00435B65" w:rsidRDefault="00895737" w:rsidP="0089573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lastRenderedPageBreak/>
        <w:t>吴联想：管理员界面编码已经完成，正在修改中</w:t>
      </w:r>
    </w:p>
    <w:p w14:paraId="45280A28" w14:textId="6A3D25CB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46DFC3B3" w14:textId="30818945" w:rsidR="00895737" w:rsidRPr="00435B65" w:rsidRDefault="00895737" w:rsidP="0089573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郑航舰在下一次会议之前务必要使用模板编写代码规范，小组三人的代码编写工作正常进行。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1D9A901D" w:rsidR="002C3D7E" w:rsidRPr="00435B65" w:rsidRDefault="00895737" w:rsidP="00BE1C82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下一次会议探讨准备翻转课堂2的P</w:t>
      </w:r>
      <w:r>
        <w:t>PT</w:t>
      </w:r>
      <w:r>
        <w:rPr>
          <w:rFonts w:hint="eastAsia"/>
        </w:rPr>
        <w:t>和使用软件进行代码测试环节</w:t>
      </w:r>
    </w:p>
    <w:p w14:paraId="09CDBD50" w14:textId="77777777" w:rsidR="0015180F" w:rsidRPr="00435B65" w:rsidRDefault="00C212DA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7C13E847" w:rsidR="00680296" w:rsidRPr="00435B65" w:rsidRDefault="00C212DA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895737">
        <w:rPr>
          <w:rFonts w:hint="eastAsia"/>
        </w:rPr>
        <w:t>12.1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C212DA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C212DA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7819" w14:textId="77777777" w:rsidR="00C212DA" w:rsidRDefault="00C212DA" w:rsidP="001E7D29">
      <w:pPr>
        <w:spacing w:after="0" w:line="240" w:lineRule="auto"/>
      </w:pPr>
      <w:r>
        <w:separator/>
      </w:r>
    </w:p>
  </w:endnote>
  <w:endnote w:type="continuationSeparator" w:id="0">
    <w:p w14:paraId="6B944CB6" w14:textId="77777777" w:rsidR="00C212DA" w:rsidRDefault="00C212DA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9F8F9" w14:textId="77777777" w:rsidR="00C212DA" w:rsidRDefault="00C212DA" w:rsidP="001E7D29">
      <w:pPr>
        <w:spacing w:after="0" w:line="240" w:lineRule="auto"/>
      </w:pPr>
      <w:r>
        <w:separator/>
      </w:r>
    </w:p>
  </w:footnote>
  <w:footnote w:type="continuationSeparator" w:id="0">
    <w:p w14:paraId="72F689B9" w14:textId="77777777" w:rsidR="00C212DA" w:rsidRDefault="00C212DA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95737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14973"/>
    <w:rsid w:val="00C1643D"/>
    <w:rsid w:val="00C212DA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24677C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24677C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24677C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24677C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24677C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24677C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24677C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24677C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24677C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24677C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24677C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24677C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24677C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24677C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24677C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24677C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24677C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24677C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24677C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4677C"/>
    <w:rsid w:val="003F7C4E"/>
    <w:rsid w:val="004F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2021-12-01T10:10:00Z</dcterms:modified>
</cp:coreProperties>
</file>