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43B6" w14:textId="3066B508" w:rsidR="00275260" w:rsidRPr="00435B65" w:rsidRDefault="008E7391" w:rsidP="00275260">
      <w:pPr>
        <w:pStyle w:val="1"/>
      </w:pPr>
      <w:r>
        <w:t>G</w:t>
      </w:r>
      <w:r>
        <w:rPr>
          <w:rFonts w:hint="eastAsia"/>
        </w:rPr>
        <w:t>11项目小组会议</w:t>
      </w:r>
    </w:p>
    <w:p w14:paraId="16E054CB" w14:textId="77777777" w:rsidR="00275260" w:rsidRPr="00435B65" w:rsidRDefault="00430A93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3323B233060A4786800D605D84F84561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5F388621" w14:textId="4B9D4836" w:rsidR="007A5357" w:rsidRDefault="007A5357" w:rsidP="009F4E19">
      <w:pPr>
        <w:pStyle w:val="a7"/>
      </w:pPr>
      <w:r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6BE82D89" wp14:editId="511FA564">
            <wp:extent cx="2842260" cy="28422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A1A6" w14:textId="2D787877" w:rsidR="00554276" w:rsidRPr="00435B65" w:rsidRDefault="008E7391" w:rsidP="009F4E19">
      <w:pPr>
        <w:pStyle w:val="a7"/>
      </w:pPr>
      <w:r>
        <w:rPr>
          <w:rFonts w:hint="eastAsia"/>
        </w:rPr>
        <w:t>2021.1</w:t>
      </w:r>
      <w:r w:rsidR="00486D1C">
        <w:t>1.12</w:t>
      </w:r>
    </w:p>
    <w:p w14:paraId="20434199" w14:textId="77777777" w:rsidR="00554276" w:rsidRPr="00435B65" w:rsidRDefault="00430A93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682E3989338B4522A1421D3EE3A0B1CC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4F38561C" w14:textId="31C067C0" w:rsidR="00D50D23" w:rsidRPr="00435B65" w:rsidRDefault="00430A93" w:rsidP="00D512BB">
      <w:sdt>
        <w:sdtPr>
          <w:alias w:val="输入主持人姓名："/>
          <w:tag w:val="输入主持人姓名："/>
          <w:id w:val="-28566333"/>
          <w:placeholder>
            <w:docPart w:val="BDF2F98CDE2A4B1995F38E619B8253E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1A71B52428F345E5B39419EB7BAD46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r w:rsidR="00486D1C">
        <w:t>11.12</w:t>
      </w:r>
      <w:sdt>
        <w:sdtPr>
          <w:alias w:val="输入段落文本："/>
          <w:tag w:val="输入段落文本："/>
          <w:id w:val="2049635091"/>
          <w:placeholder>
            <w:docPart w:val="DEE95DBD3B5845E6BAB576B85F1D507F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7A5357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0823CCD5975E457D9FACC23725AA42F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7A5357">
        <w:t>G11</w:t>
      </w:r>
      <w:r w:rsidR="007A5357">
        <w:rPr>
          <w:rFonts w:hint="eastAsia"/>
        </w:rPr>
        <w:t>项目小组</w:t>
      </w:r>
      <w:sdt>
        <w:sdtPr>
          <w:alias w:val="输入段落文本："/>
          <w:tag w:val="输入段落文本："/>
          <w:id w:val="-1182578516"/>
          <w:placeholder>
            <w:docPart w:val="AE062291544746BDA33A0E3B0B55E2FC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3F4C4D9C" w14:textId="77777777" w:rsidR="0015180F" w:rsidRPr="00435B65" w:rsidRDefault="00430A93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CA775C25D4F64F898A44DB4FB3A3F08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6D4A208D" w14:textId="5D8F7676" w:rsidR="0015180F" w:rsidRPr="00435B65" w:rsidRDefault="00430A93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B5D7B556FE9A49D3B812810BC2B7F4F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A14271CE50124E16B135176CBFB16472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7A5357">
        <w:rPr>
          <w:rFonts w:hint="eastAsia"/>
        </w:rPr>
        <w:t>吴联想、郑航舰、王义博</w:t>
      </w:r>
    </w:p>
    <w:p w14:paraId="4FCFBAFB" w14:textId="77777777" w:rsidR="00B853F9" w:rsidRPr="00435B65" w:rsidRDefault="00430A93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68B951040BE142AC88BAA30DE3AC60A5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6F450F77" w14:textId="378D424B" w:rsidR="009F4E19" w:rsidRPr="00435B65" w:rsidRDefault="00430A93" w:rsidP="00B853F9">
      <w:sdt>
        <w:sdtPr>
          <w:alias w:val="干事姓名："/>
          <w:tag w:val="干事姓名："/>
          <w:id w:val="-969588454"/>
          <w:placeholder>
            <w:docPart w:val="C37F9A7E995A4832BC93DD1F4F5BDC1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E66F175C6DE045B7ABAFF7293A75CE01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476F31BB" w14:textId="0CACC608" w:rsidR="00D50D23" w:rsidRPr="00435B65" w:rsidRDefault="00BE1C82" w:rsidP="00FD6CAB">
      <w:pPr>
        <w:pStyle w:val="a1"/>
      </w:pPr>
      <w:r>
        <w:rPr>
          <w:rFonts w:hint="eastAsia"/>
        </w:rPr>
        <w:t>会议议题</w:t>
      </w:r>
    </w:p>
    <w:p w14:paraId="0FD3A32F" w14:textId="3D58F636" w:rsidR="00C1643D" w:rsidRDefault="00BE1C82" w:rsidP="00FD6CAB">
      <w:pPr>
        <w:pStyle w:val="20"/>
      </w:pPr>
      <w:r>
        <w:rPr>
          <w:rFonts w:hint="eastAsia"/>
        </w:rPr>
        <w:t>周期性检查发现问题</w:t>
      </w:r>
    </w:p>
    <w:p w14:paraId="18EA37B5" w14:textId="7FFA68AA" w:rsidR="00486D1C" w:rsidRDefault="00486D1C" w:rsidP="00486D1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上周各人完成的情况如下：</w:t>
      </w:r>
    </w:p>
    <w:p w14:paraId="448E318D" w14:textId="1025EC5E" w:rsidR="00486D1C" w:rsidRDefault="00486D1C" w:rsidP="00486D1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lastRenderedPageBreak/>
        <w:t>郑航舰：找到测试报告、项目计划的模板，项目计划和project的更新</w:t>
      </w:r>
    </w:p>
    <w:p w14:paraId="0DC41878" w14:textId="31585FF0" w:rsidR="00486D1C" w:rsidRDefault="00486D1C" w:rsidP="00486D1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王义博：业务图和软件结构的更新</w:t>
      </w:r>
    </w:p>
    <w:p w14:paraId="266536BB" w14:textId="7ED8FB10" w:rsidR="00486D1C" w:rsidRPr="00435B65" w:rsidRDefault="00486D1C" w:rsidP="00486D1C">
      <w:pPr>
        <w:pStyle w:val="20"/>
        <w:numPr>
          <w:ilvl w:val="0"/>
          <w:numId w:val="0"/>
        </w:numPr>
        <w:ind w:left="1310"/>
        <w:rPr>
          <w:rFonts w:hint="eastAsia"/>
        </w:rPr>
      </w:pPr>
      <w:r>
        <w:rPr>
          <w:rFonts w:hint="eastAsia"/>
        </w:rPr>
        <w:t>吴联想：测试计划的书写</w:t>
      </w:r>
    </w:p>
    <w:p w14:paraId="45280A28" w14:textId="19E9852D" w:rsidR="002C3D7E" w:rsidRDefault="00BE1C82" w:rsidP="00FD6CAB">
      <w:pPr>
        <w:pStyle w:val="20"/>
      </w:pPr>
      <w:r>
        <w:rPr>
          <w:rFonts w:hint="eastAsia"/>
        </w:rPr>
        <w:t>解决问题方案，是否调整项目计划</w:t>
      </w:r>
    </w:p>
    <w:p w14:paraId="2EA6DD93" w14:textId="48C2F1D5" w:rsidR="00486D1C" w:rsidRDefault="00486D1C" w:rsidP="00486D1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本周的任务是完成详细设计报告</w:t>
      </w:r>
    </w:p>
    <w:p w14:paraId="79C44421" w14:textId="23CCFF15" w:rsidR="00486D1C" w:rsidRDefault="00486D1C" w:rsidP="00486D1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任务分工如下：</w:t>
      </w:r>
    </w:p>
    <w:p w14:paraId="0A627D3B" w14:textId="0B111117" w:rsidR="00486D1C" w:rsidRDefault="00486D1C" w:rsidP="00486D1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郑航舰：模板寻找和内容整合、人机交互界面设计、部分算法设计</w:t>
      </w:r>
    </w:p>
    <w:p w14:paraId="28C94978" w14:textId="3BDC7683" w:rsidR="00486D1C" w:rsidRDefault="00486D1C" w:rsidP="00486D1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王义博：协助郑航舰的界面设计、</w:t>
      </w:r>
      <w:r>
        <w:t>PPT</w:t>
      </w:r>
      <w:r>
        <w:rPr>
          <w:rFonts w:hint="eastAsia"/>
        </w:rPr>
        <w:t>制作、部分算法设计</w:t>
      </w:r>
    </w:p>
    <w:p w14:paraId="13BB53D0" w14:textId="00EB185E" w:rsidR="00486D1C" w:rsidRDefault="00486D1C" w:rsidP="00486D1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吴联想：数据库设计、部分算法设计、最后内容的检查与审核</w:t>
      </w:r>
    </w:p>
    <w:p w14:paraId="561277BC" w14:textId="469D9E86" w:rsidR="00486D1C" w:rsidRPr="00435B65" w:rsidRDefault="00486D1C" w:rsidP="00486D1C">
      <w:pPr>
        <w:pStyle w:val="20"/>
        <w:numPr>
          <w:ilvl w:val="0"/>
          <w:numId w:val="0"/>
        </w:numPr>
        <w:ind w:left="1310"/>
        <w:rPr>
          <w:rFonts w:hint="eastAsia"/>
        </w:rPr>
      </w:pPr>
      <w:r>
        <w:rPr>
          <w:rFonts w:hint="eastAsia"/>
        </w:rPr>
        <w:t>项目计划相应修改，添加上本周要做的任务</w:t>
      </w:r>
    </w:p>
    <w:p w14:paraId="2C1A7055" w14:textId="008CBF20" w:rsidR="002C3D7E" w:rsidRPr="00435B65" w:rsidRDefault="00BE1C82" w:rsidP="00FD6CAB">
      <w:pPr>
        <w:pStyle w:val="20"/>
      </w:pPr>
      <w:r>
        <w:rPr>
          <w:rFonts w:hint="eastAsia"/>
        </w:rPr>
        <w:t>下一周/下一个阶段的调整</w:t>
      </w:r>
    </w:p>
    <w:p w14:paraId="345DB3F6" w14:textId="6B127FED" w:rsidR="002C3D7E" w:rsidRPr="00435B65" w:rsidRDefault="00486D1C" w:rsidP="00BE1C8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下一周按里程碑进行</w:t>
      </w:r>
    </w:p>
    <w:p w14:paraId="09CDBD50" w14:textId="77777777" w:rsidR="0015180F" w:rsidRPr="00435B65" w:rsidRDefault="00430A93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F201473D7A1D4813ADE58EDA772C9B2D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34E44A7B" w14:textId="18642EAC" w:rsidR="00680296" w:rsidRPr="00435B65" w:rsidRDefault="00430A93" w:rsidP="00D512BB">
      <w:sdt>
        <w:sdtPr>
          <w:rPr>
            <w:rFonts w:hint="eastAsia"/>
          </w:rPr>
          <w:alias w:val="主持人姓名："/>
          <w:tag w:val="主持人姓名："/>
          <w:id w:val="-1874911055"/>
          <w:placeholder>
            <w:docPart w:val="8936C3CF21884A4891B34D266DE936C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r w:rsidR="002C3D7E" w:rsidRPr="00435B65">
        <w:rPr>
          <w:lang w:val="zh-CN" w:bidi="zh-CN"/>
        </w:rPr>
        <w:t>在</w:t>
      </w:r>
      <w:r w:rsidR="00486D1C">
        <w:rPr>
          <w:rFonts w:hint="eastAsia"/>
        </w:rPr>
        <w:t>11.12</w:t>
      </w:r>
      <w:sdt>
        <w:sdtPr>
          <w:alias w:val="输入段落文本："/>
          <w:tag w:val="输入段落文本："/>
          <w:id w:val="-1785491353"/>
          <w:placeholder>
            <w:docPart w:val="0FF0FD443AA6489DA7630E5F84E8EB7A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350A0ECD" w14:textId="3C5B4AB9" w:rsidR="008E476B" w:rsidRPr="00435B65" w:rsidRDefault="00430A93" w:rsidP="00D512BB">
      <w:sdt>
        <w:sdtPr>
          <w:alias w:val="纪要提交者："/>
          <w:tag w:val="纪要提交者："/>
          <w:id w:val="915436728"/>
          <w:placeholder>
            <w:docPart w:val="CC36654D27A341139ABF7B6B0150646C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p w14:paraId="5DE69833" w14:textId="79464FB8" w:rsidR="00D512BB" w:rsidRPr="00435B65" w:rsidRDefault="00430A93" w:rsidP="00DC6078">
      <w:sdt>
        <w:sdtPr>
          <w:alias w:val="纪要审批者："/>
          <w:tag w:val="纪要审批者："/>
          <w:id w:val="793186629"/>
          <w:placeholder>
            <w:docPart w:val="6BA0E043A9DC44769F46DC207E2851D3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sectPr w:rsidR="00D512BB" w:rsidRPr="00435B65" w:rsidSect="00435B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E04C7" w14:textId="77777777" w:rsidR="00430A93" w:rsidRDefault="00430A93" w:rsidP="001E7D29">
      <w:pPr>
        <w:spacing w:after="0" w:line="240" w:lineRule="auto"/>
      </w:pPr>
      <w:r>
        <w:separator/>
      </w:r>
    </w:p>
  </w:endnote>
  <w:endnote w:type="continuationSeparator" w:id="0">
    <w:p w14:paraId="154383C3" w14:textId="77777777" w:rsidR="00430A93" w:rsidRDefault="00430A93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C6C5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2EDE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119A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D169B" w14:textId="77777777" w:rsidR="00430A93" w:rsidRDefault="00430A93" w:rsidP="001E7D29">
      <w:pPr>
        <w:spacing w:after="0" w:line="240" w:lineRule="auto"/>
      </w:pPr>
      <w:r>
        <w:separator/>
      </w:r>
    </w:p>
  </w:footnote>
  <w:footnote w:type="continuationSeparator" w:id="0">
    <w:p w14:paraId="6A7C4FDC" w14:textId="77777777" w:rsidR="00430A93" w:rsidRDefault="00430A93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DD2D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512E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B662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1"/>
  </w:num>
  <w:num w:numId="30">
    <w:abstractNumId w:val="25"/>
  </w:num>
  <w:num w:numId="31">
    <w:abstractNumId w:val="38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6"/>
  </w:num>
  <w:num w:numId="39">
    <w:abstractNumId w:val="37"/>
  </w:num>
  <w:num w:numId="40">
    <w:abstractNumId w:val="29"/>
  </w:num>
  <w:num w:numId="41">
    <w:abstractNumId w:val="32"/>
  </w:num>
  <w:num w:numId="42">
    <w:abstractNumId w:val="23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EC"/>
    <w:rsid w:val="00057671"/>
    <w:rsid w:val="000D445D"/>
    <w:rsid w:val="000F4987"/>
    <w:rsid w:val="000F65EC"/>
    <w:rsid w:val="0011573E"/>
    <w:rsid w:val="001269DE"/>
    <w:rsid w:val="00140DAE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3A7BC0"/>
    <w:rsid w:val="00410612"/>
    <w:rsid w:val="00411F8B"/>
    <w:rsid w:val="00430A93"/>
    <w:rsid w:val="00435B65"/>
    <w:rsid w:val="00450670"/>
    <w:rsid w:val="004724BD"/>
    <w:rsid w:val="00477352"/>
    <w:rsid w:val="00486D1C"/>
    <w:rsid w:val="00491C23"/>
    <w:rsid w:val="004B5C09"/>
    <w:rsid w:val="004E227E"/>
    <w:rsid w:val="00500DD1"/>
    <w:rsid w:val="00521AE3"/>
    <w:rsid w:val="00535B54"/>
    <w:rsid w:val="00554276"/>
    <w:rsid w:val="005C1E59"/>
    <w:rsid w:val="005E0ED9"/>
    <w:rsid w:val="0061395F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E19EC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A5357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8E7391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E1C82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teal"/>
    </o:shapedefaults>
    <o:shapelayout v:ext="edit">
      <o:idmap v:ext="edit" data="2"/>
    </o:shapelayout>
  </w:shapeDefaults>
  <w:decimalSymbol w:val="."/>
  <w:listSeparator w:val=","/>
  <w14:docId w14:val="0638BFB9"/>
  <w15:docId w15:val="{88507274-C2E1-412A-ADFD-BE5DBF2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23B233060A4786800D605D84F845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ABB58-E427-499D-9823-9FC6A1DF54DE}"/>
      </w:docPartPr>
      <w:docPartBody>
        <w:p w:rsidR="00CE2624" w:rsidRDefault="003F7C4E">
          <w:pPr>
            <w:pStyle w:val="3323B233060A4786800D605D84F84561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682E3989338B4522A1421D3EE3A0B1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F0B24-D8DF-474E-A33D-83E9157BEEEF}"/>
      </w:docPartPr>
      <w:docPartBody>
        <w:p w:rsidR="00CE2624" w:rsidRDefault="003F7C4E">
          <w:pPr>
            <w:pStyle w:val="682E3989338B4522A1421D3EE3A0B1CC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BDF2F98CDE2A4B1995F38E619B8253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00F35A-DC39-4423-832B-59742E42E43F}"/>
      </w:docPartPr>
      <w:docPartBody>
        <w:p w:rsidR="00CE2624" w:rsidRDefault="003F7C4E">
          <w:pPr>
            <w:pStyle w:val="BDF2F98CDE2A4B1995F38E619B8253EB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1A71B52428F345E5B39419EB7BAD4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229E91-B38B-4EE7-B18F-7309D3EB7CF7}"/>
      </w:docPartPr>
      <w:docPartBody>
        <w:p w:rsidR="00CE2624" w:rsidRDefault="003F7C4E">
          <w:pPr>
            <w:pStyle w:val="1A71B52428F345E5B39419EB7BAD46CE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DEE95DBD3B5845E6BAB576B85F1D50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D9A744-2B2D-4570-B0C9-62D65F54D4EA}"/>
      </w:docPartPr>
      <w:docPartBody>
        <w:p w:rsidR="00CE2624" w:rsidRDefault="003F7C4E">
          <w:pPr>
            <w:pStyle w:val="DEE95DBD3B5845E6BAB576B85F1D507F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0823CCD5975E457D9FACC23725AA4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3C2435-5C38-4891-9D1F-85D29D67E1B0}"/>
      </w:docPartPr>
      <w:docPartBody>
        <w:p w:rsidR="00CE2624" w:rsidRDefault="003F7C4E">
          <w:pPr>
            <w:pStyle w:val="0823CCD5975E457D9FACC23725AA42F5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AE062291544746BDA33A0E3B0B55E2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004B3-F81E-4573-A1DC-575FF42FCD63}"/>
      </w:docPartPr>
      <w:docPartBody>
        <w:p w:rsidR="00CE2624" w:rsidRDefault="003F7C4E">
          <w:pPr>
            <w:pStyle w:val="AE062291544746BDA33A0E3B0B55E2FC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CA775C25D4F64F898A44DB4FB3A3F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D3E8F7-AC98-49F6-B406-B19D0ACBA3EA}"/>
      </w:docPartPr>
      <w:docPartBody>
        <w:p w:rsidR="00CE2624" w:rsidRDefault="003F7C4E">
          <w:pPr>
            <w:pStyle w:val="CA775C25D4F64F898A44DB4FB3A3F08E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B5D7B556FE9A49D3B812810BC2B7F4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04AC6B-4A40-4E75-8FDD-F8411F0A135F}"/>
      </w:docPartPr>
      <w:docPartBody>
        <w:p w:rsidR="00CE2624" w:rsidRDefault="003F7C4E">
          <w:pPr>
            <w:pStyle w:val="B5D7B556FE9A49D3B812810BC2B7F4F8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A14271CE50124E16B135176CBFB164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D492A9-5EF9-40BA-8451-E91DAC41E2D6}"/>
      </w:docPartPr>
      <w:docPartBody>
        <w:p w:rsidR="00CE2624" w:rsidRDefault="003F7C4E">
          <w:pPr>
            <w:pStyle w:val="A14271CE50124E16B135176CBFB16472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68B951040BE142AC88BAA30DE3AC60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D7BCFF-A350-4F5A-81CE-719A99E065A9}"/>
      </w:docPartPr>
      <w:docPartBody>
        <w:p w:rsidR="00CE2624" w:rsidRDefault="003F7C4E">
          <w:pPr>
            <w:pStyle w:val="68B951040BE142AC88BAA30DE3AC60A5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C37F9A7E995A4832BC93DD1F4F5BDC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E4E5D-FC38-478A-845B-2534FD45CC2D}"/>
      </w:docPartPr>
      <w:docPartBody>
        <w:p w:rsidR="00CE2624" w:rsidRDefault="003F7C4E">
          <w:pPr>
            <w:pStyle w:val="C37F9A7E995A4832BC93DD1F4F5BDC11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E66F175C6DE045B7ABAFF7293A75C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41F01-8591-44F4-BC27-D4C2395CCB6D}"/>
      </w:docPartPr>
      <w:docPartBody>
        <w:p w:rsidR="00CE2624" w:rsidRDefault="003F7C4E">
          <w:pPr>
            <w:pStyle w:val="E66F175C6DE045B7ABAFF7293A75CE01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F201473D7A1D4813ADE58EDA772C9B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486F6F-3308-46E3-AB8E-DADDF09BD5D3}"/>
      </w:docPartPr>
      <w:docPartBody>
        <w:p w:rsidR="00CE2624" w:rsidRDefault="003F7C4E">
          <w:pPr>
            <w:pStyle w:val="F201473D7A1D4813ADE58EDA772C9B2D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936C3CF21884A4891B34D266DE936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EC8CD-86D3-4223-98A9-7F406F0150C8}"/>
      </w:docPartPr>
      <w:docPartBody>
        <w:p w:rsidR="00CE2624" w:rsidRDefault="003F7C4E">
          <w:pPr>
            <w:pStyle w:val="8936C3CF21884A4891B34D266DE936CC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0FF0FD443AA6489DA7630E5F84E8EB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DF820D-C3E2-4713-B89D-DA2DC609E7DB}"/>
      </w:docPartPr>
      <w:docPartBody>
        <w:p w:rsidR="00CE2624" w:rsidRDefault="003F7C4E">
          <w:pPr>
            <w:pStyle w:val="0FF0FD443AA6489DA7630E5F84E8EB7A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CC36654D27A341139ABF7B6B01506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84C37-1E55-4514-9D65-38D280F2EE8F}"/>
      </w:docPartPr>
      <w:docPartBody>
        <w:p w:rsidR="00CE2624" w:rsidRDefault="003F7C4E">
          <w:pPr>
            <w:pStyle w:val="CC36654D27A341139ABF7B6B0150646C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6BA0E043A9DC44769F46DC207E285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1AE0E5-6EAA-4F67-BFA7-C85B5A2967F8}"/>
      </w:docPartPr>
      <w:docPartBody>
        <w:p w:rsidR="00CE2624" w:rsidRDefault="003F7C4E">
          <w:pPr>
            <w:pStyle w:val="6BA0E043A9DC44769F46DC207E2851D3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E"/>
    <w:rsid w:val="00217B2D"/>
    <w:rsid w:val="003F7C4E"/>
    <w:rsid w:val="00CE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23B233060A4786800D605D84F84561">
    <w:name w:val="3323B233060A4786800D605D84F84561"/>
    <w:pPr>
      <w:widowControl w:val="0"/>
      <w:jc w:val="both"/>
    </w:pPr>
  </w:style>
  <w:style w:type="paragraph" w:customStyle="1" w:styleId="682E3989338B4522A1421D3EE3A0B1CC">
    <w:name w:val="682E3989338B4522A1421D3EE3A0B1C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F2F98CDE2A4B1995F38E619B8253EB">
    <w:name w:val="BDF2F98CDE2A4B1995F38E619B8253EB"/>
    <w:pPr>
      <w:widowControl w:val="0"/>
      <w:jc w:val="both"/>
    </w:pPr>
  </w:style>
  <w:style w:type="paragraph" w:customStyle="1" w:styleId="1A71B52428F345E5B39419EB7BAD46CE">
    <w:name w:val="1A71B52428F345E5B39419EB7BAD46CE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9A52D4210B1C47E39B24D4C5E6B80726">
    <w:name w:val="9A52D4210B1C47E39B24D4C5E6B80726"/>
    <w:pPr>
      <w:widowControl w:val="0"/>
      <w:jc w:val="both"/>
    </w:pPr>
  </w:style>
  <w:style w:type="paragraph" w:customStyle="1" w:styleId="35F950EBE97F46F099A81F3902D74F15">
    <w:name w:val="35F950EBE97F46F099A81F3902D74F15"/>
    <w:pPr>
      <w:widowControl w:val="0"/>
      <w:jc w:val="both"/>
    </w:pPr>
  </w:style>
  <w:style w:type="paragraph" w:customStyle="1" w:styleId="DEE95DBD3B5845E6BAB576B85F1D507F">
    <w:name w:val="DEE95DBD3B5845E6BAB576B85F1D507F"/>
    <w:pPr>
      <w:widowControl w:val="0"/>
      <w:jc w:val="both"/>
    </w:pPr>
  </w:style>
  <w:style w:type="paragraph" w:customStyle="1" w:styleId="0823CCD5975E457D9FACC23725AA42F5">
    <w:name w:val="0823CCD5975E457D9FACC23725AA42F5"/>
    <w:pPr>
      <w:widowControl w:val="0"/>
      <w:jc w:val="both"/>
    </w:pPr>
  </w:style>
  <w:style w:type="paragraph" w:customStyle="1" w:styleId="AE062291544746BDA33A0E3B0B55E2FC">
    <w:name w:val="AE062291544746BDA33A0E3B0B55E2FC"/>
    <w:pPr>
      <w:widowControl w:val="0"/>
      <w:jc w:val="both"/>
    </w:pPr>
  </w:style>
  <w:style w:type="paragraph" w:customStyle="1" w:styleId="CA775C25D4F64F898A44DB4FB3A3F08E">
    <w:name w:val="CA775C25D4F64F898A44DB4FB3A3F08E"/>
    <w:pPr>
      <w:widowControl w:val="0"/>
      <w:jc w:val="both"/>
    </w:pPr>
  </w:style>
  <w:style w:type="paragraph" w:customStyle="1" w:styleId="B5D7B556FE9A49D3B812810BC2B7F4F8">
    <w:name w:val="B5D7B556FE9A49D3B812810BC2B7F4F8"/>
    <w:pPr>
      <w:widowControl w:val="0"/>
      <w:jc w:val="both"/>
    </w:pPr>
  </w:style>
  <w:style w:type="paragraph" w:customStyle="1" w:styleId="A14271CE50124E16B135176CBFB16472">
    <w:name w:val="A14271CE50124E16B135176CBFB16472"/>
    <w:pPr>
      <w:widowControl w:val="0"/>
      <w:jc w:val="both"/>
    </w:pPr>
  </w:style>
  <w:style w:type="paragraph" w:customStyle="1" w:styleId="68B951040BE142AC88BAA30DE3AC60A5">
    <w:name w:val="68B951040BE142AC88BAA30DE3AC60A5"/>
    <w:pPr>
      <w:widowControl w:val="0"/>
      <w:jc w:val="both"/>
    </w:pPr>
  </w:style>
  <w:style w:type="paragraph" w:customStyle="1" w:styleId="C37F9A7E995A4832BC93DD1F4F5BDC11">
    <w:name w:val="C37F9A7E995A4832BC93DD1F4F5BDC11"/>
    <w:pPr>
      <w:widowControl w:val="0"/>
      <w:jc w:val="both"/>
    </w:pPr>
  </w:style>
  <w:style w:type="paragraph" w:customStyle="1" w:styleId="E66F175C6DE045B7ABAFF7293A75CE01">
    <w:name w:val="E66F175C6DE045B7ABAFF7293A75CE01"/>
    <w:pPr>
      <w:widowControl w:val="0"/>
      <w:jc w:val="both"/>
    </w:pPr>
  </w:style>
  <w:style w:type="paragraph" w:customStyle="1" w:styleId="F201473D7A1D4813ADE58EDA772C9B2D">
    <w:name w:val="F201473D7A1D4813ADE58EDA772C9B2D"/>
    <w:pPr>
      <w:widowControl w:val="0"/>
      <w:jc w:val="both"/>
    </w:pPr>
  </w:style>
  <w:style w:type="paragraph" w:customStyle="1" w:styleId="8936C3CF21884A4891B34D266DE936CC">
    <w:name w:val="8936C3CF21884A4891B34D266DE936CC"/>
    <w:pPr>
      <w:widowControl w:val="0"/>
      <w:jc w:val="both"/>
    </w:pPr>
  </w:style>
  <w:style w:type="paragraph" w:customStyle="1" w:styleId="95D86A9030B34EE69E4B3516287729F2">
    <w:name w:val="95D86A9030B34EE69E4B3516287729F2"/>
    <w:pPr>
      <w:widowControl w:val="0"/>
      <w:jc w:val="both"/>
    </w:pPr>
  </w:style>
  <w:style w:type="paragraph" w:customStyle="1" w:styleId="0FF0FD443AA6489DA7630E5F84E8EB7A">
    <w:name w:val="0FF0FD443AA6489DA7630E5F84E8EB7A"/>
    <w:pPr>
      <w:widowControl w:val="0"/>
      <w:jc w:val="both"/>
    </w:pPr>
  </w:style>
  <w:style w:type="paragraph" w:customStyle="1" w:styleId="CC36654D27A341139ABF7B6B0150646C">
    <w:name w:val="CC36654D27A341139ABF7B6B0150646C"/>
    <w:pPr>
      <w:widowControl w:val="0"/>
      <w:jc w:val="both"/>
    </w:pPr>
  </w:style>
  <w:style w:type="paragraph" w:customStyle="1" w:styleId="6BA0E043A9DC44769F46DC207E2851D3">
    <w:name w:val="6BA0E043A9DC44769F46DC207E2851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19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吴 联想</cp:lastModifiedBy>
  <cp:revision>4</cp:revision>
  <dcterms:created xsi:type="dcterms:W3CDTF">2021-10-22T09:24:00Z</dcterms:created>
  <dcterms:modified xsi:type="dcterms:W3CDTF">2021-11-12T10:55:00Z</dcterms:modified>
</cp:coreProperties>
</file>