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F174F" w14:textId="30F9E578" w:rsidR="00275260" w:rsidRPr="00435B65" w:rsidRDefault="00423C93" w:rsidP="00275260">
      <w:pPr>
        <w:pStyle w:val="1"/>
      </w:pPr>
      <w:r>
        <w:t>G11</w:t>
      </w:r>
      <w:r>
        <w:rPr>
          <w:rFonts w:hint="eastAsia"/>
        </w:rPr>
        <w:t>项目小组</w:t>
      </w:r>
    </w:p>
    <w:p w14:paraId="250E10B6" w14:textId="77777777" w:rsidR="00275260" w:rsidRPr="00435B65" w:rsidRDefault="00A20574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ADA4D5D584B46EE8A33FA06A605AFAE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17DC2E87" w14:textId="41C7CDFB" w:rsidR="00B6477F" w:rsidRDefault="00B6477F" w:rsidP="009F4E19">
      <w:pPr>
        <w:pStyle w:val="a7"/>
      </w:pPr>
      <w:r>
        <w:rPr>
          <w:noProof/>
        </w:rPr>
        <w:drawing>
          <wp:inline distT="0" distB="0" distL="0" distR="0" wp14:anchorId="2935EB27" wp14:editId="0C52E7D2">
            <wp:extent cx="2026920" cy="2034540"/>
            <wp:effectExtent l="0" t="0" r="0" b="3810"/>
            <wp:docPr id="21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A3D5E2" w14:textId="6C0BB2ED" w:rsidR="00554276" w:rsidRPr="00435B65" w:rsidRDefault="00423C93" w:rsidP="009F4E19">
      <w:pPr>
        <w:pStyle w:val="a7"/>
      </w:pPr>
      <w:r>
        <w:rPr>
          <w:rFonts w:hint="eastAsia"/>
        </w:rPr>
        <w:t>2021.10.10</w:t>
      </w:r>
    </w:p>
    <w:p w14:paraId="535108AE" w14:textId="77777777" w:rsidR="00554276" w:rsidRPr="00435B65" w:rsidRDefault="00A20574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1BB02CA2D86D4456A2A7C03CB2E3DE57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66C6E349" w14:textId="20AC723F" w:rsidR="00D50D23" w:rsidRPr="00435B65" w:rsidRDefault="00A20574" w:rsidP="00D512BB">
      <w:sdt>
        <w:sdtPr>
          <w:rPr>
            <w:rFonts w:hint="eastAsia"/>
          </w:rPr>
          <w:alias w:val="输入主持人姓名："/>
          <w:tag w:val="输入主持人姓名："/>
          <w:id w:val="-28566333"/>
          <w:placeholder>
            <w:docPart w:val="C5B6986BE61449A8995C0E4E6382766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423C93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38EB6F3A12EC4005A310664190933D99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423C93">
        <w:rPr>
          <w:rFonts w:hint="eastAsia"/>
        </w:rPr>
        <w:t>2021.10.10</w:t>
      </w:r>
      <w:sdt>
        <w:sdtPr>
          <w:alias w:val="输入段落文本："/>
          <w:tag w:val="输入段落文本："/>
          <w:id w:val="2049635091"/>
          <w:placeholder>
            <w:docPart w:val="060515AE0D434934A3960433AF423CE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423C93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E39E1A4D06174CB8BD2929F0FE64803A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423C93">
        <w:t>G11</w:t>
      </w:r>
      <w:r w:rsidR="00423C93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DD014DF450394DB8A445BEFAD19C37D4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770A4CD2" w14:textId="77777777" w:rsidR="0015180F" w:rsidRPr="00435B65" w:rsidRDefault="00A20574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BEEC01C1CF4340BA96F06FA7E9EED34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132044E" w14:textId="2D098920" w:rsidR="0015180F" w:rsidRPr="00435B65" w:rsidRDefault="00A20574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3D9FE9FA8EEF4F2285E594F3F04D3F5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423C93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2B556D81FFCF4F2F9022AA54094AF1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423C93">
        <w:rPr>
          <w:rFonts w:hint="eastAsia"/>
        </w:rPr>
        <w:t>吴联想、郑航舰、王义博</w:t>
      </w:r>
    </w:p>
    <w:p w14:paraId="56DC1374" w14:textId="77777777" w:rsidR="00B853F9" w:rsidRPr="00435B65" w:rsidRDefault="00A20574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105C2F236BC3450D9132F9929DD435B8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53E3314A" w14:textId="0ACB5991" w:rsidR="009F4E19" w:rsidRPr="00435B65" w:rsidRDefault="00A20574" w:rsidP="00B853F9">
      <w:sdt>
        <w:sdtPr>
          <w:alias w:val="干事姓名："/>
          <w:tag w:val="干事姓名："/>
          <w:id w:val="-969588454"/>
          <w:placeholder>
            <w:docPart w:val="26C71219F1F3415184B41C5F8A09EA9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423C93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4CA9BD1FB8D142BE8E8A74922368934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DE6D027" w14:textId="0523F2A4" w:rsidR="00D50D23" w:rsidRPr="00435B65" w:rsidRDefault="003A1BC4" w:rsidP="00FD6CAB">
      <w:pPr>
        <w:pStyle w:val="a1"/>
      </w:pPr>
      <w:r>
        <w:rPr>
          <w:rFonts w:hint="eastAsia"/>
        </w:rPr>
        <w:t>会议议题</w:t>
      </w:r>
    </w:p>
    <w:p w14:paraId="2ACC5411" w14:textId="488AFD07" w:rsidR="00C1643D" w:rsidRPr="00435B65" w:rsidRDefault="003A1BC4" w:rsidP="00FD6CAB">
      <w:pPr>
        <w:pStyle w:val="20"/>
      </w:pPr>
      <w:r>
        <w:rPr>
          <w:rFonts w:hint="eastAsia"/>
        </w:rPr>
        <w:t>小组关于项目计划的P</w:t>
      </w:r>
      <w:r>
        <w:t>PT</w:t>
      </w:r>
      <w:r>
        <w:rPr>
          <w:rFonts w:hint="eastAsia"/>
        </w:rPr>
        <w:t>和W</w:t>
      </w:r>
      <w:r>
        <w:t>ORD</w:t>
      </w:r>
      <w:r>
        <w:rPr>
          <w:rFonts w:hint="eastAsia"/>
        </w:rPr>
        <w:t>文件验收，经过小组内部讨论后同意将该文件作为最终版本上交；</w:t>
      </w:r>
    </w:p>
    <w:p w14:paraId="7BC1D93A" w14:textId="19031CF3" w:rsidR="002C3D7E" w:rsidRPr="00435B65" w:rsidRDefault="003A1BC4" w:rsidP="00FD6CAB">
      <w:pPr>
        <w:pStyle w:val="20"/>
      </w:pPr>
      <w:r>
        <w:rPr>
          <w:rFonts w:hint="eastAsia"/>
        </w:rPr>
        <w:t>小组内部打分。组内成员说明自己在此次项目计划制定中担当的角色，然后小组内部互相匿名打分，取平均值。</w:t>
      </w:r>
    </w:p>
    <w:p w14:paraId="56B78A18" w14:textId="1D121C70" w:rsidR="002C3D7E" w:rsidRPr="00435B65" w:rsidRDefault="003A1BC4" w:rsidP="003A1BC4">
      <w:pPr>
        <w:pStyle w:val="20"/>
        <w:numPr>
          <w:ilvl w:val="0"/>
          <w:numId w:val="0"/>
        </w:numPr>
        <w:ind w:left="720"/>
      </w:pPr>
      <w:r>
        <w:rPr>
          <w:rFonts w:hint="eastAsia"/>
        </w:rPr>
        <w:lastRenderedPageBreak/>
        <w:t>吴联想：</w:t>
      </w:r>
      <w:r w:rsidRPr="003A1BC4">
        <w:rPr>
          <w:rFonts w:hint="eastAsia"/>
        </w:rPr>
        <w:t>在这次制定项目计划中，我担任的是资料收集工作，同时对组员完成项目计划</w:t>
      </w:r>
      <w:r w:rsidRPr="003A1BC4">
        <w:t>word和PPT的制作提供监督和初步验收的工作，同时主持小组内部会议并撰写纪要</w:t>
      </w:r>
    </w:p>
    <w:p w14:paraId="1792A026" w14:textId="13DEA102" w:rsidR="002C3D7E" w:rsidRDefault="003A1BC4" w:rsidP="003A1BC4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最终得分：90</w:t>
      </w:r>
    </w:p>
    <w:p w14:paraId="5ED397CD" w14:textId="4DCCCDB9" w:rsidR="003A1BC4" w:rsidRDefault="003A1BC4" w:rsidP="003A1BC4">
      <w:pPr>
        <w:pStyle w:val="20"/>
        <w:numPr>
          <w:ilvl w:val="0"/>
          <w:numId w:val="0"/>
        </w:numPr>
        <w:ind w:left="1310" w:hanging="590"/>
      </w:pPr>
      <w:r>
        <w:rPr>
          <w:rFonts w:hint="eastAsia"/>
        </w:rPr>
        <w:t>郑航舰：</w:t>
      </w:r>
      <w:r w:rsidRPr="003A1BC4">
        <w:rPr>
          <w:rFonts w:hint="eastAsia"/>
        </w:rPr>
        <w:t>在这次项目合作中</w:t>
      </w:r>
      <w:r w:rsidRPr="003A1BC4">
        <w:t xml:space="preserve"> 我完成了对项目计划书的修订，用Project工具重新绘制了项目计划、</w:t>
      </w:r>
      <w:proofErr w:type="gramStart"/>
      <w:r w:rsidRPr="003A1BC4">
        <w:t>甘特图</w:t>
      </w:r>
      <w:proofErr w:type="gramEnd"/>
      <w:r w:rsidRPr="003A1BC4">
        <w:t xml:space="preserve"> </w:t>
      </w:r>
    </w:p>
    <w:p w14:paraId="44FCFFE8" w14:textId="4D467A20" w:rsidR="003A1BC4" w:rsidRDefault="003A1BC4" w:rsidP="003A1BC4">
      <w:pPr>
        <w:pStyle w:val="20"/>
        <w:numPr>
          <w:ilvl w:val="0"/>
          <w:numId w:val="0"/>
        </w:numPr>
        <w:ind w:left="1310" w:hanging="590"/>
      </w:pPr>
      <w:r>
        <w:tab/>
      </w:r>
      <w:r>
        <w:rPr>
          <w:rFonts w:hint="eastAsia"/>
        </w:rPr>
        <w:t>最终得分：88</w:t>
      </w:r>
    </w:p>
    <w:p w14:paraId="23C7FFC8" w14:textId="38B97DFE" w:rsidR="003A1BC4" w:rsidRDefault="000C624D" w:rsidP="003A1BC4">
      <w:pPr>
        <w:pStyle w:val="20"/>
        <w:numPr>
          <w:ilvl w:val="0"/>
          <w:numId w:val="0"/>
        </w:numPr>
        <w:ind w:left="1310" w:hanging="590"/>
      </w:pPr>
      <w:r>
        <w:rPr>
          <w:rFonts w:hint="eastAsia"/>
        </w:rPr>
        <w:t>王义博：</w:t>
      </w:r>
      <w:r w:rsidRPr="000C624D">
        <w:rPr>
          <w:rFonts w:hint="eastAsia"/>
        </w:rPr>
        <w:t>在这次小组作业中，我主要负责</w:t>
      </w:r>
      <w:r w:rsidRPr="000C624D">
        <w:t>PPT的制作，依据项目计划书及其他资料，整理信息并排版。</w:t>
      </w:r>
      <w:r>
        <w:rPr>
          <w:rFonts w:hint="eastAsia"/>
        </w:rPr>
        <w:t xml:space="preserve"> 最终得分：85</w:t>
      </w:r>
    </w:p>
    <w:p w14:paraId="209B8B11" w14:textId="77777777" w:rsidR="000C624D" w:rsidRPr="00435B65" w:rsidRDefault="000C624D" w:rsidP="003A1BC4">
      <w:pPr>
        <w:pStyle w:val="20"/>
        <w:numPr>
          <w:ilvl w:val="0"/>
          <w:numId w:val="0"/>
        </w:numPr>
        <w:ind w:left="1310" w:hanging="590"/>
      </w:pPr>
    </w:p>
    <w:p w14:paraId="6F168EA5" w14:textId="77777777" w:rsidR="0015180F" w:rsidRPr="00435B65" w:rsidRDefault="00A20574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28E7AB6EB38348BCB845276E033EB596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4F6B3CA9" w14:textId="3E4A8D4C" w:rsidR="00680296" w:rsidRPr="00435B65" w:rsidRDefault="00A20574" w:rsidP="00D512BB">
      <w:sdt>
        <w:sdtPr>
          <w:alias w:val="主持人姓名："/>
          <w:tag w:val="主持人姓名："/>
          <w:id w:val="-1874911055"/>
          <w:placeholder>
            <w:docPart w:val="8DBFEAF2D4224E7F942BFEF7035F3B3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423C93">
            <w:t>吴联想</w:t>
          </w:r>
        </w:sdtContent>
      </w:sdt>
      <w:r w:rsidR="002C3D7E" w:rsidRPr="00435B65">
        <w:rPr>
          <w:lang w:val="zh-CN" w:bidi="zh-CN"/>
        </w:rPr>
        <w:t>在</w:t>
      </w:r>
      <w:sdt>
        <w:sdtPr>
          <w:alias w:val="输入时间："/>
          <w:tag w:val="输入时间："/>
          <w:id w:val="811033343"/>
          <w:placeholder>
            <w:docPart w:val="61282F162EF9497FAD299B9A97350900"/>
          </w:placeholder>
          <w:temporary/>
          <w:showingPlcHdr/>
          <w15:appearance w15:val="hidden"/>
        </w:sdtPr>
        <w:sdtEndPr/>
        <w:sdtContent>
          <w:r w:rsidR="002C3D7E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-1785491353"/>
          <w:placeholder>
            <w:docPart w:val="53EAA85D6C634046A0D7F9A1323554A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60030ED0" w14:textId="77CDD01C" w:rsidR="008E476B" w:rsidRPr="00435B65" w:rsidRDefault="00A20574" w:rsidP="00D512BB">
      <w:sdt>
        <w:sdtPr>
          <w:alias w:val="纪要提交者："/>
          <w:tag w:val="纪要提交者："/>
          <w:id w:val="915436728"/>
          <w:placeholder>
            <w:docPart w:val="3F384E57ECE449DEB77D454B7DE7D4C2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3A1BC4">
        <w:rPr>
          <w:rFonts w:hint="eastAsia"/>
        </w:rPr>
        <w:t>吴联想</w:t>
      </w:r>
    </w:p>
    <w:p w14:paraId="705C1F38" w14:textId="2AD27520" w:rsidR="00D512BB" w:rsidRPr="00435B65" w:rsidRDefault="00A20574" w:rsidP="00DC6078">
      <w:sdt>
        <w:sdtPr>
          <w:alias w:val="纪要审批者："/>
          <w:tag w:val="纪要审批者："/>
          <w:id w:val="793186629"/>
          <w:placeholder>
            <w:docPart w:val="976E01661485409A9A8E88CC457157CA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3A1BC4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21B6A" w14:textId="77777777" w:rsidR="00A20574" w:rsidRDefault="00A20574" w:rsidP="001E7D29">
      <w:pPr>
        <w:spacing w:after="0" w:line="240" w:lineRule="auto"/>
      </w:pPr>
      <w:r>
        <w:separator/>
      </w:r>
    </w:p>
  </w:endnote>
  <w:endnote w:type="continuationSeparator" w:id="0">
    <w:p w14:paraId="225B7212" w14:textId="77777777" w:rsidR="00A20574" w:rsidRDefault="00A2057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BABB4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26674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1C7EB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A2F9F" w14:textId="77777777" w:rsidR="00A20574" w:rsidRDefault="00A20574" w:rsidP="001E7D29">
      <w:pPr>
        <w:spacing w:after="0" w:line="240" w:lineRule="auto"/>
      </w:pPr>
      <w:r>
        <w:separator/>
      </w:r>
    </w:p>
  </w:footnote>
  <w:footnote w:type="continuationSeparator" w:id="0">
    <w:p w14:paraId="35CB3B04" w14:textId="77777777" w:rsidR="00A20574" w:rsidRDefault="00A20574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17CCE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16690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6AE40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93"/>
    <w:rsid w:val="00057671"/>
    <w:rsid w:val="000C624D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1BC4"/>
    <w:rsid w:val="003A7BC0"/>
    <w:rsid w:val="00410612"/>
    <w:rsid w:val="00411F8B"/>
    <w:rsid w:val="00423C93"/>
    <w:rsid w:val="00435B65"/>
    <w:rsid w:val="00450670"/>
    <w:rsid w:val="004724BD"/>
    <w:rsid w:val="00477352"/>
    <w:rsid w:val="00491C23"/>
    <w:rsid w:val="004B5C09"/>
    <w:rsid w:val="004E227E"/>
    <w:rsid w:val="004F69AC"/>
    <w:rsid w:val="00500DD1"/>
    <w:rsid w:val="00521AE3"/>
    <w:rsid w:val="00535B54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61B7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0574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77F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07F4397D"/>
  <w15:docId w15:val="{4D97FB1F-8401-49A2-859A-402D4EE9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Packages\Microsoft.Office.Desktop_8wekyb3d8bbwe\LocalCache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DA4D5D584B46EE8A33FA06A605AF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5C1ABC-6E12-4862-BD01-47896954EA57}"/>
      </w:docPartPr>
      <w:docPartBody>
        <w:p w:rsidR="00091A81" w:rsidRDefault="00F318A7">
          <w:pPr>
            <w:pStyle w:val="3ADA4D5D584B46EE8A33FA06A605AFAE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1BB02CA2D86D4456A2A7C03CB2E3DE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518EE7-6257-46D4-B5BC-56C817532203}"/>
      </w:docPartPr>
      <w:docPartBody>
        <w:p w:rsidR="00091A81" w:rsidRDefault="00F318A7">
          <w:pPr>
            <w:pStyle w:val="1BB02CA2D86D4456A2A7C03CB2E3DE57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C5B6986BE61449A8995C0E4E638276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D70B76-72DC-4EEA-A344-00F83ADDB2FD}"/>
      </w:docPartPr>
      <w:docPartBody>
        <w:p w:rsidR="00091A81" w:rsidRDefault="00F318A7">
          <w:pPr>
            <w:pStyle w:val="C5B6986BE61449A8995C0E4E63827668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38EB6F3A12EC4005A310664190933D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9C3006-7C1C-45D9-9D28-C0683378399A}"/>
      </w:docPartPr>
      <w:docPartBody>
        <w:p w:rsidR="00091A81" w:rsidRDefault="00F318A7">
          <w:pPr>
            <w:pStyle w:val="38EB6F3A12EC4005A310664190933D99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060515AE0D434934A3960433AF423C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76573A-A109-49B5-88F0-03A57E5968E1}"/>
      </w:docPartPr>
      <w:docPartBody>
        <w:p w:rsidR="00091A81" w:rsidRDefault="00F318A7">
          <w:pPr>
            <w:pStyle w:val="060515AE0D434934A3960433AF423CE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E39E1A4D06174CB8BD2929F0FE6480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2971F8-5761-491B-8529-C2424CFE705B}"/>
      </w:docPartPr>
      <w:docPartBody>
        <w:p w:rsidR="00091A81" w:rsidRDefault="00F318A7">
          <w:pPr>
            <w:pStyle w:val="E39E1A4D06174CB8BD2929F0FE64803A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DD014DF450394DB8A445BEFAD19C37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8DCA54-D2C8-4E49-849B-6B84A50A7781}"/>
      </w:docPartPr>
      <w:docPartBody>
        <w:p w:rsidR="00091A81" w:rsidRDefault="00F318A7">
          <w:pPr>
            <w:pStyle w:val="DD014DF450394DB8A445BEFAD19C37D4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BEEC01C1CF4340BA96F06FA7E9EED3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D04169-409E-4624-8430-D169FEA13E0E}"/>
      </w:docPartPr>
      <w:docPartBody>
        <w:p w:rsidR="00091A81" w:rsidRDefault="00F318A7">
          <w:pPr>
            <w:pStyle w:val="BEEC01C1CF4340BA96F06FA7E9EED345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3D9FE9FA8EEF4F2285E594F3F04D3F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4D3C14-5095-410E-87F3-4D08F4DDFBB6}"/>
      </w:docPartPr>
      <w:docPartBody>
        <w:p w:rsidR="00091A81" w:rsidRDefault="00F318A7">
          <w:pPr>
            <w:pStyle w:val="3D9FE9FA8EEF4F2285E594F3F04D3F5C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2B556D81FFCF4F2F9022AA54094AF1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A27BA1-D564-49F5-B6D9-0A2CE6F33CE4}"/>
      </w:docPartPr>
      <w:docPartBody>
        <w:p w:rsidR="00091A81" w:rsidRDefault="00F318A7">
          <w:pPr>
            <w:pStyle w:val="2B556D81FFCF4F2F9022AA54094AF18E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105C2F236BC3450D9132F9929DD435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CE6271-C1E1-434A-92CA-5332B72CBF11}"/>
      </w:docPartPr>
      <w:docPartBody>
        <w:p w:rsidR="00091A81" w:rsidRDefault="00F318A7">
          <w:pPr>
            <w:pStyle w:val="105C2F236BC3450D9132F9929DD435B8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26C71219F1F3415184B41C5F8A09EA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7BABE5-625A-479F-84F1-F44335D3739C}"/>
      </w:docPartPr>
      <w:docPartBody>
        <w:p w:rsidR="00091A81" w:rsidRDefault="00F318A7">
          <w:pPr>
            <w:pStyle w:val="26C71219F1F3415184B41C5F8A09EA9B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4CA9BD1FB8D142BE8E8A7492236893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17AA28-901A-4E37-A2A1-0A8E35462759}"/>
      </w:docPartPr>
      <w:docPartBody>
        <w:p w:rsidR="00091A81" w:rsidRDefault="00F318A7">
          <w:pPr>
            <w:pStyle w:val="4CA9BD1FB8D142BE8E8A74922368934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28E7AB6EB38348BCB845276E033EB5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0E0103-7134-4325-8E8E-CC63DBD35BA7}"/>
      </w:docPartPr>
      <w:docPartBody>
        <w:p w:rsidR="00091A81" w:rsidRDefault="00F318A7">
          <w:pPr>
            <w:pStyle w:val="28E7AB6EB38348BCB845276E033EB596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DBFEAF2D4224E7F942BFEF7035F3B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FADDDE-1DC4-48AC-A17A-E54BC35F7844}"/>
      </w:docPartPr>
      <w:docPartBody>
        <w:p w:rsidR="00091A81" w:rsidRDefault="00F318A7">
          <w:pPr>
            <w:pStyle w:val="8DBFEAF2D4224E7F942BFEF7035F3B3A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61282F162EF9497FAD299B9A973509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903614-B579-48CC-9D4A-94547E4E5E9D}"/>
      </w:docPartPr>
      <w:docPartBody>
        <w:p w:rsidR="00091A81" w:rsidRDefault="00F318A7">
          <w:pPr>
            <w:pStyle w:val="61282F162EF9497FAD299B9A97350900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53EAA85D6C634046A0D7F9A1323554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8B05D7-7592-4330-81ED-FFEA80C7AAE6}"/>
      </w:docPartPr>
      <w:docPartBody>
        <w:p w:rsidR="00091A81" w:rsidRDefault="00F318A7">
          <w:pPr>
            <w:pStyle w:val="53EAA85D6C634046A0D7F9A1323554A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3F384E57ECE449DEB77D454B7DE7D4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20CDAB-0D37-4499-8EC4-933AF0AAB44C}"/>
      </w:docPartPr>
      <w:docPartBody>
        <w:p w:rsidR="00091A81" w:rsidRDefault="00F318A7">
          <w:pPr>
            <w:pStyle w:val="3F384E57ECE449DEB77D454B7DE7D4C2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976E01661485409A9A8E88CC457157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A9CA40-2C02-463E-B676-ABCF9A001810}"/>
      </w:docPartPr>
      <w:docPartBody>
        <w:p w:rsidR="00091A81" w:rsidRDefault="00F318A7">
          <w:pPr>
            <w:pStyle w:val="976E01661485409A9A8E88CC457157CA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A7"/>
    <w:rsid w:val="00091A81"/>
    <w:rsid w:val="0033481D"/>
    <w:rsid w:val="00E31DE1"/>
    <w:rsid w:val="00F3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DA4D5D584B46EE8A33FA06A605AFAE">
    <w:name w:val="3ADA4D5D584B46EE8A33FA06A605AFAE"/>
    <w:pPr>
      <w:widowControl w:val="0"/>
      <w:jc w:val="both"/>
    </w:pPr>
  </w:style>
  <w:style w:type="paragraph" w:customStyle="1" w:styleId="1BB02CA2D86D4456A2A7C03CB2E3DE57">
    <w:name w:val="1BB02CA2D86D4456A2A7C03CB2E3DE57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C5B6986BE61449A8995C0E4E63827668">
    <w:name w:val="C5B6986BE61449A8995C0E4E63827668"/>
    <w:pPr>
      <w:widowControl w:val="0"/>
      <w:jc w:val="both"/>
    </w:pPr>
  </w:style>
  <w:style w:type="paragraph" w:customStyle="1" w:styleId="38EB6F3A12EC4005A310664190933D99">
    <w:name w:val="38EB6F3A12EC4005A310664190933D99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060515AE0D434934A3960433AF423CEF">
    <w:name w:val="060515AE0D434934A3960433AF423CEF"/>
    <w:pPr>
      <w:widowControl w:val="0"/>
      <w:jc w:val="both"/>
    </w:pPr>
  </w:style>
  <w:style w:type="paragraph" w:customStyle="1" w:styleId="E39E1A4D06174CB8BD2929F0FE64803A">
    <w:name w:val="E39E1A4D06174CB8BD2929F0FE64803A"/>
    <w:pPr>
      <w:widowControl w:val="0"/>
      <w:jc w:val="both"/>
    </w:pPr>
  </w:style>
  <w:style w:type="paragraph" w:customStyle="1" w:styleId="DD014DF450394DB8A445BEFAD19C37D4">
    <w:name w:val="DD014DF450394DB8A445BEFAD19C37D4"/>
    <w:pPr>
      <w:widowControl w:val="0"/>
      <w:jc w:val="both"/>
    </w:pPr>
  </w:style>
  <w:style w:type="paragraph" w:customStyle="1" w:styleId="BEEC01C1CF4340BA96F06FA7E9EED345">
    <w:name w:val="BEEC01C1CF4340BA96F06FA7E9EED345"/>
    <w:pPr>
      <w:widowControl w:val="0"/>
      <w:jc w:val="both"/>
    </w:pPr>
  </w:style>
  <w:style w:type="paragraph" w:customStyle="1" w:styleId="3D9FE9FA8EEF4F2285E594F3F04D3F5C">
    <w:name w:val="3D9FE9FA8EEF4F2285E594F3F04D3F5C"/>
    <w:pPr>
      <w:widowControl w:val="0"/>
      <w:jc w:val="both"/>
    </w:pPr>
  </w:style>
  <w:style w:type="paragraph" w:customStyle="1" w:styleId="2B556D81FFCF4F2F9022AA54094AF18E">
    <w:name w:val="2B556D81FFCF4F2F9022AA54094AF18E"/>
    <w:pPr>
      <w:widowControl w:val="0"/>
      <w:jc w:val="both"/>
    </w:pPr>
  </w:style>
  <w:style w:type="paragraph" w:customStyle="1" w:styleId="105C2F236BC3450D9132F9929DD435B8">
    <w:name w:val="105C2F236BC3450D9132F9929DD435B8"/>
    <w:pPr>
      <w:widowControl w:val="0"/>
      <w:jc w:val="both"/>
    </w:pPr>
  </w:style>
  <w:style w:type="paragraph" w:customStyle="1" w:styleId="26C71219F1F3415184B41C5F8A09EA9B">
    <w:name w:val="26C71219F1F3415184B41C5F8A09EA9B"/>
    <w:pPr>
      <w:widowControl w:val="0"/>
      <w:jc w:val="both"/>
    </w:pPr>
  </w:style>
  <w:style w:type="paragraph" w:customStyle="1" w:styleId="4CA9BD1FB8D142BE8E8A749223689341">
    <w:name w:val="4CA9BD1FB8D142BE8E8A749223689341"/>
    <w:pPr>
      <w:widowControl w:val="0"/>
      <w:jc w:val="both"/>
    </w:pPr>
  </w:style>
  <w:style w:type="paragraph" w:customStyle="1" w:styleId="28E7AB6EB38348BCB845276E033EB596">
    <w:name w:val="28E7AB6EB38348BCB845276E033EB596"/>
    <w:pPr>
      <w:widowControl w:val="0"/>
      <w:jc w:val="both"/>
    </w:pPr>
  </w:style>
  <w:style w:type="paragraph" w:customStyle="1" w:styleId="8DBFEAF2D4224E7F942BFEF7035F3B3A">
    <w:name w:val="8DBFEAF2D4224E7F942BFEF7035F3B3A"/>
    <w:pPr>
      <w:widowControl w:val="0"/>
      <w:jc w:val="both"/>
    </w:pPr>
  </w:style>
  <w:style w:type="paragraph" w:customStyle="1" w:styleId="61282F162EF9497FAD299B9A97350900">
    <w:name w:val="61282F162EF9497FAD299B9A97350900"/>
    <w:pPr>
      <w:widowControl w:val="0"/>
      <w:jc w:val="both"/>
    </w:pPr>
  </w:style>
  <w:style w:type="paragraph" w:customStyle="1" w:styleId="53EAA85D6C634046A0D7F9A1323554AA">
    <w:name w:val="53EAA85D6C634046A0D7F9A1323554AA"/>
    <w:pPr>
      <w:widowControl w:val="0"/>
      <w:jc w:val="both"/>
    </w:pPr>
  </w:style>
  <w:style w:type="paragraph" w:customStyle="1" w:styleId="3F384E57ECE449DEB77D454B7DE7D4C2">
    <w:name w:val="3F384E57ECE449DEB77D454B7DE7D4C2"/>
    <w:pPr>
      <w:widowControl w:val="0"/>
      <w:jc w:val="both"/>
    </w:pPr>
  </w:style>
  <w:style w:type="paragraph" w:customStyle="1" w:styleId="976E01661485409A9A8E88CC457157CA">
    <w:name w:val="976E01661485409A9A8E88CC457157C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7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4</cp:revision>
  <dcterms:created xsi:type="dcterms:W3CDTF">2021-10-10T09:13:00Z</dcterms:created>
  <dcterms:modified xsi:type="dcterms:W3CDTF">2021-10-23T04:50:00Z</dcterms:modified>
</cp:coreProperties>
</file>