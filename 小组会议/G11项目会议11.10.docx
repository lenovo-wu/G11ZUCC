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1B5B68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0DAAD89D" w:rsidR="00554276" w:rsidRPr="00435B65" w:rsidRDefault="008E7391" w:rsidP="009F4E19">
      <w:pPr>
        <w:pStyle w:val="a7"/>
      </w:pPr>
      <w:r>
        <w:rPr>
          <w:rFonts w:hint="eastAsia"/>
        </w:rPr>
        <w:t>2021.1</w:t>
      </w:r>
      <w:r w:rsidR="00197BF7">
        <w:t>1.10</w:t>
      </w:r>
    </w:p>
    <w:p w14:paraId="20434199" w14:textId="77777777" w:rsidR="00554276" w:rsidRPr="00435B65" w:rsidRDefault="001B5B68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33DF6AE3" w:rsidR="00D50D23" w:rsidRPr="00435B65" w:rsidRDefault="001B5B68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sdt>
        <w:sdtPr>
          <w:alias w:val="输入日期："/>
          <w:tag w:val="输入日期："/>
          <w:id w:val="359556548"/>
          <w:placeholder>
            <w:docPart w:val="9A52D4210B1C47E39B24D4C5E6B8072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1B5B68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1B5B68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1B5B68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1B5B68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6E44A52C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5A817448" w14:textId="3AA2F593" w:rsidR="00197BF7" w:rsidRDefault="00197BF7" w:rsidP="00197BF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这次会议主要是针对上周总体报告G</w:t>
      </w:r>
      <w:r>
        <w:t>11</w:t>
      </w:r>
      <w:r>
        <w:rPr>
          <w:rFonts w:hint="eastAsia"/>
        </w:rPr>
        <w:t>小组每个人的任务做的不到位的地方进行讨论和解决。</w:t>
      </w:r>
    </w:p>
    <w:p w14:paraId="18B3D834" w14:textId="11B76A3E" w:rsidR="00197BF7" w:rsidRDefault="00197BF7" w:rsidP="00197BF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郑航舰：模板没有找齐，项目计划没有更新，设想供选择的方案做的不到位</w:t>
      </w:r>
    </w:p>
    <w:p w14:paraId="447393DB" w14:textId="32B36F41" w:rsidR="00197BF7" w:rsidRDefault="00197BF7" w:rsidP="00197BF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王义博：业务流图和结构图没有画</w:t>
      </w:r>
    </w:p>
    <w:p w14:paraId="28BFDDF1" w14:textId="07C0F648" w:rsidR="00197BF7" w:rsidRPr="00435B65" w:rsidRDefault="00197BF7" w:rsidP="00197BF7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吴联想：测试计划部分没有按照模板来写</w:t>
      </w:r>
    </w:p>
    <w:p w14:paraId="45280A28" w14:textId="10B4EE24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0820A795" w14:textId="54143E2A" w:rsidR="00197BF7" w:rsidRDefault="00197BF7" w:rsidP="00197BF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郑航舰：找到测试计划和用户手册的模板并完成文档整合和输入的工作</w:t>
      </w:r>
    </w:p>
    <w:p w14:paraId="27A1A4F4" w14:textId="43EFDCDD" w:rsidR="00197BF7" w:rsidRDefault="00197BF7" w:rsidP="00197BF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王义博：业务流图和结构图的编写</w:t>
      </w:r>
    </w:p>
    <w:p w14:paraId="63F8E59F" w14:textId="24F036C1" w:rsidR="00197BF7" w:rsidRDefault="00197BF7" w:rsidP="00197BF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吴联想：测试计划的修改和用户手册的编写，最后的审查</w:t>
      </w:r>
    </w:p>
    <w:p w14:paraId="2E713EA4" w14:textId="535C45AC" w:rsidR="00197BF7" w:rsidRPr="00435B65" w:rsidRDefault="00197BF7" w:rsidP="00197BF7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项目计划相应调整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5315EC42" w:rsidR="002C3D7E" w:rsidRPr="00435B65" w:rsidRDefault="00197BF7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详细设计计划。</w:t>
      </w:r>
    </w:p>
    <w:p w14:paraId="09CDBD50" w14:textId="77777777" w:rsidR="0015180F" w:rsidRPr="00435B65" w:rsidRDefault="001B5B68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614AE992" w:rsidR="00680296" w:rsidRPr="00435B65" w:rsidRDefault="001B5B68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sdt>
        <w:sdtPr>
          <w:alias w:val="输入时间："/>
          <w:tag w:val="输入时间："/>
          <w:id w:val="811033343"/>
          <w:placeholder>
            <w:docPart w:val="95D86A9030B34EE69E4B3516287729F2"/>
          </w:placeholder>
          <w:temporary/>
          <w:showingPlcHdr/>
          <w15:appearance w15:val="hidden"/>
        </w:sdtPr>
        <w:sdtEndPr/>
        <w:sdtContent>
          <w:r w:rsidR="002C3D7E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1B5B68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1B5B68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F852" w14:textId="77777777" w:rsidR="001B5B68" w:rsidRDefault="001B5B68" w:rsidP="001E7D29">
      <w:pPr>
        <w:spacing w:after="0" w:line="240" w:lineRule="auto"/>
      </w:pPr>
      <w:r>
        <w:separator/>
      </w:r>
    </w:p>
  </w:endnote>
  <w:endnote w:type="continuationSeparator" w:id="0">
    <w:p w14:paraId="04D80D1B" w14:textId="77777777" w:rsidR="001B5B68" w:rsidRDefault="001B5B6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76621" w14:textId="77777777" w:rsidR="001B5B68" w:rsidRDefault="001B5B68" w:rsidP="001E7D29">
      <w:pPr>
        <w:spacing w:after="0" w:line="240" w:lineRule="auto"/>
      </w:pPr>
      <w:r>
        <w:separator/>
      </w:r>
    </w:p>
  </w:footnote>
  <w:footnote w:type="continuationSeparator" w:id="0">
    <w:p w14:paraId="1D10E7E7" w14:textId="77777777" w:rsidR="001B5B68" w:rsidRDefault="001B5B6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97BF7"/>
    <w:rsid w:val="001B5B68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6D5734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6D5734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6D5734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6D5734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9A52D4210B1C47E39B24D4C5E6B807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E90575-2556-444B-A325-DF9B5DDC3938}"/>
      </w:docPartPr>
      <w:docPartBody>
        <w:p w:rsidR="006D5734" w:rsidRDefault="003F7C4E">
          <w:pPr>
            <w:pStyle w:val="9A52D4210B1C47E39B24D4C5E6B80726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6D5734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6D5734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6D5734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6D5734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6D5734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6D5734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6D5734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6D5734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6D5734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6D5734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6D5734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6D5734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95D86A9030B34EE69E4B3516287729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A289F3-43D0-4CD2-A96C-CCABCCB37F0F}"/>
      </w:docPartPr>
      <w:docPartBody>
        <w:p w:rsidR="006D5734" w:rsidRDefault="003F7C4E">
          <w:pPr>
            <w:pStyle w:val="95D86A9030B34EE69E4B3516287729F2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6D5734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6D5734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6D5734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6D5734"/>
    <w:rsid w:val="007A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18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2021-11-10T09:53:00Z</dcterms:modified>
</cp:coreProperties>
</file>