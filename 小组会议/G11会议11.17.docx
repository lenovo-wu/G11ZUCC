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FB4051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225C6463" w:rsidR="00554276" w:rsidRPr="00435B65" w:rsidRDefault="008E7391" w:rsidP="009F4E19">
      <w:pPr>
        <w:pStyle w:val="a7"/>
      </w:pPr>
      <w:r>
        <w:rPr>
          <w:rFonts w:hint="eastAsia"/>
        </w:rPr>
        <w:t>2021.1</w:t>
      </w:r>
      <w:r w:rsidR="00087BED">
        <w:t>1.17</w:t>
      </w:r>
    </w:p>
    <w:p w14:paraId="20434199" w14:textId="77777777" w:rsidR="00554276" w:rsidRPr="00435B65" w:rsidRDefault="00FB4051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0C5C6F8D" w:rsidR="00D50D23" w:rsidRPr="00435B65" w:rsidRDefault="00FB4051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r w:rsidR="00750546">
        <w:rPr>
          <w:rFonts w:hint="eastAsia"/>
        </w:rPr>
        <w:t>2021.11.17</w:t>
      </w:r>
      <w:sdt>
        <w:sdtPr>
          <w:rPr>
            <w:rFonts w:hint="eastAsia"/>
          </w:rPr>
          <w:alias w:val="输入时间："/>
          <w:tag w:val="输入时间："/>
          <w:id w:val="1228494308"/>
          <w:placeholder>
            <w:docPart w:val="35F950EBE97F46F099A81F3902D74F15"/>
          </w:placeholder>
          <w:temporary/>
          <w:showingPlcHdr/>
          <w15:appearance w15:val="hidden"/>
        </w:sdtPr>
        <w:sdtEndPr>
          <w:rPr>
            <w:rFonts w:hint="default"/>
          </w:rPr>
        </w:sdtEndPr>
        <w:sdtContent>
          <w:r w:rsidR="00750546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FB4051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FB4051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FB4051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FB4051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4D83DB91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568B2CF4" w14:textId="1AC9EB4C" w:rsidR="00087BED" w:rsidRDefault="00087BED" w:rsidP="00087BED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根据老师上课的讲述和会议内部讨论，我们各自发表了自己在上次工作中做的不到位的地方。</w:t>
      </w:r>
    </w:p>
    <w:p w14:paraId="4F547D5A" w14:textId="69AA8C47" w:rsidR="00087BED" w:rsidRDefault="00087BED" w:rsidP="00087BED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郑航舰：快速原型没有做完全</w:t>
      </w:r>
    </w:p>
    <w:p w14:paraId="52C3F0F1" w14:textId="19303694" w:rsidR="00087BED" w:rsidRDefault="00087BED" w:rsidP="00087BED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王义博：H</w:t>
      </w:r>
      <w:r>
        <w:t>IPO</w:t>
      </w:r>
      <w:r>
        <w:rPr>
          <w:rFonts w:hint="eastAsia"/>
        </w:rPr>
        <w:t>图的定义没有很明确</w:t>
      </w:r>
    </w:p>
    <w:p w14:paraId="53B3E2DD" w14:textId="4ED468B1" w:rsidR="00087BED" w:rsidRDefault="00087BED" w:rsidP="00087BED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吴联想：数据库内容有缺陷</w:t>
      </w:r>
    </w:p>
    <w:p w14:paraId="45C13387" w14:textId="46A03EEA" w:rsidR="00087BED" w:rsidRPr="00435B65" w:rsidRDefault="00087BED" w:rsidP="00087BED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t>P</w:t>
      </w:r>
      <w:r>
        <w:rPr>
          <w:rFonts w:hint="eastAsia"/>
        </w:rPr>
        <w:t>dl语言（即详细设计的模块部分）由三个人分工编写，没有严格根据模块编写且自然语言太多，写的不具体。</w:t>
      </w:r>
    </w:p>
    <w:p w14:paraId="45280A28" w14:textId="0C9A71E6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1C1044B2" w14:textId="1995CD88" w:rsidR="00087BED" w:rsidRDefault="00087BED" w:rsidP="00087BED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在会议上我们小组讨论 了解决问题方案，分工如下：</w:t>
      </w:r>
    </w:p>
    <w:p w14:paraId="22FA8F62" w14:textId="675454F3" w:rsidR="00087BED" w:rsidRDefault="00087BED" w:rsidP="00087BED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郑航舰：根据修改后的数据库表和会议讨论内容修改快速原型</w:t>
      </w:r>
    </w:p>
    <w:p w14:paraId="294BD515" w14:textId="2363FF14" w:rsidR="00087BED" w:rsidRDefault="00087BED" w:rsidP="00087BED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王义博：修改H</w:t>
      </w:r>
      <w:r>
        <w:t>IPO</w:t>
      </w:r>
      <w:r>
        <w:rPr>
          <w:rFonts w:hint="eastAsia"/>
        </w:rPr>
        <w:t>图，重新划分模块</w:t>
      </w:r>
    </w:p>
    <w:p w14:paraId="4E3D6B2C" w14:textId="08EAC37F" w:rsidR="00087BED" w:rsidRDefault="00087BED" w:rsidP="00087BED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吴联想：修改</w:t>
      </w:r>
      <w:r w:rsidR="00750546">
        <w:rPr>
          <w:rFonts w:hint="eastAsia"/>
        </w:rPr>
        <w:t>数据库表</w:t>
      </w:r>
    </w:p>
    <w:p w14:paraId="315A96A9" w14:textId="50D5AF59" w:rsidR="00750546" w:rsidRPr="00435B65" w:rsidRDefault="00750546" w:rsidP="00087BED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P</w:t>
      </w:r>
      <w:r>
        <w:t>DL</w:t>
      </w:r>
      <w:r>
        <w:rPr>
          <w:rFonts w:hint="eastAsia"/>
        </w:rPr>
        <w:t>语言编写等模块重新划分后在下一次会议讨论分工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73BD7E01" w:rsidR="002C3D7E" w:rsidRPr="00435B65" w:rsidRDefault="00750546" w:rsidP="00BE1C82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下一次会议要重新划分模块和pdl语言编写分工，还有具体实现分工。</w:t>
      </w:r>
    </w:p>
    <w:p w14:paraId="09CDBD50" w14:textId="77777777" w:rsidR="0015180F" w:rsidRPr="00435B65" w:rsidRDefault="00FB4051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4EDAAEF6" w:rsidR="00680296" w:rsidRPr="00435B65" w:rsidRDefault="00FB4051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750546">
        <w:rPr>
          <w:rFonts w:hint="eastAsia"/>
        </w:rPr>
        <w:t>11.17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FB4051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FB4051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236B6" w14:textId="77777777" w:rsidR="00FB4051" w:rsidRDefault="00FB4051" w:rsidP="001E7D29">
      <w:pPr>
        <w:spacing w:after="0" w:line="240" w:lineRule="auto"/>
      </w:pPr>
      <w:r>
        <w:separator/>
      </w:r>
    </w:p>
  </w:endnote>
  <w:endnote w:type="continuationSeparator" w:id="0">
    <w:p w14:paraId="40C672EA" w14:textId="77777777" w:rsidR="00FB4051" w:rsidRDefault="00FB405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6E429" w14:textId="77777777" w:rsidR="00FB4051" w:rsidRDefault="00FB4051" w:rsidP="001E7D29">
      <w:pPr>
        <w:spacing w:after="0" w:line="240" w:lineRule="auto"/>
      </w:pPr>
      <w:r>
        <w:separator/>
      </w:r>
    </w:p>
  </w:footnote>
  <w:footnote w:type="continuationSeparator" w:id="0">
    <w:p w14:paraId="23E8310A" w14:textId="77777777" w:rsidR="00FB4051" w:rsidRDefault="00FB405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87BED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40105"/>
    <w:rsid w:val="00744B1E"/>
    <w:rsid w:val="00750546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B4051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0E3B60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0E3B60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0E3B60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35F950EBE97F46F099A81F3902D74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A1F45-19BA-4EB6-9461-0023ACFC896D}"/>
      </w:docPartPr>
      <w:docPartBody>
        <w:p w:rsidR="000E3B60" w:rsidRDefault="003F7C4E">
          <w:pPr>
            <w:pStyle w:val="35F950EBE97F46F099A81F3902D74F15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0E3B60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0E3B60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0E3B60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0E3B60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0E3B60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0E3B60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0E3B60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0E3B60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0E3B60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0E3B60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0E3B60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0E3B60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0E3B60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0E3B60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0E3B60"/>
    <w:rsid w:val="003301F7"/>
    <w:rsid w:val="003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21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2021-11-17T11:34:00Z</dcterms:modified>
</cp:coreProperties>
</file>