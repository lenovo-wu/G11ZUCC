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3066B508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11项目小组会议</w:t>
      </w:r>
    </w:p>
    <w:p w14:paraId="16E054CB" w14:textId="77777777" w:rsidR="00275260" w:rsidRPr="00435B65" w:rsidRDefault="00E06E4A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4B9D4836" w:rsidR="007A5357" w:rsidRDefault="007A5357" w:rsidP="009F4E19">
      <w:pPr>
        <w:pStyle w:val="a7"/>
      </w:pPr>
      <w:r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6BE82D89" wp14:editId="511FA564">
            <wp:extent cx="2842260" cy="28422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1BEC4A82" w:rsidR="00554276" w:rsidRPr="00435B65" w:rsidRDefault="008E7391" w:rsidP="009F4E19">
      <w:pPr>
        <w:pStyle w:val="a7"/>
      </w:pPr>
      <w:r>
        <w:rPr>
          <w:rFonts w:hint="eastAsia"/>
        </w:rPr>
        <w:t>2021.1</w:t>
      </w:r>
      <w:r w:rsidR="00802B28">
        <w:t>2.2</w:t>
      </w:r>
      <w:r w:rsidR="002F0675">
        <w:t>9</w:t>
      </w:r>
    </w:p>
    <w:p w14:paraId="20434199" w14:textId="77777777" w:rsidR="00554276" w:rsidRPr="00435B65" w:rsidRDefault="00E06E4A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42E83D7E" w:rsidR="00D50D23" w:rsidRPr="00435B65" w:rsidRDefault="00E06E4A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802B28">
        <w:t>12.2</w:t>
      </w:r>
      <w:r w:rsidR="002F0675">
        <w:t>9</w:t>
      </w:r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G11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E06E4A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5D8F7676" w:rsidR="0015180F" w:rsidRPr="00435B65" w:rsidRDefault="00E06E4A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</w:p>
    <w:p w14:paraId="4FCFBAFB" w14:textId="77777777" w:rsidR="00B853F9" w:rsidRPr="00435B65" w:rsidRDefault="00E06E4A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E06E4A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3051F9F1" w:rsidR="00C1643D" w:rsidRDefault="00BE1C82" w:rsidP="00FD6CAB">
      <w:pPr>
        <w:pStyle w:val="20"/>
      </w:pPr>
      <w:r>
        <w:rPr>
          <w:rFonts w:hint="eastAsia"/>
        </w:rPr>
        <w:t>周期性检查发现问题</w:t>
      </w:r>
    </w:p>
    <w:p w14:paraId="53EE5071" w14:textId="5612184D" w:rsidR="00802B28" w:rsidRDefault="00802B28" w:rsidP="00802B28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郑航舰：用户</w:t>
      </w:r>
      <w:r w:rsidR="002F0675">
        <w:rPr>
          <w:rFonts w:hint="eastAsia"/>
        </w:rPr>
        <w:t>浏览</w:t>
      </w:r>
      <w:r>
        <w:rPr>
          <w:rFonts w:hint="eastAsia"/>
        </w:rPr>
        <w:t>部分有一个bug没修（</w:t>
      </w:r>
      <w:r w:rsidR="002F0675">
        <w:rPr>
          <w:rFonts w:hint="eastAsia"/>
        </w:rPr>
        <w:t>十大表白板块重复收藏后热度值依然增加</w:t>
      </w:r>
      <w:r>
        <w:rPr>
          <w:rFonts w:hint="eastAsia"/>
        </w:rPr>
        <w:t>）</w:t>
      </w:r>
      <w:r w:rsidR="002F0675">
        <w:rPr>
          <w:rFonts w:hint="eastAsia"/>
        </w:rPr>
        <w:t>，个人总结没写</w:t>
      </w:r>
    </w:p>
    <w:p w14:paraId="56BD5669" w14:textId="4EE36125" w:rsidR="00802B28" w:rsidRDefault="00802B28" w:rsidP="00802B28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lastRenderedPageBreak/>
        <w:t>王义博：</w:t>
      </w:r>
      <w:r w:rsidR="002F0675">
        <w:rPr>
          <w:rFonts w:hint="eastAsia"/>
        </w:rPr>
        <w:t>P</w:t>
      </w:r>
      <w:r w:rsidR="002F0675">
        <w:t>PT</w:t>
      </w:r>
      <w:r w:rsidR="002F0675">
        <w:rPr>
          <w:rFonts w:hint="eastAsia"/>
        </w:rPr>
        <w:t>部分还需要完善，个人总结没写</w:t>
      </w:r>
    </w:p>
    <w:p w14:paraId="53033348" w14:textId="09DEEC8A" w:rsidR="00802B28" w:rsidRDefault="00802B28" w:rsidP="00802B28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</w:t>
      </w:r>
      <w:r w:rsidR="002F0675">
        <w:rPr>
          <w:rFonts w:hint="eastAsia"/>
        </w:rPr>
        <w:t>个人总结没写</w:t>
      </w:r>
    </w:p>
    <w:p w14:paraId="45280A28" w14:textId="6E01B5E4" w:rsidR="002C3D7E" w:rsidRDefault="00BE1C82" w:rsidP="00FD6CAB">
      <w:pPr>
        <w:pStyle w:val="20"/>
      </w:pPr>
      <w:r>
        <w:rPr>
          <w:rFonts w:hint="eastAsia"/>
        </w:rPr>
        <w:t>解决问题方案，是否调整项目计划</w:t>
      </w:r>
    </w:p>
    <w:p w14:paraId="52ABD4CD" w14:textId="63955953" w:rsidR="00802B28" w:rsidRDefault="00802B28" w:rsidP="00802B28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</w:t>
      </w:r>
      <w:r w:rsidR="002F0675">
        <w:rPr>
          <w:rFonts w:hint="eastAsia"/>
        </w:rPr>
        <w:t>继续完善项目代码，写好个人总结</w:t>
      </w:r>
    </w:p>
    <w:p w14:paraId="7F9E03BA" w14:textId="08F39AF8" w:rsidR="00802B28" w:rsidRDefault="00802B28" w:rsidP="00802B28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</w:t>
      </w:r>
      <w:r w:rsidR="002F0675">
        <w:rPr>
          <w:rFonts w:hint="eastAsia"/>
        </w:rPr>
        <w:t>继续完善</w:t>
      </w:r>
      <w:r>
        <w:rPr>
          <w:rFonts w:hint="eastAsia"/>
        </w:rPr>
        <w:t>项目总P</w:t>
      </w:r>
      <w:r>
        <w:t>PT</w:t>
      </w:r>
      <w:r>
        <w:rPr>
          <w:rFonts w:hint="eastAsia"/>
        </w:rPr>
        <w:t>，</w:t>
      </w:r>
      <w:r w:rsidR="002F0675">
        <w:rPr>
          <w:rFonts w:hint="eastAsia"/>
        </w:rPr>
        <w:t>写好个人总结</w:t>
      </w:r>
    </w:p>
    <w:p w14:paraId="56423E28" w14:textId="77777777" w:rsidR="002F0675" w:rsidRDefault="00802B28" w:rsidP="00802B28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</w:t>
      </w:r>
      <w:r w:rsidR="002F0675">
        <w:rPr>
          <w:rFonts w:hint="eastAsia"/>
        </w:rPr>
        <w:t>写好个人总结</w:t>
      </w:r>
    </w:p>
    <w:p w14:paraId="48504B83" w14:textId="6E16D37A" w:rsidR="00802B28" w:rsidRPr="00435B65" w:rsidRDefault="002F0675" w:rsidP="00802B28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验收日期为周五之前</w:t>
      </w:r>
      <w:r w:rsidRPr="00435B65">
        <w:t xml:space="preserve"> </w:t>
      </w:r>
    </w:p>
    <w:p w14:paraId="2C1A7055" w14:textId="008CBF20" w:rsidR="002C3D7E" w:rsidRPr="00435B65" w:rsidRDefault="00BE1C82" w:rsidP="00FD6CAB">
      <w:pPr>
        <w:pStyle w:val="20"/>
      </w:pPr>
      <w:r>
        <w:rPr>
          <w:rFonts w:hint="eastAsia"/>
        </w:rPr>
        <w:t>下一周/下一个阶段的调整</w:t>
      </w:r>
    </w:p>
    <w:p w14:paraId="345DB3F6" w14:textId="24E020EB" w:rsidR="002C3D7E" w:rsidRPr="00435B65" w:rsidRDefault="00802B28" w:rsidP="00BE1C8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无</w:t>
      </w:r>
    </w:p>
    <w:p w14:paraId="09CDBD50" w14:textId="77777777" w:rsidR="0015180F" w:rsidRPr="00435B65" w:rsidRDefault="00E06E4A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07DEEC28" w:rsidR="00680296" w:rsidRPr="00435B65" w:rsidRDefault="00E06E4A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802B28">
        <w:rPr>
          <w:rFonts w:hint="eastAsia"/>
        </w:rPr>
        <w:t>12.2</w:t>
      </w:r>
      <w:r w:rsidR="002F0675">
        <w:rPr>
          <w:rFonts w:hint="eastAsia"/>
        </w:rPr>
        <w:t>9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E06E4A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E06E4A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8D1F4" w14:textId="77777777" w:rsidR="00E06E4A" w:rsidRDefault="00E06E4A" w:rsidP="001E7D29">
      <w:pPr>
        <w:spacing w:after="0" w:line="240" w:lineRule="auto"/>
      </w:pPr>
      <w:r>
        <w:separator/>
      </w:r>
    </w:p>
  </w:endnote>
  <w:endnote w:type="continuationSeparator" w:id="0">
    <w:p w14:paraId="4284AA9E" w14:textId="77777777" w:rsidR="00E06E4A" w:rsidRDefault="00E06E4A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99F90" w14:textId="77777777" w:rsidR="00E06E4A" w:rsidRDefault="00E06E4A" w:rsidP="001E7D29">
      <w:pPr>
        <w:spacing w:after="0" w:line="240" w:lineRule="auto"/>
      </w:pPr>
      <w:r>
        <w:separator/>
      </w:r>
    </w:p>
  </w:footnote>
  <w:footnote w:type="continuationSeparator" w:id="0">
    <w:p w14:paraId="599E888A" w14:textId="77777777" w:rsidR="00E06E4A" w:rsidRDefault="00E06E4A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1"/>
  </w:num>
  <w:num w:numId="30">
    <w:abstractNumId w:val="25"/>
  </w:num>
  <w:num w:numId="31">
    <w:abstractNumId w:val="38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6"/>
  </w:num>
  <w:num w:numId="39">
    <w:abstractNumId w:val="37"/>
  </w:num>
  <w:num w:numId="40">
    <w:abstractNumId w:val="29"/>
  </w:num>
  <w:num w:numId="41">
    <w:abstractNumId w:val="32"/>
  </w:num>
  <w:num w:numId="42">
    <w:abstractNumId w:val="2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57671"/>
    <w:rsid w:val="00074ED9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2F0675"/>
    <w:rsid w:val="0032131A"/>
    <w:rsid w:val="003310BF"/>
    <w:rsid w:val="00333DF8"/>
    <w:rsid w:val="00357641"/>
    <w:rsid w:val="00360B6E"/>
    <w:rsid w:val="00361DEE"/>
    <w:rsid w:val="00394EF4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C1E59"/>
    <w:rsid w:val="005E0ED9"/>
    <w:rsid w:val="0061395F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E19EC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A5357"/>
    <w:rsid w:val="007D5836"/>
    <w:rsid w:val="007F34A4"/>
    <w:rsid w:val="00802B28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8E7391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E1C82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06E4A"/>
    <w:rsid w:val="00E557A0"/>
    <w:rsid w:val="00EF6435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E03B9E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E03B9E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E03B9E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E03B9E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E03B9E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E03B9E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E03B9E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E03B9E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E03B9E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E03B9E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E03B9E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E03B9E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E03B9E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E03B9E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E03B9E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E03B9E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E03B9E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3F7C4E"/>
    <w:rsid w:val="006F4CE5"/>
    <w:rsid w:val="00916321"/>
    <w:rsid w:val="00E0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19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5</cp:revision>
  <dcterms:created xsi:type="dcterms:W3CDTF">2021-10-22T09:24:00Z</dcterms:created>
  <dcterms:modified xsi:type="dcterms:W3CDTF">2021-12-29T10:16:00Z</dcterms:modified>
</cp:coreProperties>
</file>