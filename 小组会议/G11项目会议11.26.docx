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751F30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42B525C7" w:rsidR="00554276" w:rsidRPr="00435B65" w:rsidRDefault="008E7391" w:rsidP="009F4E19">
      <w:pPr>
        <w:pStyle w:val="a7"/>
      </w:pPr>
      <w:r>
        <w:rPr>
          <w:rFonts w:hint="eastAsia"/>
        </w:rPr>
        <w:t>2021.</w:t>
      </w:r>
      <w:r w:rsidR="00FE6131">
        <w:t>11.26</w:t>
      </w:r>
    </w:p>
    <w:p w14:paraId="20434199" w14:textId="77777777" w:rsidR="00554276" w:rsidRPr="00435B65" w:rsidRDefault="00751F30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464AD1BC" w:rsidR="00D50D23" w:rsidRPr="00435B65" w:rsidRDefault="00751F30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FE6131">
        <w:t>11.26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FE6131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751F30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751F30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751F30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751F30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3F5CF59C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6C474A1F" w14:textId="40741994" w:rsidR="00FE6131" w:rsidRDefault="00FE6131" w:rsidP="00FE6131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郑航舰：快速模型根据老师新提出的要求已经修改完毕，具体实现代码编写正在学习中</w:t>
      </w:r>
    </w:p>
    <w:p w14:paraId="41062705" w14:textId="73268B9C" w:rsidR="00FE6131" w:rsidRDefault="00FE6131" w:rsidP="00FE6131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王义博：正在学习注册界面和登录界面的相关知识</w:t>
      </w:r>
    </w:p>
    <w:p w14:paraId="28C6C234" w14:textId="071EB5B4" w:rsidR="00FE6131" w:rsidRPr="00435B65" w:rsidRDefault="00FE6131" w:rsidP="00FE6131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吴联想：根据老师的要求重新修改了数据库，管理员代码模块的编写正在进行中</w:t>
      </w:r>
    </w:p>
    <w:p w14:paraId="45280A28" w14:textId="402D70DD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2A4FAA26" w14:textId="5773947E" w:rsidR="00FE6131" w:rsidRDefault="00FE6131" w:rsidP="00FE6131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本周的主要任务是要尽快搞出一个demo供用户测试</w:t>
      </w:r>
    </w:p>
    <w:p w14:paraId="081483AA" w14:textId="45769CB7" w:rsidR="00FE6131" w:rsidRDefault="00FE6131" w:rsidP="00FE6131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任务分配如下：</w:t>
      </w:r>
    </w:p>
    <w:p w14:paraId="7266E08F" w14:textId="17421D1B" w:rsidR="00FE6131" w:rsidRDefault="00FE6131" w:rsidP="00FE6131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郑航舰：寻找Java语言规范，完成项目的主体功能：发帖和看帖</w:t>
      </w:r>
    </w:p>
    <w:p w14:paraId="5E635B3D" w14:textId="3569D674" w:rsidR="00FE6131" w:rsidRDefault="00FE6131" w:rsidP="00FE6131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王义博：完成基本的登录注册，后续P</w:t>
      </w:r>
      <w:r>
        <w:t>PT</w:t>
      </w:r>
      <w:r>
        <w:rPr>
          <w:rFonts w:hint="eastAsia"/>
        </w:rPr>
        <w:t>的书写</w:t>
      </w:r>
    </w:p>
    <w:p w14:paraId="3854F9FB" w14:textId="542C18CA" w:rsidR="00FE6131" w:rsidRDefault="00FE6131" w:rsidP="00FE6131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吴联想：完成管理员模块的代码编写</w:t>
      </w:r>
      <w:r w:rsidR="00CF0C94">
        <w:rPr>
          <w:rFonts w:hint="eastAsia"/>
        </w:rPr>
        <w:t>，代码走查，最后的检查和验收</w:t>
      </w:r>
    </w:p>
    <w:p w14:paraId="3ABFD187" w14:textId="2339AE7E" w:rsidR="00CF0C94" w:rsidRPr="00435B65" w:rsidRDefault="00CF0C94" w:rsidP="00FE6131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项目计划需要更新，添加小组各个成员的任务，截止日期为28号晚上5点。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6419E6B5" w:rsidR="002C3D7E" w:rsidRPr="00435B65" w:rsidRDefault="00CF0C94" w:rsidP="00BE1C82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下一个阶段还要进行对demo的进一步修改和测试计划的书写</w:t>
      </w:r>
    </w:p>
    <w:p w14:paraId="09CDBD50" w14:textId="77777777" w:rsidR="0015180F" w:rsidRPr="00435B65" w:rsidRDefault="00751F30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6A8B829B" w:rsidR="00680296" w:rsidRPr="00435B65" w:rsidRDefault="00751F30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CF0C94">
        <w:rPr>
          <w:rFonts w:hint="eastAsia"/>
        </w:rPr>
        <w:t>2021.11.26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751F30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751F30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144EB" w14:textId="77777777" w:rsidR="00751F30" w:rsidRDefault="00751F30" w:rsidP="001E7D29">
      <w:pPr>
        <w:spacing w:after="0" w:line="240" w:lineRule="auto"/>
      </w:pPr>
      <w:r>
        <w:separator/>
      </w:r>
    </w:p>
  </w:endnote>
  <w:endnote w:type="continuationSeparator" w:id="0">
    <w:p w14:paraId="2D92C640" w14:textId="77777777" w:rsidR="00751F30" w:rsidRDefault="00751F3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434A" w14:textId="77777777" w:rsidR="00751F30" w:rsidRDefault="00751F30" w:rsidP="001E7D29">
      <w:pPr>
        <w:spacing w:after="0" w:line="240" w:lineRule="auto"/>
      </w:pPr>
      <w:r>
        <w:separator/>
      </w:r>
    </w:p>
  </w:footnote>
  <w:footnote w:type="continuationSeparator" w:id="0">
    <w:p w14:paraId="4C5A8375" w14:textId="77777777" w:rsidR="00751F30" w:rsidRDefault="00751F3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1F30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CF0C94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  <w:rsid w:val="00F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7A38A0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7A38A0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7A38A0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7A38A0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7A38A0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7A38A0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7A38A0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7A38A0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7A38A0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7A38A0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7A38A0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7A38A0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7A38A0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7A38A0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7A38A0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7A38A0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7A38A0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7A38A0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7A38A0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7A38A0"/>
    <w:rsid w:val="00C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2021-11-26T14:00:00Z</dcterms:modified>
</cp:coreProperties>
</file>