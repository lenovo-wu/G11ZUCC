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33620E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3E6C0CA2" w:rsidR="00554276" w:rsidRPr="00435B65" w:rsidRDefault="008E7391" w:rsidP="009F4E19">
      <w:pPr>
        <w:pStyle w:val="a7"/>
      </w:pPr>
      <w:r>
        <w:rPr>
          <w:rFonts w:hint="eastAsia"/>
        </w:rPr>
        <w:t>2021.</w:t>
      </w:r>
      <w:r w:rsidR="00C018C7">
        <w:t>12.15</w:t>
      </w:r>
    </w:p>
    <w:p w14:paraId="20434199" w14:textId="77777777" w:rsidR="00554276" w:rsidRPr="00435B65" w:rsidRDefault="0033620E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0946B411" w:rsidR="00D50D23" w:rsidRPr="00435B65" w:rsidRDefault="0033620E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2021.12.15</w:t>
      </w:r>
      <w:sdt>
        <w:sdt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/>
        <w:sdtContent>
          <w:r w:rsidR="00C018C7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33620E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33620E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33620E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33620E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7876B2A2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7CAFF579" w14:textId="52CD22B2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郑航舰：单元测试有一部分没有完成，程序清单部分已经完成，代码实现部分基本完成，有一些bug没有修复；</w:t>
      </w:r>
    </w:p>
    <w:p w14:paraId="09D272D0" w14:textId="05348670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王义博：代码部分有一部分没有完成，使用junit单元测试部分基本完成，P</w:t>
      </w:r>
      <w:r>
        <w:t>PT</w:t>
      </w:r>
      <w:r>
        <w:rPr>
          <w:rFonts w:hint="eastAsia"/>
        </w:rPr>
        <w:t>制作完成</w:t>
      </w:r>
    </w:p>
    <w:p w14:paraId="4B1630E8" w14:textId="665FB000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吴联想：代码实现部分完成，正在完成项目部署的部分，junit单元测试自己的部分已经完成</w:t>
      </w:r>
    </w:p>
    <w:p w14:paraId="7FEFD2D4" w14:textId="39F6A79C" w:rsidR="00C018C7" w:rsidRPr="00435B65" w:rsidRDefault="00C018C7" w:rsidP="00C018C7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总的问题：单元测试的测试样例没有写完整，集成测试、系统测试还没有完成</w:t>
      </w:r>
    </w:p>
    <w:p w14:paraId="45280A28" w14:textId="4688E489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0CB445F2" w14:textId="480020F9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郑航舰：寻找代码清单和项目代码规范的模板，完成junit单元测试部分</w:t>
      </w:r>
    </w:p>
    <w:p w14:paraId="47FDD097" w14:textId="444D3683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王义博：继续实现未完成的代码部分，完成junit单元测试部分</w:t>
      </w:r>
    </w:p>
    <w:p w14:paraId="61312258" w14:textId="0ECBD6F6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吴联想：完成</w:t>
      </w:r>
      <w:r w:rsidR="00681E60">
        <w:rPr>
          <w:rFonts w:hint="eastAsia"/>
        </w:rPr>
        <w:t>junit单元测试的测试样例编写并写入项目计划中</w:t>
      </w:r>
    </w:p>
    <w:p w14:paraId="3D0261A7" w14:textId="00DFAE18" w:rsidR="00681E60" w:rsidRPr="00435B65" w:rsidRDefault="00681E60" w:rsidP="00C018C7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t>P</w:t>
      </w:r>
      <w:r>
        <w:rPr>
          <w:rFonts w:hint="eastAsia"/>
        </w:rPr>
        <w:t>roject添加每个人实现的单元测试和测试样例的编写，截止到这周五开会之前完成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338A83DF" w:rsidR="002C3D7E" w:rsidRPr="00435B65" w:rsidRDefault="00681E60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下一次的开会目标是代码走查、集成测试和系统测试的分工</w:t>
      </w:r>
    </w:p>
    <w:p w14:paraId="09CDBD50" w14:textId="77777777" w:rsidR="0015180F" w:rsidRPr="00435B65" w:rsidRDefault="0033620E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454CB042" w:rsidR="00680296" w:rsidRPr="00435B65" w:rsidRDefault="0033620E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681E60">
        <w:rPr>
          <w:rFonts w:hint="eastAsia"/>
        </w:rPr>
        <w:t>2021.12.15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33620E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33620E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9ACC9" w14:textId="77777777" w:rsidR="0033620E" w:rsidRDefault="0033620E" w:rsidP="001E7D29">
      <w:pPr>
        <w:spacing w:after="0" w:line="240" w:lineRule="auto"/>
      </w:pPr>
      <w:r>
        <w:separator/>
      </w:r>
    </w:p>
  </w:endnote>
  <w:endnote w:type="continuationSeparator" w:id="0">
    <w:p w14:paraId="4EEBD091" w14:textId="77777777" w:rsidR="0033620E" w:rsidRDefault="0033620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5EC3A" w14:textId="77777777" w:rsidR="0033620E" w:rsidRDefault="0033620E" w:rsidP="001E7D29">
      <w:pPr>
        <w:spacing w:after="0" w:line="240" w:lineRule="auto"/>
      </w:pPr>
      <w:r>
        <w:separator/>
      </w:r>
    </w:p>
  </w:footnote>
  <w:footnote w:type="continuationSeparator" w:id="0">
    <w:p w14:paraId="4185D218" w14:textId="77777777" w:rsidR="0033620E" w:rsidRDefault="0033620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3620E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018C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8C714B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8C714B"/>
    <w:rsid w:val="00A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20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2021-12-15T13:23:00Z</dcterms:modified>
</cp:coreProperties>
</file>