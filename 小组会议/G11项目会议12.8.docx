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5F5AF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6BE4781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010E65">
        <w:t>12.8</w:t>
      </w:r>
    </w:p>
    <w:p w14:paraId="20434199" w14:textId="77777777" w:rsidR="00554276" w:rsidRPr="00435B65" w:rsidRDefault="005F5AF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5D108CC4" w:rsidR="00D50D23" w:rsidRPr="00435B65" w:rsidRDefault="005F5AF4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010E65">
        <w:t>12.8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010E65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5F5AF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5F5AF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5F5AF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5F5AF4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EF52FDD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7F3A2A5E" w14:textId="5D89AB8D" w:rsidR="00010E65" w:rsidRDefault="00010E65" w:rsidP="00010E6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上周任务汇报：</w:t>
      </w:r>
    </w:p>
    <w:p w14:paraId="058737BD" w14:textId="473D546C" w:rsidR="00010E65" w:rsidRDefault="00010E65" w:rsidP="00010E6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郑航舰：接口文档和样例完成，用户模块代码实现还有回复和排序没有完成；</w:t>
      </w:r>
    </w:p>
    <w:p w14:paraId="16DC7B2B" w14:textId="17A8A29C" w:rsidR="00010E65" w:rsidRDefault="00010E65" w:rsidP="00010E6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王义博：翻转课堂P</w:t>
      </w:r>
      <w:r>
        <w:t>PT</w:t>
      </w:r>
      <w:r>
        <w:rPr>
          <w:rFonts w:hint="eastAsia"/>
        </w:rPr>
        <w:t>完成，个人模块界面还有一些部分没有完成；</w:t>
      </w:r>
    </w:p>
    <w:p w14:paraId="3B72F138" w14:textId="43D1ED05" w:rsidR="00010E65" w:rsidRDefault="00010E65" w:rsidP="00010E6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吴联想：管理员部分代码实现基本完成</w:t>
      </w:r>
    </w:p>
    <w:p w14:paraId="677EB786" w14:textId="79EC5038" w:rsidR="00010E65" w:rsidRPr="00435B65" w:rsidRDefault="00010E65" w:rsidP="00010E65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单元测试和集成测试没有用工具实现</w:t>
      </w:r>
    </w:p>
    <w:p w14:paraId="45280A28" w14:textId="79CE5F0A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7D20F5A5" w14:textId="3810D083" w:rsidR="00010E65" w:rsidRDefault="00010E65" w:rsidP="00010E6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郑航舰：继续用户模块的编写</w:t>
      </w:r>
    </w:p>
    <w:p w14:paraId="61A58897" w14:textId="386D49A9" w:rsidR="00010E65" w:rsidRDefault="00010E65" w:rsidP="00010E6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王义博：继续个人界面的编写</w:t>
      </w:r>
    </w:p>
    <w:p w14:paraId="53AFBC46" w14:textId="1B331C7E" w:rsidR="00010E65" w:rsidRPr="00435B65" w:rsidRDefault="00010E65" w:rsidP="00010E65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吴联想：学习Junit和postman的相关知识，争取写出一部分测试用例供组员参考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07C4B3C9" w:rsidR="002C3D7E" w:rsidRPr="00435B65" w:rsidRDefault="00010E65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暂时不需要调整，等下次会议根据项目进度再调整计划。</w:t>
      </w:r>
    </w:p>
    <w:p w14:paraId="09CDBD50" w14:textId="77777777" w:rsidR="0015180F" w:rsidRPr="00435B65" w:rsidRDefault="005F5AF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F000D00" w:rsidR="00680296" w:rsidRPr="00435B65" w:rsidRDefault="005F5AF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010E65">
        <w:rPr>
          <w:rFonts w:hint="eastAsia"/>
        </w:rPr>
        <w:t>2021.12.8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5F5AF4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5F5AF4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E702" w14:textId="77777777" w:rsidR="005F5AF4" w:rsidRDefault="005F5AF4" w:rsidP="001E7D29">
      <w:pPr>
        <w:spacing w:after="0" w:line="240" w:lineRule="auto"/>
      </w:pPr>
      <w:r>
        <w:separator/>
      </w:r>
    </w:p>
  </w:endnote>
  <w:endnote w:type="continuationSeparator" w:id="0">
    <w:p w14:paraId="32537C15" w14:textId="77777777" w:rsidR="005F5AF4" w:rsidRDefault="005F5AF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8123" w14:textId="77777777" w:rsidR="005F5AF4" w:rsidRDefault="005F5AF4" w:rsidP="001E7D29">
      <w:pPr>
        <w:spacing w:after="0" w:line="240" w:lineRule="auto"/>
      </w:pPr>
      <w:r>
        <w:separator/>
      </w:r>
    </w:p>
  </w:footnote>
  <w:footnote w:type="continuationSeparator" w:id="0">
    <w:p w14:paraId="34A07657" w14:textId="77777777" w:rsidR="005F5AF4" w:rsidRDefault="005F5AF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10E65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5F5AF4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9135D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9135D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9135D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9135D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9135DB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9135D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9135D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9135D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9135D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9135D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9135D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9135D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9135D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9135D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9135D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9135D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9135D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9135D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9135D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9135DB"/>
    <w:rsid w:val="00CB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2021-12-08T12:43:00Z</dcterms:modified>
</cp:coreProperties>
</file>