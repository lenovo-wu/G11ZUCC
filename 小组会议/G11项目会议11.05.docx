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E51744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0BB2CBA4" w:rsidR="00554276" w:rsidRPr="00435B65" w:rsidRDefault="008E7391" w:rsidP="009F4E19">
      <w:pPr>
        <w:pStyle w:val="a7"/>
      </w:pPr>
      <w:r>
        <w:rPr>
          <w:rFonts w:hint="eastAsia"/>
        </w:rPr>
        <w:t>2021.1</w:t>
      </w:r>
      <w:r w:rsidR="00190396">
        <w:t>1.0</w:t>
      </w:r>
      <w:r w:rsidR="00190396">
        <w:rPr>
          <w:rFonts w:hint="eastAsia"/>
        </w:rPr>
        <w:t>5</w:t>
      </w:r>
    </w:p>
    <w:p w14:paraId="20434199" w14:textId="77777777" w:rsidR="00554276" w:rsidRPr="00435B65" w:rsidRDefault="00E51744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44BB9E0E" w:rsidR="00D50D23" w:rsidRPr="00435B65" w:rsidRDefault="00E51744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190396">
        <w:t>11.0</w:t>
      </w:r>
      <w:r w:rsidR="00190396">
        <w:rPr>
          <w:rFonts w:hint="eastAsia"/>
        </w:rPr>
        <w:t>5在</w:t>
      </w:r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E51744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E51744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E51744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E51744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0A9E764C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7C2CEE43" w14:textId="032E25D6" w:rsidR="00190396" w:rsidRPr="00435B65" w:rsidRDefault="00190396" w:rsidP="00190396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上周进行了S</w:t>
      </w:r>
      <w:r>
        <w:t>RS</w:t>
      </w:r>
      <w:r>
        <w:rPr>
          <w:rFonts w:hint="eastAsia"/>
        </w:rPr>
        <w:t>的修改，然后通过评审，没有问题。本次会议主要讨论的是本周的任务：项目总体设计报告。</w:t>
      </w:r>
    </w:p>
    <w:p w14:paraId="45280A28" w14:textId="1C6E33D3" w:rsidR="002C3D7E" w:rsidRDefault="00BE1C82" w:rsidP="00FD6CAB">
      <w:pPr>
        <w:pStyle w:val="20"/>
      </w:pPr>
      <w:r>
        <w:rPr>
          <w:rFonts w:hint="eastAsia"/>
        </w:rPr>
        <w:lastRenderedPageBreak/>
        <w:t>解决问题方案，是否调整项目计划</w:t>
      </w:r>
    </w:p>
    <w:p w14:paraId="4AC6D828" w14:textId="6DD45F66" w:rsidR="00190396" w:rsidRDefault="00190396" w:rsidP="00190396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根据书上的内容，本次的总体设计过程包括以下9个步骤：设想供选择的方案、选取合理的方案、推荐最佳方案、功能分解、设计软件结构、设计数据库、制定测试计划、书写文档。</w:t>
      </w:r>
    </w:p>
    <w:p w14:paraId="075CC06C" w14:textId="78D52F3D" w:rsidR="00190396" w:rsidRDefault="00190396" w:rsidP="00190396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郑航舰：负责设想供选择的方案、选取合理的方案、最后的文档整合与编写。</w:t>
      </w:r>
    </w:p>
    <w:p w14:paraId="25822F0C" w14:textId="1DD1C54A" w:rsidR="00190396" w:rsidRDefault="00190396" w:rsidP="00190396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王义博：功能分解、设计软件结构；</w:t>
      </w:r>
    </w:p>
    <w:p w14:paraId="138A76A3" w14:textId="217E25D3" w:rsidR="00190396" w:rsidRDefault="00190396" w:rsidP="00190396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吴联想：设计数据库、制定测试计划、报告最后的审核。</w:t>
      </w:r>
    </w:p>
    <w:p w14:paraId="7F7DE5D1" w14:textId="566CF63D" w:rsidR="00190396" w:rsidRPr="00435B65" w:rsidRDefault="00190396" w:rsidP="00190396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最佳方案的敲定经过讨论由小组三人共同执行，项目计划也要做相应的修改，本次报告的验收时间为11.7日晚上6点。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4BE2771C" w:rsidR="002C3D7E" w:rsidRPr="00435B65" w:rsidRDefault="00190396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下一周的计划是详细分析报告的书写，按照原计划进行。</w:t>
      </w:r>
    </w:p>
    <w:p w14:paraId="09CDBD50" w14:textId="77777777" w:rsidR="0015180F" w:rsidRPr="00435B65" w:rsidRDefault="00E51744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01ADCE3C" w:rsidR="00680296" w:rsidRPr="00435B65" w:rsidRDefault="00E51744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90396">
        <w:t>11.0</w:t>
      </w:r>
      <w:r w:rsidR="00190396">
        <w:rPr>
          <w:rFonts w:hint="eastAsia"/>
        </w:rPr>
        <w:t>5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E51744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E51744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C509B" w14:textId="77777777" w:rsidR="00E51744" w:rsidRDefault="00E51744" w:rsidP="001E7D29">
      <w:pPr>
        <w:spacing w:after="0" w:line="240" w:lineRule="auto"/>
      </w:pPr>
      <w:r>
        <w:separator/>
      </w:r>
    </w:p>
  </w:endnote>
  <w:endnote w:type="continuationSeparator" w:id="0">
    <w:p w14:paraId="43201F6D" w14:textId="77777777" w:rsidR="00E51744" w:rsidRDefault="00E5174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44811" w14:textId="77777777" w:rsidR="00E51744" w:rsidRDefault="00E51744" w:rsidP="001E7D29">
      <w:pPr>
        <w:spacing w:after="0" w:line="240" w:lineRule="auto"/>
      </w:pPr>
      <w:r>
        <w:separator/>
      </w:r>
    </w:p>
  </w:footnote>
  <w:footnote w:type="continuationSeparator" w:id="0">
    <w:p w14:paraId="5536606C" w14:textId="77777777" w:rsidR="00E51744" w:rsidRDefault="00E5174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0396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1744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50495C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50495C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50495C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50495C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50495C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50495C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50495C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50495C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50495C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50495C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50495C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50495C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50495C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50495C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50495C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50495C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50495C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50495C"/>
    <w:rsid w:val="006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21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2021-11-05T13:26:00Z</dcterms:modified>
</cp:coreProperties>
</file>