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387D9E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1C5955B4" w:rsidR="00554276" w:rsidRPr="00435B65" w:rsidRDefault="008E7391" w:rsidP="009F4E19">
      <w:pPr>
        <w:pStyle w:val="a7"/>
      </w:pPr>
      <w:r>
        <w:rPr>
          <w:rFonts w:hint="eastAsia"/>
        </w:rPr>
        <w:t>2021.</w:t>
      </w:r>
      <w:r w:rsidR="008566FE">
        <w:t>12.3</w:t>
      </w:r>
    </w:p>
    <w:p w14:paraId="20434199" w14:textId="77777777" w:rsidR="00554276" w:rsidRPr="00435B65" w:rsidRDefault="00387D9E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7AE60B73" w:rsidR="00D50D23" w:rsidRPr="00435B65" w:rsidRDefault="00387D9E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8566FE">
        <w:t>2021.12.3</w:t>
      </w:r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8566FE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387D9E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387D9E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387D9E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387D9E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66523A3A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7B90C238" w14:textId="33BC6522" w:rsidR="008566FE" w:rsidRDefault="008566FE" w:rsidP="008566FE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郑航舰：Java代码编程规范已经找到模板并填写，用户相关界面正在开发中</w:t>
      </w:r>
    </w:p>
    <w:p w14:paraId="5D80A7FC" w14:textId="459736D3" w:rsidR="008566FE" w:rsidRDefault="008566FE" w:rsidP="008566FE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王义博：用户个人界面正在开发中</w:t>
      </w:r>
    </w:p>
    <w:p w14:paraId="551F269A" w14:textId="4398FBAE" w:rsidR="008566FE" w:rsidRPr="00435B65" w:rsidRDefault="008566FE" w:rsidP="008566FE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吴联想：管理员界面正在开发中</w:t>
      </w:r>
    </w:p>
    <w:p w14:paraId="45280A28" w14:textId="5EFC1096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0715242F" w14:textId="073EA430" w:rsidR="008566FE" w:rsidRDefault="008566FE" w:rsidP="008566FE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吴联想：查询单元测试的相关资料并准备单元测试，继续修改管理员界面</w:t>
      </w:r>
    </w:p>
    <w:p w14:paraId="092D7BEA" w14:textId="2337D613" w:rsidR="008566FE" w:rsidRDefault="008566FE" w:rsidP="008566FE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王义博：继续个人界面的开发，</w:t>
      </w:r>
      <w:r w:rsidR="007A5E2C">
        <w:rPr>
          <w:rFonts w:hint="eastAsia"/>
        </w:rPr>
        <w:t>翻转课堂P</w:t>
      </w:r>
      <w:r w:rsidR="007A5E2C">
        <w:t>PT</w:t>
      </w:r>
      <w:r w:rsidR="007A5E2C">
        <w:rPr>
          <w:rFonts w:hint="eastAsia"/>
        </w:rPr>
        <w:t>的编写</w:t>
      </w:r>
    </w:p>
    <w:p w14:paraId="301C5C96" w14:textId="00F6C6EC" w:rsidR="007A5E2C" w:rsidRPr="00435B65" w:rsidRDefault="007A5E2C" w:rsidP="008566FE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郑航舰：协助王义博进行翻转课堂的编写，用户相关界面开发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0A540B19" w:rsidR="002C3D7E" w:rsidRPr="00435B65" w:rsidRDefault="007A5E2C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按照正常计划执行</w:t>
      </w:r>
    </w:p>
    <w:p w14:paraId="09CDBD50" w14:textId="77777777" w:rsidR="0015180F" w:rsidRPr="00435B65" w:rsidRDefault="00387D9E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1FE6A6E8" w:rsidR="00680296" w:rsidRPr="00435B65" w:rsidRDefault="00387D9E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7A5E2C">
        <w:rPr>
          <w:rFonts w:hint="eastAsia"/>
        </w:rPr>
        <w:t>2021.12.3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387D9E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387D9E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43679" w14:textId="77777777" w:rsidR="00387D9E" w:rsidRDefault="00387D9E" w:rsidP="001E7D29">
      <w:pPr>
        <w:spacing w:after="0" w:line="240" w:lineRule="auto"/>
      </w:pPr>
      <w:r>
        <w:separator/>
      </w:r>
    </w:p>
  </w:endnote>
  <w:endnote w:type="continuationSeparator" w:id="0">
    <w:p w14:paraId="6369DAAA" w14:textId="77777777" w:rsidR="00387D9E" w:rsidRDefault="00387D9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19098" w14:textId="77777777" w:rsidR="00387D9E" w:rsidRDefault="00387D9E" w:rsidP="001E7D29">
      <w:pPr>
        <w:spacing w:after="0" w:line="240" w:lineRule="auto"/>
      </w:pPr>
      <w:r>
        <w:separator/>
      </w:r>
    </w:p>
  </w:footnote>
  <w:footnote w:type="continuationSeparator" w:id="0">
    <w:p w14:paraId="65EA876F" w14:textId="77777777" w:rsidR="00387D9E" w:rsidRDefault="00387D9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87D9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A5E2C"/>
    <w:rsid w:val="007D5836"/>
    <w:rsid w:val="007F34A4"/>
    <w:rsid w:val="00815563"/>
    <w:rsid w:val="008240DA"/>
    <w:rsid w:val="008429E5"/>
    <w:rsid w:val="008566FE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D24739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D24739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D24739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D24739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D24739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D24739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D24739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D24739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D24739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D24739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D24739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D24739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D24739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D24739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D24739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D24739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D24739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D24739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D24739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D24739"/>
    <w:rsid w:val="00F5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19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2021-12-03T10:29:00Z</dcterms:modified>
</cp:coreProperties>
</file>