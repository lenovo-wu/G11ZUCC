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5488" w14:textId="77777777" w:rsidR="00F97CCC" w:rsidRDefault="00F97CCC">
      <w:pPr>
        <w:jc w:val="center"/>
        <w:rPr>
          <w:rFonts w:ascii="宋体" w:eastAsia="宋体" w:hAnsi="宋体"/>
          <w:sz w:val="44"/>
          <w:szCs w:val="44"/>
        </w:rPr>
      </w:pPr>
    </w:p>
    <w:p w14:paraId="005CD282" w14:textId="77777777" w:rsidR="00F97CCC" w:rsidRDefault="00F97CCC">
      <w:pPr>
        <w:jc w:val="center"/>
        <w:rPr>
          <w:rFonts w:ascii="宋体" w:eastAsia="宋体" w:hAnsi="宋体"/>
          <w:sz w:val="44"/>
          <w:szCs w:val="44"/>
        </w:rPr>
      </w:pPr>
    </w:p>
    <w:p w14:paraId="04046453" w14:textId="77777777" w:rsidR="00F97CCC" w:rsidRDefault="00F97CCC">
      <w:pPr>
        <w:jc w:val="center"/>
        <w:rPr>
          <w:rFonts w:ascii="宋体" w:eastAsia="宋体" w:hAnsi="宋体"/>
          <w:sz w:val="44"/>
          <w:szCs w:val="44"/>
        </w:rPr>
      </w:pPr>
    </w:p>
    <w:p w14:paraId="3789863E" w14:textId="77777777" w:rsidR="00F97CCC" w:rsidRDefault="00F97CCC">
      <w:pPr>
        <w:jc w:val="center"/>
        <w:rPr>
          <w:rFonts w:ascii="宋体" w:eastAsia="宋体" w:hAnsi="宋体"/>
          <w:sz w:val="44"/>
          <w:szCs w:val="44"/>
        </w:rPr>
      </w:pPr>
    </w:p>
    <w:p w14:paraId="31EFC251" w14:textId="77777777" w:rsidR="00F97CCC" w:rsidRDefault="006B54D2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b/>
          <w:sz w:val="84"/>
          <w:szCs w:val="84"/>
        </w:rPr>
        <w:t>详细设计报告</w:t>
      </w:r>
      <w:r>
        <w:rPr>
          <w:rFonts w:ascii="宋体" w:eastAsia="宋体" w:hAnsi="宋体"/>
          <w:sz w:val="21"/>
          <w:szCs w:val="21"/>
        </w:rPr>
        <w:t xml:space="preserve">      </w:t>
      </w:r>
    </w:p>
    <w:p w14:paraId="55FE5D30" w14:textId="77777777" w:rsidR="00F97CCC" w:rsidRDefault="00F97CCC">
      <w:pPr>
        <w:jc w:val="center"/>
        <w:rPr>
          <w:rFonts w:ascii="宋体" w:eastAsia="宋体" w:hAnsi="宋体"/>
          <w:sz w:val="21"/>
          <w:szCs w:val="21"/>
        </w:rPr>
      </w:pPr>
    </w:p>
    <w:p w14:paraId="1A49EA62" w14:textId="77777777" w:rsidR="00F97CCC" w:rsidRDefault="006B54D2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2C502D34" wp14:editId="1AE2EC0D">
            <wp:extent cx="2301240" cy="1783080"/>
            <wp:effectExtent l="0" t="0" r="3810" b="7620"/>
            <wp:docPr id="1026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1"/>
                    <pic:cNvPicPr/>
                  </pic:nvPicPr>
                  <pic:blipFill>
                    <a:blip r:embed="rId8" cstate="print"/>
                    <a:srcRect l="15125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17351" w14:textId="77777777" w:rsidR="00F97CCC" w:rsidRDefault="00F97CCC">
      <w:pPr>
        <w:jc w:val="center"/>
        <w:rPr>
          <w:rFonts w:ascii="宋体" w:eastAsia="宋体" w:hAnsi="宋体"/>
          <w:sz w:val="21"/>
          <w:szCs w:val="21"/>
        </w:rPr>
      </w:pPr>
    </w:p>
    <w:p w14:paraId="52A1A95D" w14:textId="77777777" w:rsidR="00F97CCC" w:rsidRDefault="00F97CCC">
      <w:pPr>
        <w:jc w:val="center"/>
        <w:rPr>
          <w:rFonts w:ascii="宋体" w:eastAsia="宋体" w:hAnsi="宋体"/>
          <w:sz w:val="21"/>
          <w:szCs w:val="21"/>
        </w:rPr>
      </w:pPr>
    </w:p>
    <w:p w14:paraId="1EEB44CE" w14:textId="77777777" w:rsidR="00F97CCC" w:rsidRDefault="00F97CCC">
      <w:pPr>
        <w:jc w:val="center"/>
        <w:rPr>
          <w:rFonts w:ascii="宋体" w:eastAsia="宋体" w:hAnsi="宋体"/>
          <w:sz w:val="21"/>
          <w:szCs w:val="21"/>
        </w:rPr>
      </w:pPr>
    </w:p>
    <w:p w14:paraId="42BB5B84" w14:textId="77777777" w:rsidR="00F97CCC" w:rsidRDefault="006B54D2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>表白墙网站开发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28B2B823" w14:textId="77777777" w:rsidR="00F97CCC" w:rsidRDefault="006B54D2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/>
          <w:sz w:val="28"/>
          <w:szCs w:val="28"/>
          <w:u w:val="single"/>
        </w:rPr>
        <w:t xml:space="preserve">  </w:t>
      </w:r>
      <w:r>
        <w:rPr>
          <w:rFonts w:ascii="宋体" w:eastAsia="宋体" w:hAnsi="宋体"/>
          <w:sz w:val="28"/>
          <w:szCs w:val="28"/>
          <w:u w:val="single"/>
        </w:rPr>
        <w:t>软件工程</w:t>
      </w:r>
      <w:r>
        <w:rPr>
          <w:rFonts w:ascii="宋体" w:eastAsia="宋体" w:hAnsi="宋体"/>
          <w:sz w:val="28"/>
          <w:szCs w:val="28"/>
          <w:u w:val="single"/>
        </w:rPr>
        <w:t>1903</w:t>
      </w:r>
    </w:p>
    <w:p w14:paraId="6B4EE0BE" w14:textId="77777777" w:rsidR="00F97CCC" w:rsidRDefault="006B54D2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小组成员：</w:t>
      </w:r>
      <w:r>
        <w:rPr>
          <w:rFonts w:ascii="宋体" w:eastAsia="宋体" w:hAnsi="宋体" w:hint="eastAsia"/>
          <w:sz w:val="28"/>
          <w:szCs w:val="28"/>
          <w:u w:val="single"/>
        </w:rPr>
        <w:t>吴联想</w:t>
      </w:r>
      <w:r>
        <w:rPr>
          <w:rFonts w:ascii="宋体" w:eastAsia="宋体" w:hAnsi="宋体"/>
          <w:sz w:val="28"/>
          <w:szCs w:val="28"/>
          <w:u w:val="single"/>
        </w:rPr>
        <w:t>、</w:t>
      </w:r>
      <w:r>
        <w:rPr>
          <w:rFonts w:ascii="宋体" w:eastAsia="宋体" w:hAnsi="宋体" w:hint="eastAsia"/>
          <w:sz w:val="28"/>
          <w:szCs w:val="28"/>
          <w:u w:val="single"/>
        </w:rPr>
        <w:t>王义博</w:t>
      </w:r>
      <w:r>
        <w:rPr>
          <w:rFonts w:ascii="宋体" w:eastAsia="宋体" w:hAnsi="宋体"/>
          <w:sz w:val="28"/>
          <w:szCs w:val="28"/>
          <w:u w:val="single"/>
        </w:rPr>
        <w:t>、</w:t>
      </w:r>
      <w:r>
        <w:rPr>
          <w:rFonts w:ascii="宋体" w:eastAsia="宋体" w:hAnsi="宋体" w:hint="eastAsia"/>
          <w:sz w:val="28"/>
          <w:szCs w:val="28"/>
          <w:u w:val="single"/>
        </w:rPr>
        <w:t>郑航舰</w:t>
      </w:r>
    </w:p>
    <w:p w14:paraId="4C10C48C" w14:textId="77777777" w:rsidR="00F97CCC" w:rsidRDefault="006B54D2">
      <w:pPr>
        <w:ind w:left="2160" w:firstLine="720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  <w:u w:val="single"/>
        </w:rPr>
        <w:t>杨</w:t>
      </w:r>
      <w:proofErr w:type="gramStart"/>
      <w:r>
        <w:rPr>
          <w:rFonts w:ascii="宋体" w:eastAsia="宋体" w:hAnsi="宋体"/>
          <w:sz w:val="28"/>
          <w:szCs w:val="28"/>
          <w:u w:val="single"/>
        </w:rPr>
        <w:t>枨</w:t>
      </w:r>
      <w:proofErr w:type="gramEnd"/>
      <w:r>
        <w:rPr>
          <w:rFonts w:ascii="宋体" w:eastAsia="宋体" w:hAnsi="宋体"/>
          <w:sz w:val="28"/>
          <w:szCs w:val="28"/>
          <w:u w:val="single"/>
        </w:rPr>
        <w:t>老师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3A50FB83" w14:textId="77777777" w:rsidR="00F97CCC" w:rsidRDefault="00F97CCC">
      <w:pPr>
        <w:jc w:val="center"/>
        <w:rPr>
          <w:rFonts w:ascii="宋体" w:eastAsia="宋体" w:hAnsi="宋体"/>
          <w:sz w:val="28"/>
          <w:szCs w:val="28"/>
        </w:rPr>
      </w:pPr>
    </w:p>
    <w:p w14:paraId="4FCDA376" w14:textId="77777777" w:rsidR="00F97CCC" w:rsidRDefault="00F97CCC">
      <w:pPr>
        <w:jc w:val="center"/>
        <w:rPr>
          <w:rFonts w:ascii="宋体" w:eastAsia="宋体" w:hAnsi="宋体"/>
          <w:sz w:val="28"/>
          <w:szCs w:val="28"/>
        </w:rPr>
      </w:pPr>
    </w:p>
    <w:p w14:paraId="1F04BBAA" w14:textId="77777777" w:rsidR="00F97CCC" w:rsidRDefault="006B54D2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二零二一年十一月十</w:t>
      </w:r>
      <w:r>
        <w:rPr>
          <w:rFonts w:ascii="宋体" w:eastAsia="宋体" w:hAnsi="宋体" w:hint="eastAsia"/>
          <w:sz w:val="28"/>
          <w:szCs w:val="28"/>
        </w:rPr>
        <w:t>四</w:t>
      </w:r>
      <w:r>
        <w:rPr>
          <w:rFonts w:ascii="宋体" w:eastAsia="宋体" w:hAnsi="宋体" w:hint="eastAsia"/>
          <w:sz w:val="28"/>
          <w:szCs w:val="28"/>
        </w:rPr>
        <w:t>日</w:t>
      </w:r>
    </w:p>
    <w:p w14:paraId="13A01B6A" w14:textId="77777777" w:rsidR="00F97CCC" w:rsidRDefault="006B54D2">
      <w:pPr>
        <w:widowControl w:val="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说明</w:t>
      </w:r>
    </w:p>
    <w:p w14:paraId="00485CE5" w14:textId="77777777" w:rsidR="00F97CCC" w:rsidRDefault="006B54D2">
      <w:pPr>
        <w:widowControl w:val="0"/>
        <w:jc w:val="both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l.</w:t>
      </w:r>
      <w:r>
        <w:rPr>
          <w:rFonts w:ascii="宋体" w:eastAsia="宋体" w:hAnsi="宋体" w:hint="eastAsia"/>
          <w:sz w:val="28"/>
          <w:szCs w:val="28"/>
        </w:rPr>
        <w:t>《系统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子系统设计</w:t>
      </w: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结构设计</w:t>
      </w:r>
      <w:r>
        <w:rPr>
          <w:rFonts w:ascii="宋体" w:eastAsia="宋体" w:hAnsi="宋体" w:hint="eastAsia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说明》</w:t>
      </w:r>
      <w:r>
        <w:rPr>
          <w:rFonts w:ascii="宋体" w:eastAsia="宋体" w:hAnsi="宋体" w:hint="eastAsia"/>
          <w:sz w:val="28"/>
          <w:szCs w:val="28"/>
        </w:rPr>
        <w:t>(SSDD)</w:t>
      </w:r>
      <w:r>
        <w:rPr>
          <w:rFonts w:ascii="宋体" w:eastAsia="宋体" w:hAnsi="宋体" w:hint="eastAsia"/>
          <w:sz w:val="28"/>
          <w:szCs w:val="28"/>
        </w:rPr>
        <w:t>描述了系统或子系统的系统级或子系统级设计与体系结构设计。</w:t>
      </w:r>
      <w:r>
        <w:rPr>
          <w:rFonts w:ascii="宋体" w:eastAsia="宋体" w:hAnsi="宋体" w:hint="eastAsia"/>
          <w:sz w:val="28"/>
          <w:szCs w:val="28"/>
        </w:rPr>
        <w:t>SSDD</w:t>
      </w:r>
      <w:r>
        <w:rPr>
          <w:rFonts w:ascii="宋体" w:eastAsia="宋体" w:hAnsi="宋体" w:hint="eastAsia"/>
          <w:sz w:val="28"/>
          <w:szCs w:val="28"/>
        </w:rPr>
        <w:t>可能还要用《接口设计说明》</w:t>
      </w:r>
      <w:r>
        <w:rPr>
          <w:rFonts w:ascii="宋体" w:eastAsia="宋体" w:hAnsi="宋体" w:hint="eastAsia"/>
          <w:sz w:val="28"/>
          <w:szCs w:val="28"/>
        </w:rPr>
        <w:t>(IDD)</w:t>
      </w:r>
      <w:r>
        <w:rPr>
          <w:rFonts w:ascii="宋体" w:eastAsia="宋体" w:hAnsi="宋体" w:hint="eastAsia"/>
          <w:sz w:val="28"/>
          <w:szCs w:val="28"/>
        </w:rPr>
        <w:t>和《数据库</w:t>
      </w: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顶层</w:t>
      </w:r>
      <w:r>
        <w:rPr>
          <w:rFonts w:ascii="宋体" w:eastAsia="宋体" w:hAnsi="宋体" w:hint="eastAsia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设计说明》</w:t>
      </w:r>
      <w:r>
        <w:rPr>
          <w:rFonts w:ascii="宋体" w:eastAsia="宋体" w:hAnsi="宋体" w:hint="eastAsia"/>
          <w:sz w:val="28"/>
          <w:szCs w:val="28"/>
        </w:rPr>
        <w:t>(DBDD)</w:t>
      </w:r>
      <w:r>
        <w:rPr>
          <w:rFonts w:ascii="宋体" w:eastAsia="宋体" w:hAnsi="宋体" w:hint="eastAsia"/>
          <w:sz w:val="28"/>
          <w:szCs w:val="28"/>
        </w:rPr>
        <w:t>加以补充。</w:t>
      </w:r>
    </w:p>
    <w:p w14:paraId="46068CF7" w14:textId="77777777" w:rsidR="00742E76" w:rsidRDefault="006B54D2">
      <w:pPr>
        <w:widowControl w:val="0"/>
        <w:jc w:val="both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2.SSDD</w:t>
      </w:r>
      <w:r>
        <w:rPr>
          <w:rFonts w:ascii="宋体" w:eastAsia="宋体" w:hAnsi="宋体" w:hint="eastAsia"/>
          <w:sz w:val="28"/>
          <w:szCs w:val="28"/>
        </w:rPr>
        <w:t>连同相关的</w:t>
      </w:r>
      <w:r>
        <w:rPr>
          <w:rFonts w:ascii="宋体" w:eastAsia="宋体" w:hAnsi="宋体" w:hint="eastAsia"/>
          <w:sz w:val="28"/>
          <w:szCs w:val="28"/>
        </w:rPr>
        <w:t>IDD</w:t>
      </w:r>
      <w:r>
        <w:rPr>
          <w:rFonts w:ascii="宋体" w:eastAsia="宋体" w:hAnsi="宋体" w:hint="eastAsia"/>
          <w:sz w:val="28"/>
          <w:szCs w:val="28"/>
        </w:rPr>
        <w:t>和</w:t>
      </w:r>
      <w:r>
        <w:rPr>
          <w:rFonts w:ascii="宋体" w:eastAsia="宋体" w:hAnsi="宋体" w:hint="eastAsia"/>
          <w:sz w:val="28"/>
          <w:szCs w:val="28"/>
        </w:rPr>
        <w:t>DBDD</w:t>
      </w:r>
      <w:r>
        <w:rPr>
          <w:rFonts w:ascii="宋体" w:eastAsia="宋体" w:hAnsi="宋体" w:hint="eastAsia"/>
          <w:sz w:val="28"/>
          <w:szCs w:val="28"/>
        </w:rPr>
        <w:t>是构成进一步系统实现的基础。贯穿本文的术语“系统”如果适用的话</w:t>
      </w:r>
      <w:r>
        <w:rPr>
          <w:rFonts w:ascii="宋体" w:eastAsia="宋体" w:hAnsi="宋体" w:hint="eastAsia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也可解释为“子系统”。所形成的文档应冠名为“系统设计说明”或“子系统设计说明”。</w:t>
      </w:r>
    </w:p>
    <w:p w14:paraId="7320772F" w14:textId="71723921" w:rsidR="00F97CCC" w:rsidRDefault="006B54D2">
      <w:pPr>
        <w:widowControl w:val="0"/>
        <w:jc w:val="both"/>
        <w:rPr>
          <w:rFonts w:cs="宋体"/>
          <w:b/>
          <w:bCs/>
          <w:kern w:val="2"/>
          <w:sz w:val="21"/>
          <w:szCs w:val="22"/>
        </w:rPr>
      </w:pPr>
      <w:r>
        <w:rPr>
          <w:rFonts w:cs="宋体" w:hint="eastAsia"/>
          <w:b/>
          <w:bCs/>
          <w:kern w:val="2"/>
          <w:sz w:val="21"/>
          <w:szCs w:val="22"/>
        </w:rPr>
        <w:t>版本记录</w:t>
      </w:r>
    </w:p>
    <w:tbl>
      <w:tblPr>
        <w:tblW w:w="9075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3005"/>
      </w:tblGrid>
      <w:tr w:rsidR="00F97CCC" w14:paraId="65B28478" w14:textId="77777777">
        <w:tc>
          <w:tcPr>
            <w:tcW w:w="709" w:type="dxa"/>
          </w:tcPr>
          <w:p w14:paraId="3F89368B" w14:textId="77777777" w:rsidR="00F97CCC" w:rsidRDefault="006B54D2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 w14:paraId="0DFE4D16" w14:textId="77777777" w:rsidR="00F97CCC" w:rsidRDefault="006B54D2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 w14:paraId="6FE00F9E" w14:textId="77777777" w:rsidR="00F97CCC" w:rsidRDefault="006B54D2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版本</w:t>
            </w:r>
            <w:r>
              <w:rPr>
                <w:rFonts w:cs="宋体" w:hint="eastAsia"/>
                <w:kern w:val="2"/>
                <w:sz w:val="21"/>
                <w:szCs w:val="22"/>
              </w:rPr>
              <w:t>/</w:t>
            </w:r>
            <w:r>
              <w:rPr>
                <w:rFonts w:cs="宋体" w:hint="eastAsia"/>
                <w:kern w:val="2"/>
                <w:sz w:val="21"/>
                <w:szCs w:val="22"/>
              </w:rPr>
              <w:t>状态</w:t>
            </w:r>
          </w:p>
        </w:tc>
        <w:tc>
          <w:tcPr>
            <w:tcW w:w="1843" w:type="dxa"/>
          </w:tcPr>
          <w:p w14:paraId="01C41D4F" w14:textId="77777777" w:rsidR="00F97CCC" w:rsidRDefault="006B54D2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005" w:type="dxa"/>
          </w:tcPr>
          <w:p w14:paraId="5BA50B62" w14:textId="77777777" w:rsidR="00F97CCC" w:rsidRDefault="006B54D2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备注</w:t>
            </w:r>
          </w:p>
        </w:tc>
      </w:tr>
      <w:tr w:rsidR="00F97CCC" w14:paraId="6F299F5F" w14:textId="77777777">
        <w:tc>
          <w:tcPr>
            <w:tcW w:w="709" w:type="dxa"/>
          </w:tcPr>
          <w:p w14:paraId="0C90E695" w14:textId="77777777" w:rsidR="00F97CCC" w:rsidRDefault="006B54D2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 w14:paraId="2DEAA6B1" w14:textId="77777777" w:rsidR="00F97CCC" w:rsidRDefault="006B54D2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021.11.1</w:t>
            </w:r>
            <w:r>
              <w:rPr>
                <w:rFonts w:cs="宋体"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1559" w:type="dxa"/>
          </w:tcPr>
          <w:p w14:paraId="1E098F7F" w14:textId="77777777" w:rsidR="00F97CCC" w:rsidRDefault="006B54D2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 w14:paraId="6FD2C1A4" w14:textId="77777777" w:rsidR="00F97CCC" w:rsidRDefault="006B54D2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proofErr w:type="gramStart"/>
            <w:r>
              <w:rPr>
                <w:rFonts w:cs="宋体" w:hint="eastAsia"/>
                <w:kern w:val="2"/>
                <w:sz w:val="21"/>
                <w:szCs w:val="22"/>
              </w:rPr>
              <w:t>郑航舰</w:t>
            </w:r>
            <w:proofErr w:type="gramEnd"/>
          </w:p>
        </w:tc>
        <w:tc>
          <w:tcPr>
            <w:tcW w:w="3005" w:type="dxa"/>
          </w:tcPr>
          <w:p w14:paraId="035BADDD" w14:textId="77777777" w:rsidR="00F97CCC" w:rsidRDefault="006B54D2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初稿</w:t>
            </w:r>
          </w:p>
        </w:tc>
      </w:tr>
      <w:tr w:rsidR="00F97CCC" w14:paraId="75E49C6B" w14:textId="77777777">
        <w:tc>
          <w:tcPr>
            <w:tcW w:w="709" w:type="dxa"/>
          </w:tcPr>
          <w:p w14:paraId="2AD3E02C" w14:textId="77777777" w:rsidR="00F97CCC" w:rsidRDefault="006B54D2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 w14:paraId="1D4BB7C0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7CD50A54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13FA2098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7DC1263B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F97CCC" w14:paraId="279FFD78" w14:textId="77777777">
        <w:tc>
          <w:tcPr>
            <w:tcW w:w="709" w:type="dxa"/>
          </w:tcPr>
          <w:p w14:paraId="5E519FCB" w14:textId="77777777" w:rsidR="00F97CCC" w:rsidRDefault="006B54D2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 w14:paraId="7C6C1060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58BD26B7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6B830D6C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1DA6EB5C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F97CCC" w14:paraId="59A0731D" w14:textId="77777777">
        <w:tc>
          <w:tcPr>
            <w:tcW w:w="709" w:type="dxa"/>
          </w:tcPr>
          <w:p w14:paraId="3FCB9E4A" w14:textId="77777777" w:rsidR="00F97CCC" w:rsidRDefault="006B54D2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 w14:paraId="0184517B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4C3691EE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648944C8" w14:textId="77777777" w:rsidR="00F97CCC" w:rsidRDefault="00F97CCC">
            <w:pPr>
              <w:widowControl w:val="0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0120927D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F97CCC" w14:paraId="74D5822D" w14:textId="77777777">
        <w:tc>
          <w:tcPr>
            <w:tcW w:w="709" w:type="dxa"/>
          </w:tcPr>
          <w:p w14:paraId="7B6D1818" w14:textId="77777777" w:rsidR="00F97CCC" w:rsidRDefault="006B54D2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 w14:paraId="23423FFD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3F9D9CB6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1C91B6C1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1D1CCC47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F97CCC" w14:paraId="14EE903E" w14:textId="77777777">
        <w:tc>
          <w:tcPr>
            <w:tcW w:w="709" w:type="dxa"/>
          </w:tcPr>
          <w:p w14:paraId="3DEFF601" w14:textId="77777777" w:rsidR="00F97CCC" w:rsidRDefault="006B54D2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 w14:paraId="39BD4F5E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2E9A9C2C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7C660159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704EAA77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F97CCC" w14:paraId="5373362A" w14:textId="77777777">
        <w:tc>
          <w:tcPr>
            <w:tcW w:w="709" w:type="dxa"/>
          </w:tcPr>
          <w:p w14:paraId="1F205B7D" w14:textId="77777777" w:rsidR="00F97CCC" w:rsidRDefault="006B54D2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 w14:paraId="37629065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5B4A3F31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4A672619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722D6B1D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F97CCC" w14:paraId="78A6CC45" w14:textId="77777777">
        <w:tc>
          <w:tcPr>
            <w:tcW w:w="709" w:type="dxa"/>
          </w:tcPr>
          <w:p w14:paraId="05F1C234" w14:textId="77777777" w:rsidR="00F97CCC" w:rsidRDefault="006B54D2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 w14:paraId="26B3E94F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5F0A39D0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2658D0A8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38498CAE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F97CCC" w14:paraId="7A555886" w14:textId="77777777">
        <w:tc>
          <w:tcPr>
            <w:tcW w:w="709" w:type="dxa"/>
          </w:tcPr>
          <w:p w14:paraId="31F763D6" w14:textId="77777777" w:rsidR="00F97CCC" w:rsidRDefault="006B54D2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 w14:paraId="7ABDCA73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5E0CA971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26CD4412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2BB92F39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F97CCC" w14:paraId="2F7AB4FA" w14:textId="77777777">
        <w:tc>
          <w:tcPr>
            <w:tcW w:w="709" w:type="dxa"/>
          </w:tcPr>
          <w:p w14:paraId="3731FD13" w14:textId="77777777" w:rsidR="00F97CCC" w:rsidRDefault="006B54D2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1</w:t>
            </w:r>
            <w:r>
              <w:rPr>
                <w:rFonts w:cs="宋体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 w14:paraId="13C68710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42383D64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0297F13C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1A0E3E5A" w14:textId="77777777" w:rsidR="00F97CCC" w:rsidRDefault="00F97CCC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</w:tbl>
    <w:p w14:paraId="117DA0BB" w14:textId="77777777" w:rsidR="00F97CCC" w:rsidRDefault="00F97CCC">
      <w:pPr>
        <w:rPr>
          <w:rFonts w:ascii="宋体" w:eastAsia="宋体" w:hAnsi="宋体"/>
          <w:sz w:val="28"/>
          <w:szCs w:val="28"/>
        </w:rPr>
      </w:pPr>
    </w:p>
    <w:p w14:paraId="1B8BEB78" w14:textId="77777777" w:rsidR="00F97CCC" w:rsidRDefault="00F97CCC">
      <w:pPr>
        <w:rPr>
          <w:rFonts w:ascii="宋体" w:eastAsia="宋体" w:hAnsi="宋体"/>
          <w:sz w:val="44"/>
          <w:szCs w:val="44"/>
        </w:rPr>
      </w:pPr>
    </w:p>
    <w:p w14:paraId="61D523A6" w14:textId="77777777" w:rsidR="00F97CCC" w:rsidRDefault="00F97CCC">
      <w:pPr>
        <w:rPr>
          <w:rFonts w:ascii="宋体" w:eastAsia="宋体" w:hAnsi="宋体"/>
          <w:sz w:val="44"/>
          <w:szCs w:val="44"/>
        </w:rPr>
      </w:pPr>
    </w:p>
    <w:p w14:paraId="48C574F7" w14:textId="77777777" w:rsidR="00F97CCC" w:rsidRDefault="006B54D2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目录</w:t>
      </w:r>
    </w:p>
    <w:p w14:paraId="5A250384" w14:textId="12ED3F3D" w:rsidR="00F97CCC" w:rsidRDefault="00C745D6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详细设计报告</w:t>
      </w:r>
      <w:r w:rsidR="006B54D2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5904CC59" w14:textId="77777777" w:rsidR="00F97CCC" w:rsidRDefault="006B54D2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目录</w:t>
      </w:r>
      <w:r>
        <w:rPr>
          <w:rFonts w:ascii="宋体" w:eastAsia="宋体" w:hAnsi="宋体"/>
          <w:sz w:val="21"/>
          <w:szCs w:val="21"/>
          <w:u w:val="dotted"/>
        </w:rPr>
        <w:tab/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      </w:t>
      </w:r>
    </w:p>
    <w:p w14:paraId="282053AA" w14:textId="77777777" w:rsidR="00F97CCC" w:rsidRDefault="006B54D2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1.</w:t>
      </w:r>
      <w:r>
        <w:rPr>
          <w:rFonts w:ascii="宋体" w:eastAsia="宋体" w:hAnsi="宋体"/>
          <w:sz w:val="21"/>
          <w:szCs w:val="21"/>
        </w:rPr>
        <w:t>引言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7B3678B8" w14:textId="77777777" w:rsidR="00F97CCC" w:rsidRDefault="006B54D2">
      <w:pPr>
        <w:ind w:firstLineChars="200" w:firstLine="412"/>
        <w:rPr>
          <w:rFonts w:ascii="宋体" w:eastAsia="宋体" w:hAnsi="宋体"/>
          <w:sz w:val="21"/>
          <w:szCs w:val="21"/>
        </w:rPr>
      </w:pPr>
      <w:bookmarkStart w:id="0" w:name="_Hlk87549756"/>
      <w:r>
        <w:rPr>
          <w:rFonts w:ascii="宋体" w:eastAsia="宋体" w:hAnsi="宋体"/>
          <w:sz w:val="21"/>
          <w:szCs w:val="21"/>
        </w:rPr>
        <w:t>1.1</w:t>
      </w:r>
      <w:r>
        <w:rPr>
          <w:rFonts w:ascii="宋体" w:eastAsia="宋体" w:hAnsi="宋体"/>
          <w:sz w:val="21"/>
          <w:szCs w:val="21"/>
        </w:rPr>
        <w:t>标识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73C2347C" w14:textId="77777777" w:rsidR="00F97CCC" w:rsidRDefault="006B54D2">
      <w:pPr>
        <w:ind w:firstLineChars="200" w:firstLine="412"/>
        <w:rPr>
          <w:rFonts w:ascii="宋体" w:eastAsia="宋体" w:hAnsi="宋体"/>
          <w:sz w:val="21"/>
          <w:szCs w:val="21"/>
        </w:rPr>
      </w:pPr>
      <w:bookmarkStart w:id="1" w:name="_Hlk87552218"/>
      <w:r>
        <w:rPr>
          <w:rFonts w:ascii="宋体" w:eastAsia="宋体" w:hAnsi="宋体"/>
          <w:sz w:val="21"/>
          <w:szCs w:val="21"/>
        </w:rPr>
        <w:t>1.2</w:t>
      </w:r>
      <w:r>
        <w:rPr>
          <w:rFonts w:ascii="宋体" w:eastAsia="宋体" w:hAnsi="宋体" w:hint="eastAsia"/>
          <w:sz w:val="21"/>
          <w:szCs w:val="21"/>
        </w:rPr>
        <w:t>系统概述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</w:t>
      </w:r>
    </w:p>
    <w:p w14:paraId="7C646CCF" w14:textId="77777777" w:rsidR="00F97CCC" w:rsidRDefault="006B54D2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1.3</w:t>
      </w:r>
      <w:r>
        <w:rPr>
          <w:rFonts w:ascii="宋体" w:eastAsia="宋体" w:hAnsi="宋体" w:hint="eastAsia"/>
          <w:sz w:val="21"/>
          <w:szCs w:val="21"/>
        </w:rPr>
        <w:t>文档</w:t>
      </w:r>
      <w:r>
        <w:rPr>
          <w:rFonts w:ascii="宋体" w:eastAsia="宋体" w:hAnsi="宋体"/>
          <w:sz w:val="21"/>
          <w:szCs w:val="21"/>
        </w:rPr>
        <w:t>概述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63563638" w14:textId="378DD0F2" w:rsidR="00F97CCC" w:rsidRDefault="006B54D2">
      <w:pPr>
        <w:ind w:firstLineChars="200" w:firstLine="41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1.</w:t>
      </w:r>
      <w:r w:rsidR="00C745D6">
        <w:rPr>
          <w:rFonts w:ascii="宋体" w:eastAsia="宋体" w:hAnsi="宋体"/>
          <w:sz w:val="21"/>
          <w:szCs w:val="21"/>
        </w:rPr>
        <w:t>4</w:t>
      </w:r>
      <w:r>
        <w:rPr>
          <w:rFonts w:ascii="宋体" w:eastAsia="宋体" w:hAnsi="宋体" w:hint="eastAsia"/>
          <w:sz w:val="21"/>
          <w:szCs w:val="21"/>
        </w:rPr>
        <w:t>基线</w:t>
      </w:r>
      <w:r>
        <w:rPr>
          <w:rFonts w:ascii="宋体" w:eastAsia="宋体" w:hAnsi="宋体"/>
          <w:sz w:val="21"/>
          <w:szCs w:val="21"/>
          <w:u w:val="dotted"/>
        </w:rPr>
        <w:tab/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</w:t>
      </w:r>
    </w:p>
    <w:p w14:paraId="7D6AE1F3" w14:textId="77777777" w:rsidR="00F97CCC" w:rsidRDefault="006B54D2">
      <w:pPr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2</w:t>
      </w:r>
      <w:r>
        <w:rPr>
          <w:rFonts w:ascii="宋体" w:eastAsia="宋体" w:hAnsi="宋体"/>
          <w:sz w:val="21"/>
          <w:szCs w:val="21"/>
        </w:rPr>
        <w:t>引用文件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086B1ECB" w14:textId="4FA0299D" w:rsidR="00F97CCC" w:rsidRDefault="006B54D2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3 </w:t>
      </w:r>
      <w:r w:rsidR="00C745D6" w:rsidRPr="00C745D6">
        <w:rPr>
          <w:rFonts w:ascii="宋体" w:eastAsia="宋体" w:hAnsi="宋体" w:hint="eastAsia"/>
          <w:sz w:val="21"/>
          <w:szCs w:val="21"/>
        </w:rPr>
        <w:t>系统级设计决策</w:t>
      </w:r>
      <w:r w:rsidR="00C745D6" w:rsidRPr="00C745D6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2372BA31" w14:textId="3A9E7209" w:rsidR="00F97CCC" w:rsidRDefault="006B54D2">
      <w:pPr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 xml:space="preserve">4 </w:t>
      </w:r>
      <w:r w:rsidR="00C745D6">
        <w:rPr>
          <w:rFonts w:ascii="宋体" w:eastAsia="宋体" w:hAnsi="宋体" w:hint="eastAsia"/>
          <w:sz w:val="21"/>
          <w:szCs w:val="21"/>
        </w:rPr>
        <w:t>系统体系结构设计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</w:t>
      </w:r>
    </w:p>
    <w:p w14:paraId="4D5BD7D6" w14:textId="4E695994" w:rsidR="00C745D6" w:rsidRPr="00C745D6" w:rsidRDefault="00C745D6" w:rsidP="00C745D6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4.1系统总体设计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</w:t>
      </w:r>
    </w:p>
    <w:p w14:paraId="57740AED" w14:textId="0EF83CC1" w:rsidR="00C745D6" w:rsidRPr="00C745D6" w:rsidRDefault="00C745D6" w:rsidP="00C745D6">
      <w:pPr>
        <w:ind w:firstLineChars="300" w:firstLine="618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4.1.1概述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</w:t>
      </w:r>
    </w:p>
    <w:p w14:paraId="19D40C4D" w14:textId="4FABAB3B" w:rsidR="00C745D6" w:rsidRPr="00C745D6" w:rsidRDefault="00C745D6" w:rsidP="00C745D6">
      <w:pPr>
        <w:ind w:firstLineChars="400" w:firstLine="823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4.1.1.1功能描述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</w:t>
      </w:r>
    </w:p>
    <w:p w14:paraId="76E8B684" w14:textId="205D7B04" w:rsidR="00C745D6" w:rsidRPr="00C745D6" w:rsidRDefault="00C745D6" w:rsidP="00C745D6">
      <w:pPr>
        <w:ind w:firstLineChars="400" w:firstLine="823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4.1.1.2运行环境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</w:t>
      </w:r>
    </w:p>
    <w:p w14:paraId="58AEF045" w14:textId="77DDA853" w:rsidR="00C745D6" w:rsidRPr="00C745D6" w:rsidRDefault="00C745D6" w:rsidP="00C745D6">
      <w:pPr>
        <w:ind w:firstLineChars="300" w:firstLine="618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4.1.2设计思想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4A446CE5" w14:textId="65F50A6F" w:rsidR="00C745D6" w:rsidRPr="00C745D6" w:rsidRDefault="00C745D6" w:rsidP="00C745D6">
      <w:pPr>
        <w:ind w:firstLineChars="400" w:firstLine="823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4.1.2.1系统构思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</w:t>
      </w:r>
    </w:p>
    <w:p w14:paraId="3E126143" w14:textId="2C90BA3C" w:rsidR="00C745D6" w:rsidRPr="00C745D6" w:rsidRDefault="00C745D6" w:rsidP="00C745D6">
      <w:pPr>
        <w:ind w:left="103" w:firstLine="720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4.1.2.2关键技术与算法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</w:t>
      </w:r>
    </w:p>
    <w:p w14:paraId="622A1989" w14:textId="019CEAF6" w:rsidR="00C745D6" w:rsidRPr="00C745D6" w:rsidRDefault="00C745D6" w:rsidP="00C745D6">
      <w:pPr>
        <w:ind w:left="103" w:firstLine="720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4.1.2.3关键数据结构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</w:t>
      </w:r>
    </w:p>
    <w:p w14:paraId="04228094" w14:textId="46DA3670" w:rsidR="00C745D6" w:rsidRPr="00C745D6" w:rsidRDefault="00C745D6" w:rsidP="00C745D6">
      <w:pPr>
        <w:ind w:firstLineChars="300" w:firstLine="618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4.1.3―基本处理流程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</w:t>
      </w:r>
    </w:p>
    <w:p w14:paraId="3AAB5F25" w14:textId="4417CCC8" w:rsidR="00C745D6" w:rsidRPr="00C745D6" w:rsidRDefault="00C745D6" w:rsidP="00C745D6">
      <w:pPr>
        <w:ind w:firstLine="720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4.1.3.1系统流程图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</w:t>
      </w:r>
    </w:p>
    <w:p w14:paraId="5B6DDCD1" w14:textId="18C03D4A" w:rsidR="00C745D6" w:rsidRPr="00C745D6" w:rsidRDefault="00C745D6" w:rsidP="00C745D6">
      <w:pPr>
        <w:ind w:firstLine="720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lastRenderedPageBreak/>
        <w:t>4.1.3.2数据流程图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</w:t>
      </w:r>
    </w:p>
    <w:p w14:paraId="20BD179E" w14:textId="16AD5529" w:rsidR="00C745D6" w:rsidRPr="00C745D6" w:rsidRDefault="00C745D6" w:rsidP="00C745D6">
      <w:pPr>
        <w:ind w:firstLineChars="300" w:firstLine="618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4.1.4系统体系结构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113FCC23" w14:textId="199DC6F5" w:rsidR="00C745D6" w:rsidRPr="00C745D6" w:rsidRDefault="00C745D6" w:rsidP="00C745D6">
      <w:pPr>
        <w:ind w:firstLine="720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4.1.4.1系统配置项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</w:t>
      </w:r>
    </w:p>
    <w:p w14:paraId="578715FB" w14:textId="6FDCC3FC" w:rsidR="00C745D6" w:rsidRPr="00C745D6" w:rsidRDefault="00C745D6" w:rsidP="00C745D6">
      <w:pPr>
        <w:ind w:firstLine="720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4.1.4.2系统层次结构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</w:t>
      </w:r>
    </w:p>
    <w:p w14:paraId="74633205" w14:textId="26209347" w:rsidR="00C745D6" w:rsidRPr="00C745D6" w:rsidRDefault="00C745D6" w:rsidP="00C745D6">
      <w:pPr>
        <w:ind w:firstLine="720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4.1.4.3系统配置项设计</w:t>
      </w:r>
      <w:r w:rsidRPr="00C745D6">
        <w:rPr>
          <w:rFonts w:ascii="宋体" w:eastAsia="宋体" w:hAnsi="宋体"/>
          <w:sz w:val="21"/>
          <w:szCs w:val="21"/>
          <w:u w:val="dotted"/>
        </w:rPr>
        <w:t xml:space="preserve">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</w:t>
      </w:r>
    </w:p>
    <w:p w14:paraId="1C82E2FA" w14:textId="6149292B" w:rsidR="00C745D6" w:rsidRPr="00C745D6" w:rsidRDefault="00C745D6" w:rsidP="00C745D6">
      <w:pPr>
        <w:ind w:firstLineChars="300" w:firstLine="618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4.1.5功能需求与系统配置项的关系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</w:t>
      </w:r>
    </w:p>
    <w:p w14:paraId="644A5FB8" w14:textId="47609CF1" w:rsidR="00C745D6" w:rsidRPr="00C745D6" w:rsidRDefault="00C745D6" w:rsidP="00C745D6">
      <w:pPr>
        <w:ind w:firstLine="618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4.1.6人工处理过程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</w:t>
      </w:r>
    </w:p>
    <w:p w14:paraId="1446F9F3" w14:textId="02930CAF" w:rsidR="00C745D6" w:rsidRPr="00C745D6" w:rsidRDefault="00C745D6" w:rsidP="00C745D6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4.2系统部件</w:t>
      </w:r>
      <w:r w:rsidRPr="00C745D6">
        <w:rPr>
          <w:rFonts w:ascii="宋体" w:eastAsia="宋体" w:hAnsi="宋体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</w:t>
      </w:r>
      <w:r w:rsidRPr="00C745D6">
        <w:rPr>
          <w:rFonts w:ascii="宋体" w:eastAsia="宋体" w:hAnsi="宋体"/>
          <w:sz w:val="21"/>
          <w:szCs w:val="21"/>
          <w:u w:val="dotted"/>
        </w:rPr>
        <w:t xml:space="preserve"> </w:t>
      </w:r>
    </w:p>
    <w:p w14:paraId="01EFAC88" w14:textId="2919220C" w:rsidR="00C745D6" w:rsidRPr="00C745D6" w:rsidRDefault="00C745D6" w:rsidP="00C745D6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4.3执行概念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</w:t>
      </w:r>
    </w:p>
    <w:p w14:paraId="7A20BE1F" w14:textId="06585EA2" w:rsidR="00C745D6" w:rsidRPr="00C745D6" w:rsidRDefault="00C745D6" w:rsidP="00742E76">
      <w:pPr>
        <w:ind w:leftChars="200" w:left="678" w:hangingChars="100" w:hanging="206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4.4接口设计</w:t>
      </w:r>
      <w:r w:rsidRPr="00C745D6">
        <w:rPr>
          <w:rFonts w:ascii="宋体" w:eastAsia="宋体" w:hAnsi="宋体"/>
          <w:sz w:val="21"/>
          <w:szCs w:val="21"/>
          <w:u w:val="dotted"/>
        </w:rPr>
        <w:t xml:space="preserve"> </w:t>
      </w:r>
      <w:r w:rsidR="00742E76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</w:t>
      </w:r>
      <w:r w:rsidRPr="00C745D6">
        <w:rPr>
          <w:rFonts w:ascii="宋体" w:eastAsia="宋体" w:hAnsi="宋体"/>
          <w:sz w:val="21"/>
          <w:szCs w:val="21"/>
          <w:u w:val="dotted"/>
        </w:rPr>
        <w:t xml:space="preserve"> </w:t>
      </w:r>
      <w:r w:rsidRPr="00C745D6">
        <w:rPr>
          <w:rFonts w:ascii="宋体" w:eastAsia="宋体" w:hAnsi="宋体"/>
          <w:sz w:val="21"/>
          <w:szCs w:val="21"/>
        </w:rPr>
        <w:t>4.4.1</w:t>
      </w:r>
      <w:r w:rsidRPr="00C745D6">
        <w:rPr>
          <w:rFonts w:ascii="宋体" w:eastAsia="宋体" w:hAnsi="宋体" w:hint="eastAsia"/>
          <w:sz w:val="21"/>
          <w:szCs w:val="21"/>
        </w:rPr>
        <w:t>接口标识和图表</w:t>
      </w:r>
      <w:r w:rsidRPr="00C745D6">
        <w:rPr>
          <w:rFonts w:ascii="宋体" w:eastAsia="宋体" w:hAnsi="宋体"/>
          <w:sz w:val="21"/>
          <w:szCs w:val="21"/>
          <w:u w:val="dotted"/>
        </w:rPr>
        <w:t xml:space="preserve"> </w:t>
      </w:r>
      <w:r w:rsidR="00742E76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</w:t>
      </w:r>
      <w:r w:rsidRPr="00C745D6">
        <w:rPr>
          <w:rFonts w:ascii="宋体" w:eastAsia="宋体" w:hAnsi="宋体"/>
          <w:sz w:val="21"/>
          <w:szCs w:val="21"/>
          <w:u w:val="dotted"/>
        </w:rPr>
        <w:t xml:space="preserve"> </w:t>
      </w:r>
      <w:r w:rsidRPr="00C745D6">
        <w:rPr>
          <w:rFonts w:ascii="宋体" w:eastAsia="宋体" w:hAnsi="宋体"/>
          <w:sz w:val="21"/>
          <w:szCs w:val="21"/>
        </w:rPr>
        <w:t>4.4.x（接口的项目唯一标识符)</w:t>
      </w:r>
      <w:r w:rsidRPr="00C745D6">
        <w:rPr>
          <w:rFonts w:ascii="宋体" w:eastAsia="宋体" w:hAnsi="宋体"/>
          <w:sz w:val="21"/>
          <w:szCs w:val="21"/>
          <w:u w:val="dotted"/>
        </w:rPr>
        <w:t xml:space="preserve">  </w:t>
      </w:r>
      <w:r w:rsidR="00742E76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</w:t>
      </w:r>
      <w:r w:rsidRPr="00C745D6">
        <w:rPr>
          <w:rFonts w:ascii="宋体" w:eastAsia="宋体" w:hAnsi="宋体"/>
          <w:sz w:val="21"/>
          <w:szCs w:val="21"/>
          <w:u w:val="dotted"/>
        </w:rPr>
        <w:t xml:space="preserve">  </w:t>
      </w:r>
    </w:p>
    <w:p w14:paraId="552AA47F" w14:textId="6A72EC8F" w:rsidR="00C745D6" w:rsidRPr="00C745D6" w:rsidRDefault="00C745D6" w:rsidP="00C745D6">
      <w:pPr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5运行设计</w:t>
      </w:r>
      <w:r w:rsidR="00742E76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742E76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      </w:t>
      </w:r>
    </w:p>
    <w:p w14:paraId="5FF57214" w14:textId="5A1B10E3" w:rsidR="00C745D6" w:rsidRPr="00C745D6" w:rsidRDefault="00C745D6" w:rsidP="00742E76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5.1系统初始化</w:t>
      </w:r>
      <w:r w:rsidR="00742E76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742E76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</w:t>
      </w:r>
    </w:p>
    <w:p w14:paraId="66265037" w14:textId="187519B1" w:rsidR="00C745D6" w:rsidRPr="00C745D6" w:rsidRDefault="00C745D6" w:rsidP="00742E76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5.2运行控制</w:t>
      </w:r>
      <w:r w:rsidR="00742E76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742E76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</w:t>
      </w:r>
    </w:p>
    <w:p w14:paraId="66E03DD9" w14:textId="36BA0FD7" w:rsidR="00C745D6" w:rsidRPr="00C745D6" w:rsidRDefault="00C745D6" w:rsidP="00742E76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5.3运行结束</w:t>
      </w:r>
      <w:r w:rsidR="00742E76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742E76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</w:t>
      </w:r>
    </w:p>
    <w:p w14:paraId="43B18EF0" w14:textId="1FB05210" w:rsidR="00C745D6" w:rsidRPr="00C745D6" w:rsidRDefault="00C745D6" w:rsidP="00C745D6">
      <w:pPr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6系统出错处理设计</w:t>
      </w:r>
      <w:r w:rsidR="00742E76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742E76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</w:t>
      </w:r>
    </w:p>
    <w:p w14:paraId="0DC5769D" w14:textId="3DDDA1D4" w:rsidR="00C745D6" w:rsidRPr="00C745D6" w:rsidRDefault="00C745D6" w:rsidP="00742E76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6.1出错信息</w:t>
      </w:r>
      <w:r w:rsidRPr="00C745D6">
        <w:rPr>
          <w:rFonts w:ascii="宋体" w:eastAsia="宋体" w:hAnsi="宋体"/>
          <w:sz w:val="21"/>
          <w:szCs w:val="21"/>
          <w:u w:val="dotted"/>
        </w:rPr>
        <w:t xml:space="preserve">  </w:t>
      </w:r>
      <w:r w:rsidR="00742E76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</w:t>
      </w:r>
      <w:r w:rsidRPr="00C745D6">
        <w:rPr>
          <w:rFonts w:ascii="宋体" w:eastAsia="宋体" w:hAnsi="宋体"/>
          <w:sz w:val="21"/>
          <w:szCs w:val="21"/>
          <w:u w:val="dotted"/>
        </w:rPr>
        <w:t xml:space="preserve">  </w:t>
      </w:r>
    </w:p>
    <w:p w14:paraId="6B642E50" w14:textId="2084EF40" w:rsidR="00C745D6" w:rsidRPr="00C745D6" w:rsidRDefault="00C745D6" w:rsidP="00742E76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6.2补救措施</w:t>
      </w:r>
      <w:r w:rsidR="00742E76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742E76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</w:t>
      </w:r>
    </w:p>
    <w:p w14:paraId="7D51A5A0" w14:textId="58949F1A" w:rsidR="00C745D6" w:rsidRPr="00C745D6" w:rsidRDefault="00C745D6" w:rsidP="00C745D6">
      <w:pPr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7系统维护设计</w:t>
      </w:r>
      <w:r w:rsidR="00742E76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742E76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</w:t>
      </w:r>
    </w:p>
    <w:p w14:paraId="404BE0FD" w14:textId="0CC516F2" w:rsidR="00C745D6" w:rsidRPr="00C745D6" w:rsidRDefault="00C745D6" w:rsidP="00742E76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7.1检测点的设计</w:t>
      </w:r>
      <w:r w:rsidR="00742E76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742E76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3A03191C" w14:textId="15241D9B" w:rsidR="00C745D6" w:rsidRPr="00C745D6" w:rsidRDefault="00C745D6" w:rsidP="00742E76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7.2检测专用模块的设计</w:t>
      </w:r>
      <w:r w:rsidR="00742E76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742E76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</w:t>
      </w:r>
    </w:p>
    <w:p w14:paraId="23E720CA" w14:textId="48F09326" w:rsidR="00C745D6" w:rsidRPr="00C745D6" w:rsidRDefault="00C745D6" w:rsidP="00C745D6">
      <w:pPr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lastRenderedPageBreak/>
        <w:t>8尚待解决的问题</w:t>
      </w:r>
      <w:r w:rsidR="00742E76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742E76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</w:t>
      </w:r>
    </w:p>
    <w:p w14:paraId="74E1A226" w14:textId="2D89CE80" w:rsidR="00C745D6" w:rsidRPr="00C745D6" w:rsidRDefault="00C745D6" w:rsidP="00C745D6">
      <w:pPr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9需求的可追踪性</w:t>
      </w:r>
      <w:r w:rsidR="00742E76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742E76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    </w:t>
      </w:r>
    </w:p>
    <w:p w14:paraId="0F167190" w14:textId="1F26C3AA" w:rsidR="00C745D6" w:rsidRPr="00C745D6" w:rsidRDefault="00C745D6" w:rsidP="00C745D6">
      <w:pPr>
        <w:rPr>
          <w:rFonts w:ascii="宋体" w:eastAsia="宋体" w:hAnsi="宋体"/>
          <w:sz w:val="21"/>
          <w:szCs w:val="21"/>
          <w:u w:val="dotted"/>
        </w:rPr>
      </w:pPr>
      <w:r w:rsidRPr="00C745D6">
        <w:rPr>
          <w:rFonts w:ascii="宋体" w:eastAsia="宋体" w:hAnsi="宋体"/>
          <w:sz w:val="21"/>
          <w:szCs w:val="21"/>
        </w:rPr>
        <w:t>10注解</w:t>
      </w:r>
      <w:r w:rsidR="00742E76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742E76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        </w:t>
      </w:r>
    </w:p>
    <w:p w14:paraId="6B0F4833" w14:textId="77777777" w:rsidR="00C745D6" w:rsidRPr="00C745D6" w:rsidRDefault="00C745D6" w:rsidP="00C745D6">
      <w:pPr>
        <w:rPr>
          <w:rFonts w:ascii="宋体" w:eastAsia="宋体" w:hAnsi="宋体"/>
          <w:sz w:val="21"/>
          <w:szCs w:val="21"/>
        </w:rPr>
      </w:pPr>
      <w:r w:rsidRPr="00C745D6">
        <w:rPr>
          <w:rFonts w:ascii="宋体" w:eastAsia="宋体" w:hAnsi="宋体" w:hint="eastAsia"/>
          <w:sz w:val="21"/>
          <w:szCs w:val="21"/>
        </w:rPr>
        <w:t>附录</w:t>
      </w:r>
    </w:p>
    <w:bookmarkEnd w:id="0"/>
    <w:bookmarkEnd w:id="1"/>
    <w:p w14:paraId="37BCAD48" w14:textId="77777777" w:rsidR="00742E76" w:rsidRDefault="00742E76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14:paraId="75CA1429" w14:textId="2D2D23A1" w:rsidR="00F97CCC" w:rsidRDefault="006B54D2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lastRenderedPageBreak/>
        <w:t xml:space="preserve">1 </w:t>
      </w:r>
      <w:r>
        <w:rPr>
          <w:rFonts w:ascii="宋体" w:eastAsia="宋体" w:hAnsi="宋体"/>
          <w:sz w:val="44"/>
          <w:szCs w:val="44"/>
        </w:rPr>
        <w:t>引言</w:t>
      </w:r>
    </w:p>
    <w:p w14:paraId="64744F52" w14:textId="77777777" w:rsidR="00F97CCC" w:rsidRDefault="006B54D2">
      <w:pPr>
        <w:ind w:firstLineChars="100" w:firstLine="316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1.1</w:t>
      </w:r>
      <w:r>
        <w:rPr>
          <w:rFonts w:ascii="黑体" w:eastAsia="黑体" w:hAnsi="黑体"/>
          <w:sz w:val="32"/>
          <w:szCs w:val="32"/>
        </w:rPr>
        <w:t>标识</w:t>
      </w:r>
    </w:p>
    <w:tbl>
      <w:tblPr>
        <w:tblpPr w:leftFromText="180" w:rightFromText="180" w:vertAnchor="text" w:horzAnchor="margin" w:tblpXSpec="center" w:tblpY="-3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8"/>
        <w:gridCol w:w="5558"/>
      </w:tblGrid>
      <w:tr w:rsidR="00F97CCC" w14:paraId="2F6FE611" w14:textId="77777777" w:rsidTr="005C1AB6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E251" w14:textId="77777777" w:rsidR="00F97CCC" w:rsidRDefault="006B54D2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文件状态：</w:t>
            </w:r>
          </w:p>
          <w:p w14:paraId="5EDE1BFC" w14:textId="77777777" w:rsidR="00F97CCC" w:rsidRDefault="006B54D2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[  ] </w:t>
            </w:r>
            <w:r>
              <w:rPr>
                <w:rFonts w:ascii="宋体" w:eastAsia="宋体" w:hAnsi="宋体" w:hint="eastAsia"/>
              </w:rPr>
              <w:t>草稿</w:t>
            </w:r>
          </w:p>
          <w:p w14:paraId="09E4753B" w14:textId="77777777" w:rsidR="00F97CCC" w:rsidRDefault="006B54D2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[  ] </w:t>
            </w:r>
            <w:r>
              <w:rPr>
                <w:rFonts w:ascii="宋体" w:eastAsia="宋体" w:hAnsi="宋体" w:hint="eastAsia"/>
              </w:rPr>
              <w:t>正式发布</w:t>
            </w:r>
          </w:p>
          <w:p w14:paraId="1C721461" w14:textId="77777777" w:rsidR="00F97CCC" w:rsidRDefault="006B54D2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[</w:t>
            </w:r>
            <w:r>
              <w:rPr>
                <w:rFonts w:ascii="宋体" w:eastAsia="宋体" w:hAnsi="宋体" w:hint="eastAsia"/>
              </w:rPr>
              <w:t>√</w:t>
            </w:r>
            <w:r>
              <w:rPr>
                <w:rFonts w:ascii="宋体" w:eastAsia="宋体" w:hAnsi="宋体" w:hint="eastAsia"/>
              </w:rPr>
              <w:t xml:space="preserve">] </w:t>
            </w:r>
            <w:r>
              <w:rPr>
                <w:rFonts w:ascii="宋体" w:eastAsia="宋体" w:hAnsi="宋体" w:hint="eastAsia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848CB3" w14:textId="77777777" w:rsidR="00F97CCC" w:rsidRDefault="006B54D2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6A975" w14:textId="311A5AD2" w:rsidR="00F97CCC" w:rsidRDefault="006B54D2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SE2021-G11-</w:t>
            </w:r>
            <w:r w:rsidR="005C1AB6" w:rsidRPr="005C1AB6">
              <w:rPr>
                <w:rFonts w:ascii="宋体" w:eastAsia="宋体" w:hAnsi="宋体" w:hint="eastAsia"/>
              </w:rPr>
              <w:t>系统</w:t>
            </w:r>
            <w:r w:rsidR="005C1AB6" w:rsidRPr="005C1AB6">
              <w:rPr>
                <w:rFonts w:ascii="宋体" w:eastAsia="宋体" w:hAnsi="宋体"/>
              </w:rPr>
              <w:t>/子系统设计(结构设计)说明</w:t>
            </w:r>
          </w:p>
        </w:tc>
      </w:tr>
      <w:tr w:rsidR="00F97CCC" w14:paraId="4BAFB308" w14:textId="77777777" w:rsidTr="005C1AB6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D7B0" w14:textId="77777777" w:rsidR="00F97CCC" w:rsidRDefault="00F97CCC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348003" w14:textId="77777777" w:rsidR="00F97CCC" w:rsidRDefault="006B54D2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BD58" w14:textId="77777777" w:rsidR="00F97CCC" w:rsidRDefault="006B54D2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</w:t>
            </w:r>
            <w:r>
              <w:rPr>
                <w:rFonts w:ascii="宋体" w:eastAsia="宋体" w:hAnsi="宋体"/>
              </w:rPr>
              <w:t>1</w:t>
            </w:r>
          </w:p>
        </w:tc>
      </w:tr>
      <w:tr w:rsidR="00F97CCC" w14:paraId="58F918CD" w14:textId="77777777" w:rsidTr="005C1AB6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4207C" w14:textId="77777777" w:rsidR="00F97CCC" w:rsidRDefault="00F97CCC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0F0213" w14:textId="77777777" w:rsidR="00F97CCC" w:rsidRDefault="006B54D2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作者：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6241" w14:textId="77777777" w:rsidR="00F97CCC" w:rsidRDefault="006B54D2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吴联想、王义博、郑航舰</w:t>
            </w:r>
          </w:p>
        </w:tc>
      </w:tr>
      <w:tr w:rsidR="00F97CCC" w14:paraId="4A769200" w14:textId="77777777" w:rsidTr="005C1AB6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94B5C" w14:textId="77777777" w:rsidR="00F97CCC" w:rsidRDefault="00F97CCC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0CEEED" w14:textId="77777777" w:rsidR="00F97CCC" w:rsidRDefault="006B54D2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C028" w14:textId="77777777" w:rsidR="00F97CCC" w:rsidRDefault="006B54D2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2021-1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11</w:t>
            </w:r>
          </w:p>
        </w:tc>
      </w:tr>
    </w:tbl>
    <w:p w14:paraId="47F029C2" w14:textId="6AA14BE2" w:rsidR="00F97CCC" w:rsidRDefault="006B54D2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 xml:space="preserve"> </w:t>
      </w:r>
      <w:r w:rsidR="00C745D6"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>1.2</w:t>
      </w:r>
      <w:r>
        <w:rPr>
          <w:rFonts w:ascii="黑体" w:eastAsia="黑体" w:hAnsi="黑体"/>
          <w:sz w:val="32"/>
          <w:szCs w:val="32"/>
        </w:rPr>
        <w:t>系统概述</w:t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 xml:space="preserve">                                                                </w:t>
      </w:r>
    </w:p>
    <w:p w14:paraId="637ECC38" w14:textId="77777777" w:rsidR="00F97CCC" w:rsidRDefault="006B54D2" w:rsidP="00C745D6">
      <w:pPr>
        <w:ind w:firstLineChars="100" w:firstLine="316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1.3</w:t>
      </w:r>
      <w:r>
        <w:rPr>
          <w:rFonts w:ascii="黑体" w:eastAsia="黑体" w:hAnsi="黑体"/>
          <w:sz w:val="32"/>
          <w:szCs w:val="32"/>
        </w:rPr>
        <w:t>文档概述</w:t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 xml:space="preserve">                                                                                                                   </w:t>
      </w:r>
    </w:p>
    <w:p w14:paraId="126D6AE5" w14:textId="77777777" w:rsidR="00F97CCC" w:rsidRDefault="006B54D2" w:rsidP="00C745D6">
      <w:pPr>
        <w:ind w:firstLineChars="100" w:firstLine="316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1.</w:t>
      </w:r>
      <w:r>
        <w:rPr>
          <w:rFonts w:ascii="黑体" w:eastAsia="黑体" w:hAnsi="黑体" w:hint="eastAsia"/>
          <w:sz w:val="32"/>
          <w:szCs w:val="32"/>
        </w:rPr>
        <w:t>4</w:t>
      </w:r>
      <w:r>
        <w:rPr>
          <w:rFonts w:ascii="黑体" w:eastAsia="黑体" w:hAnsi="黑体"/>
          <w:sz w:val="32"/>
          <w:szCs w:val="32"/>
        </w:rPr>
        <w:t>基线</w:t>
      </w:r>
      <w:r>
        <w:rPr>
          <w:rFonts w:ascii="黑体" w:eastAsia="黑体" w:hAnsi="黑体"/>
          <w:sz w:val="32"/>
          <w:szCs w:val="32"/>
        </w:rPr>
        <w:tab/>
        <w:t xml:space="preserve">                                                                       </w:t>
      </w:r>
    </w:p>
    <w:p w14:paraId="2FEB43F8" w14:textId="77777777" w:rsidR="00C745D6" w:rsidRDefault="006B54D2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2</w:t>
      </w:r>
      <w:r>
        <w:rPr>
          <w:rFonts w:ascii="宋体" w:eastAsia="宋体" w:hAnsi="宋体"/>
          <w:sz w:val="44"/>
          <w:szCs w:val="44"/>
        </w:rPr>
        <w:t>引用文件</w:t>
      </w:r>
      <w:r>
        <w:rPr>
          <w:rFonts w:ascii="宋体" w:eastAsia="宋体" w:hAnsi="宋体"/>
          <w:sz w:val="44"/>
          <w:szCs w:val="44"/>
        </w:rPr>
        <w:tab/>
        <w:t xml:space="preserve">    </w:t>
      </w:r>
    </w:p>
    <w:p w14:paraId="0AAA91E9" w14:textId="48E90ED8" w:rsidR="00F97CCC" w:rsidRDefault="006B54D2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 xml:space="preserve">                                                    </w:t>
      </w:r>
      <w:r>
        <w:rPr>
          <w:rFonts w:ascii="宋体" w:eastAsia="宋体" w:hAnsi="宋体"/>
          <w:sz w:val="44"/>
          <w:szCs w:val="44"/>
        </w:rPr>
        <w:t xml:space="preserve">               </w:t>
      </w:r>
    </w:p>
    <w:p w14:paraId="4CAC4C65" w14:textId="77777777" w:rsidR="00F97CCC" w:rsidRDefault="006B54D2">
      <w:pPr>
        <w:rPr>
          <w:rFonts w:ascii="黑体" w:eastAsia="黑体" w:hAnsi="黑体"/>
          <w:sz w:val="32"/>
          <w:szCs w:val="32"/>
        </w:rPr>
      </w:pPr>
      <w:r>
        <w:rPr>
          <w:rFonts w:ascii="宋体" w:eastAsia="宋体" w:hAnsi="宋体"/>
          <w:sz w:val="44"/>
          <w:szCs w:val="44"/>
        </w:rPr>
        <w:t xml:space="preserve">3 </w:t>
      </w:r>
      <w:bookmarkStart w:id="2" w:name="_Hlk87779475"/>
      <w:r>
        <w:rPr>
          <w:rFonts w:ascii="宋体" w:eastAsia="宋体" w:hAnsi="宋体" w:hint="eastAsia"/>
          <w:sz w:val="44"/>
          <w:szCs w:val="44"/>
        </w:rPr>
        <w:t>系统级设计决策</w:t>
      </w:r>
      <w:r>
        <w:rPr>
          <w:rFonts w:ascii="宋体" w:eastAsia="宋体" w:hAnsi="宋体"/>
          <w:sz w:val="44"/>
          <w:szCs w:val="44"/>
        </w:rPr>
        <w:t xml:space="preserve"> </w:t>
      </w:r>
      <w:bookmarkEnd w:id="2"/>
      <w:r>
        <w:rPr>
          <w:rFonts w:ascii="黑体" w:eastAsia="黑体" w:hAnsi="黑体"/>
          <w:sz w:val="32"/>
          <w:szCs w:val="32"/>
        </w:rPr>
        <w:t xml:space="preserve">                                                                   </w:t>
      </w:r>
    </w:p>
    <w:p w14:paraId="6B9029AE" w14:textId="6243B8E4" w:rsidR="005C1AB6" w:rsidRPr="005C1AB6" w:rsidRDefault="006B54D2" w:rsidP="005C1AB6">
      <w:pPr>
        <w:ind w:left="228" w:firstLine="72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 xml:space="preserve">                                            </w:t>
      </w:r>
    </w:p>
    <w:p w14:paraId="5987C93A" w14:textId="149BF6D8" w:rsidR="00F97CCC" w:rsidRDefault="005C1AB6" w:rsidP="005C1AB6">
      <w:pPr>
        <w:rPr>
          <w:rFonts w:ascii="宋体" w:eastAsia="宋体" w:hAnsi="宋体"/>
          <w:sz w:val="44"/>
          <w:szCs w:val="44"/>
        </w:rPr>
      </w:pPr>
      <w:r w:rsidRPr="005C1AB6">
        <w:rPr>
          <w:rFonts w:ascii="宋体" w:eastAsia="宋体" w:hAnsi="宋体"/>
          <w:sz w:val="44"/>
          <w:szCs w:val="44"/>
        </w:rPr>
        <w:t>4系统体系结构设计</w:t>
      </w:r>
      <w:r w:rsidR="006B54D2">
        <w:rPr>
          <w:rFonts w:ascii="宋体" w:eastAsia="宋体" w:hAnsi="宋体"/>
          <w:sz w:val="44"/>
          <w:szCs w:val="44"/>
        </w:rPr>
        <w:t xml:space="preserve">                                                                              </w:t>
      </w:r>
    </w:p>
    <w:p w14:paraId="0C8FBBDE" w14:textId="77777777" w:rsidR="005C1AB6" w:rsidRDefault="005C1AB6" w:rsidP="005C1AB6">
      <w:pPr>
        <w:ind w:firstLineChars="200" w:firstLine="632"/>
        <w:rPr>
          <w:rFonts w:ascii="黑体" w:eastAsia="黑体" w:hAnsi="黑体"/>
          <w:sz w:val="32"/>
          <w:szCs w:val="32"/>
        </w:rPr>
      </w:pPr>
      <w:bookmarkStart w:id="3" w:name="_Hlk87779547"/>
      <w:r w:rsidRPr="005C1AB6">
        <w:rPr>
          <w:rFonts w:ascii="黑体" w:eastAsia="黑体" w:hAnsi="黑体"/>
          <w:sz w:val="32"/>
          <w:szCs w:val="32"/>
        </w:rPr>
        <w:t>4.1系统总体设计</w:t>
      </w:r>
    </w:p>
    <w:p w14:paraId="4CE9B28C" w14:textId="2A2FF326" w:rsidR="005C1AB6" w:rsidRPr="00C745D6" w:rsidRDefault="005C1AB6" w:rsidP="005C1AB6">
      <w:pPr>
        <w:ind w:firstLineChars="300" w:firstLine="948"/>
        <w:rPr>
          <w:rFonts w:ascii="楷体" w:eastAsia="楷体" w:hAnsi="楷体"/>
          <w:sz w:val="32"/>
          <w:szCs w:val="32"/>
        </w:rPr>
      </w:pPr>
      <w:r w:rsidRPr="00C745D6">
        <w:rPr>
          <w:rFonts w:ascii="楷体" w:eastAsia="楷体" w:hAnsi="楷体"/>
          <w:sz w:val="32"/>
          <w:szCs w:val="32"/>
        </w:rPr>
        <w:t>4.1.1概述</w:t>
      </w:r>
    </w:p>
    <w:p w14:paraId="3C738B10" w14:textId="77777777" w:rsidR="005C1AB6" w:rsidRPr="00C745D6" w:rsidRDefault="005C1AB6" w:rsidP="00D57067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C745D6">
        <w:rPr>
          <w:rFonts w:ascii="楷体" w:eastAsia="楷体" w:hAnsi="楷体"/>
          <w:sz w:val="32"/>
          <w:szCs w:val="32"/>
        </w:rPr>
        <w:t>4.1.1.1功能描述</w:t>
      </w:r>
    </w:p>
    <w:p w14:paraId="37AAB55C" w14:textId="77777777" w:rsidR="005C1AB6" w:rsidRPr="00C745D6" w:rsidRDefault="005C1AB6" w:rsidP="00D57067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C745D6">
        <w:rPr>
          <w:rFonts w:ascii="楷体" w:eastAsia="楷体" w:hAnsi="楷体"/>
          <w:sz w:val="32"/>
          <w:szCs w:val="32"/>
        </w:rPr>
        <w:t>4.1.1.2运行环境</w:t>
      </w:r>
    </w:p>
    <w:p w14:paraId="4FC202AA" w14:textId="77777777" w:rsidR="005C1AB6" w:rsidRPr="00C745D6" w:rsidRDefault="005C1AB6" w:rsidP="00D57067">
      <w:pPr>
        <w:ind w:firstLineChars="300" w:firstLine="948"/>
        <w:rPr>
          <w:rFonts w:ascii="楷体" w:eastAsia="楷体" w:hAnsi="楷体"/>
          <w:sz w:val="32"/>
          <w:szCs w:val="32"/>
        </w:rPr>
      </w:pPr>
      <w:r w:rsidRPr="00C745D6">
        <w:rPr>
          <w:rFonts w:ascii="楷体" w:eastAsia="楷体" w:hAnsi="楷体"/>
          <w:sz w:val="32"/>
          <w:szCs w:val="32"/>
        </w:rPr>
        <w:t>4.1.2设计思想</w:t>
      </w:r>
    </w:p>
    <w:p w14:paraId="2AFC6E61" w14:textId="0126FCEF" w:rsidR="005C1AB6" w:rsidRPr="00C745D6" w:rsidRDefault="005C1AB6" w:rsidP="00D57067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C745D6">
        <w:rPr>
          <w:rFonts w:ascii="楷体" w:eastAsia="楷体" w:hAnsi="楷体"/>
          <w:sz w:val="32"/>
          <w:szCs w:val="32"/>
        </w:rPr>
        <w:t>4.1.2.1系统构思</w:t>
      </w:r>
    </w:p>
    <w:p w14:paraId="31233E8E" w14:textId="60ED032E" w:rsidR="005C1AB6" w:rsidRPr="00C745D6" w:rsidRDefault="005C1AB6" w:rsidP="00D57067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C745D6">
        <w:rPr>
          <w:rFonts w:ascii="楷体" w:eastAsia="楷体" w:hAnsi="楷体"/>
          <w:sz w:val="32"/>
          <w:szCs w:val="32"/>
        </w:rPr>
        <w:t>4.1.2.2关键技术与算法</w:t>
      </w:r>
    </w:p>
    <w:p w14:paraId="302393B8" w14:textId="36A17C6A" w:rsidR="005C1AB6" w:rsidRPr="00C745D6" w:rsidRDefault="005C1AB6" w:rsidP="00D57067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C745D6">
        <w:rPr>
          <w:rFonts w:ascii="楷体" w:eastAsia="楷体" w:hAnsi="楷体"/>
          <w:sz w:val="32"/>
          <w:szCs w:val="32"/>
        </w:rPr>
        <w:t>4.1.2.3关键数据结构</w:t>
      </w:r>
    </w:p>
    <w:p w14:paraId="5FE6D448" w14:textId="593ED636" w:rsidR="005C1AB6" w:rsidRPr="00C745D6" w:rsidRDefault="005C1AB6" w:rsidP="00D57067">
      <w:pPr>
        <w:ind w:firstLineChars="300" w:firstLine="948"/>
        <w:rPr>
          <w:rFonts w:ascii="楷体" w:eastAsia="楷体" w:hAnsi="楷体"/>
          <w:sz w:val="32"/>
          <w:szCs w:val="32"/>
        </w:rPr>
      </w:pPr>
      <w:r w:rsidRPr="00C745D6">
        <w:rPr>
          <w:rFonts w:ascii="楷体" w:eastAsia="楷体" w:hAnsi="楷体"/>
          <w:sz w:val="32"/>
          <w:szCs w:val="32"/>
        </w:rPr>
        <w:t>4.1.3―基本处理流程</w:t>
      </w:r>
    </w:p>
    <w:p w14:paraId="356AB136" w14:textId="77777777" w:rsidR="005C1AB6" w:rsidRPr="00C745D6" w:rsidRDefault="005C1AB6" w:rsidP="00D57067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C745D6">
        <w:rPr>
          <w:rFonts w:ascii="楷体" w:eastAsia="楷体" w:hAnsi="楷体"/>
          <w:sz w:val="32"/>
          <w:szCs w:val="32"/>
        </w:rPr>
        <w:lastRenderedPageBreak/>
        <w:t>4.1.3.1系统流程图</w:t>
      </w:r>
    </w:p>
    <w:p w14:paraId="591D4366" w14:textId="38ABAFE2" w:rsidR="005C1AB6" w:rsidRPr="00C745D6" w:rsidRDefault="005C1AB6" w:rsidP="00D57067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C745D6">
        <w:rPr>
          <w:rFonts w:ascii="楷体" w:eastAsia="楷体" w:hAnsi="楷体"/>
          <w:sz w:val="32"/>
          <w:szCs w:val="32"/>
        </w:rPr>
        <w:t>4.1.3.2数据流程图</w:t>
      </w:r>
    </w:p>
    <w:p w14:paraId="52AF97A4" w14:textId="2EAE6359" w:rsidR="005C1AB6" w:rsidRPr="00C745D6" w:rsidRDefault="005C1AB6" w:rsidP="00D57067">
      <w:pPr>
        <w:ind w:firstLineChars="300" w:firstLine="948"/>
        <w:rPr>
          <w:rFonts w:ascii="楷体" w:eastAsia="楷体" w:hAnsi="楷体"/>
          <w:sz w:val="32"/>
          <w:szCs w:val="32"/>
        </w:rPr>
      </w:pPr>
      <w:r w:rsidRPr="00C745D6">
        <w:rPr>
          <w:rFonts w:ascii="楷体" w:eastAsia="楷体" w:hAnsi="楷体"/>
          <w:sz w:val="32"/>
          <w:szCs w:val="32"/>
        </w:rPr>
        <w:t>4.1.4系统体系结构</w:t>
      </w:r>
    </w:p>
    <w:p w14:paraId="35594486" w14:textId="77777777" w:rsidR="005C1AB6" w:rsidRPr="00C745D6" w:rsidRDefault="005C1AB6" w:rsidP="00D57067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C745D6">
        <w:rPr>
          <w:rFonts w:ascii="楷体" w:eastAsia="楷体" w:hAnsi="楷体"/>
          <w:sz w:val="32"/>
          <w:szCs w:val="32"/>
        </w:rPr>
        <w:t>4.1.4.1系统配置项</w:t>
      </w:r>
    </w:p>
    <w:p w14:paraId="3CA68945" w14:textId="77777777" w:rsidR="005C1AB6" w:rsidRPr="00C745D6" w:rsidRDefault="005C1AB6" w:rsidP="00D57067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C745D6">
        <w:rPr>
          <w:rFonts w:ascii="楷体" w:eastAsia="楷体" w:hAnsi="楷体"/>
          <w:sz w:val="32"/>
          <w:szCs w:val="32"/>
        </w:rPr>
        <w:t>4.1.4.2系统层次结构</w:t>
      </w:r>
    </w:p>
    <w:p w14:paraId="684F3004" w14:textId="40F2022A" w:rsidR="005C1AB6" w:rsidRPr="00C745D6" w:rsidRDefault="005C1AB6" w:rsidP="00D57067">
      <w:pPr>
        <w:ind w:leftChars="300" w:left="708" w:firstLineChars="200" w:firstLine="632"/>
        <w:rPr>
          <w:rFonts w:ascii="楷体" w:eastAsia="楷体" w:hAnsi="楷体"/>
          <w:sz w:val="32"/>
          <w:szCs w:val="32"/>
        </w:rPr>
      </w:pPr>
      <w:r w:rsidRPr="00C745D6">
        <w:rPr>
          <w:rFonts w:ascii="楷体" w:eastAsia="楷体" w:hAnsi="楷体"/>
          <w:sz w:val="32"/>
          <w:szCs w:val="32"/>
        </w:rPr>
        <w:t>4.1.4.3系统配置项设计</w:t>
      </w:r>
      <w:r w:rsidR="006B54D2" w:rsidRPr="00C745D6">
        <w:rPr>
          <w:rFonts w:ascii="楷体" w:eastAsia="楷体" w:hAnsi="楷体"/>
          <w:sz w:val="32"/>
          <w:szCs w:val="32"/>
        </w:rPr>
        <w:t xml:space="preserve">   </w:t>
      </w:r>
    </w:p>
    <w:p w14:paraId="0FEE3907" w14:textId="19C9A86D" w:rsidR="005C1AB6" w:rsidRPr="00C745D6" w:rsidRDefault="005C1AB6" w:rsidP="00D57067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C745D6">
        <w:rPr>
          <w:rFonts w:ascii="楷体" w:eastAsia="楷体" w:hAnsi="楷体"/>
          <w:sz w:val="32"/>
          <w:szCs w:val="32"/>
        </w:rPr>
        <w:t>4.1.5功能需求与系统配置项的关系</w:t>
      </w:r>
    </w:p>
    <w:p w14:paraId="410E6C2D" w14:textId="0114AEA6" w:rsidR="005C1AB6" w:rsidRPr="00C745D6" w:rsidRDefault="005C1AB6" w:rsidP="00D57067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C745D6">
        <w:rPr>
          <w:rFonts w:ascii="楷体" w:eastAsia="楷体" w:hAnsi="楷体"/>
          <w:sz w:val="32"/>
          <w:szCs w:val="32"/>
        </w:rPr>
        <w:t>4.1.6人工处理过程</w:t>
      </w:r>
    </w:p>
    <w:p w14:paraId="4C5F8728" w14:textId="77777777" w:rsidR="00D57067" w:rsidRDefault="005C1AB6" w:rsidP="00D57067">
      <w:pPr>
        <w:ind w:leftChars="300" w:left="708"/>
        <w:rPr>
          <w:rFonts w:ascii="黑体" w:eastAsia="黑体" w:hAnsi="黑体"/>
          <w:sz w:val="32"/>
          <w:szCs w:val="32"/>
        </w:rPr>
      </w:pPr>
      <w:r w:rsidRPr="005C1AB6">
        <w:rPr>
          <w:rFonts w:ascii="黑体" w:eastAsia="黑体" w:hAnsi="黑体"/>
          <w:sz w:val="32"/>
          <w:szCs w:val="32"/>
        </w:rPr>
        <w:t>4.2系统部件</w:t>
      </w:r>
      <w:r w:rsidR="006B54D2">
        <w:rPr>
          <w:rFonts w:ascii="黑体" w:eastAsia="黑体" w:hAnsi="黑体"/>
          <w:sz w:val="32"/>
          <w:szCs w:val="32"/>
        </w:rPr>
        <w:t xml:space="preserve">  </w:t>
      </w:r>
    </w:p>
    <w:p w14:paraId="07D92C28" w14:textId="77777777" w:rsidR="00D57067" w:rsidRDefault="00D57067" w:rsidP="00D57067">
      <w:pPr>
        <w:ind w:leftChars="300" w:left="708"/>
        <w:rPr>
          <w:rFonts w:ascii="黑体" w:eastAsia="黑体" w:hAnsi="黑体"/>
          <w:sz w:val="32"/>
          <w:szCs w:val="32"/>
        </w:rPr>
      </w:pPr>
      <w:r w:rsidRPr="00D57067">
        <w:rPr>
          <w:rFonts w:ascii="黑体" w:eastAsia="黑体" w:hAnsi="黑体"/>
          <w:sz w:val="32"/>
          <w:szCs w:val="32"/>
        </w:rPr>
        <w:t>4.3执行概念</w:t>
      </w:r>
    </w:p>
    <w:p w14:paraId="6A1F9642" w14:textId="77777777" w:rsidR="00D57067" w:rsidRDefault="00D57067" w:rsidP="00D57067">
      <w:pPr>
        <w:ind w:leftChars="300" w:left="708"/>
        <w:rPr>
          <w:rFonts w:ascii="黑体" w:eastAsia="黑体" w:hAnsi="黑体"/>
          <w:sz w:val="32"/>
          <w:szCs w:val="32"/>
        </w:rPr>
      </w:pPr>
      <w:r w:rsidRPr="00D57067">
        <w:rPr>
          <w:rFonts w:ascii="黑体" w:eastAsia="黑体" w:hAnsi="黑体"/>
          <w:sz w:val="32"/>
          <w:szCs w:val="32"/>
        </w:rPr>
        <w:t>4.4接口设计</w:t>
      </w:r>
      <w:r w:rsidR="006B54D2">
        <w:rPr>
          <w:rFonts w:ascii="黑体" w:eastAsia="黑体" w:hAnsi="黑体"/>
          <w:sz w:val="32"/>
          <w:szCs w:val="32"/>
        </w:rPr>
        <w:t xml:space="preserve">  </w:t>
      </w:r>
    </w:p>
    <w:p w14:paraId="659644CD" w14:textId="152C4144" w:rsidR="00D57067" w:rsidRPr="00D57067" w:rsidRDefault="006B54D2" w:rsidP="00D57067">
      <w:pPr>
        <w:ind w:leftChars="200" w:left="788" w:hangingChars="100" w:hanging="316"/>
        <w:rPr>
          <w:rFonts w:ascii="楷体" w:eastAsia="楷体" w:hAnsi="楷体"/>
          <w:sz w:val="32"/>
          <w:szCs w:val="32"/>
        </w:rPr>
      </w:pPr>
      <w:r w:rsidRPr="00D57067">
        <w:rPr>
          <w:rFonts w:ascii="楷体" w:eastAsia="楷体" w:hAnsi="楷体"/>
          <w:sz w:val="32"/>
          <w:szCs w:val="32"/>
        </w:rPr>
        <w:t xml:space="preserve">  </w:t>
      </w:r>
      <w:r w:rsidR="00D57067" w:rsidRPr="00D57067">
        <w:rPr>
          <w:rFonts w:ascii="楷体" w:eastAsia="楷体" w:hAnsi="楷体"/>
          <w:sz w:val="32"/>
          <w:szCs w:val="32"/>
        </w:rPr>
        <w:t xml:space="preserve"> 4.4.1</w:t>
      </w:r>
      <w:r w:rsidR="00D57067" w:rsidRPr="00D57067">
        <w:rPr>
          <w:rFonts w:ascii="楷体" w:eastAsia="楷体" w:hAnsi="楷体" w:hint="eastAsia"/>
          <w:sz w:val="32"/>
          <w:szCs w:val="32"/>
        </w:rPr>
        <w:t>接口标识和图表</w:t>
      </w:r>
      <w:r w:rsidRPr="00D57067">
        <w:rPr>
          <w:rFonts w:ascii="楷体" w:eastAsia="楷体" w:hAnsi="楷体"/>
          <w:sz w:val="32"/>
          <w:szCs w:val="32"/>
        </w:rPr>
        <w:t xml:space="preserve">  </w:t>
      </w:r>
    </w:p>
    <w:p w14:paraId="4D3060E5" w14:textId="6EA60126" w:rsidR="00D57067" w:rsidRDefault="006B54D2" w:rsidP="00D57067">
      <w:pPr>
        <w:ind w:leftChars="200" w:left="788" w:hangingChars="100" w:hanging="316"/>
        <w:rPr>
          <w:rFonts w:ascii="黑体" w:eastAsia="黑体" w:hAnsi="黑体"/>
          <w:sz w:val="32"/>
          <w:szCs w:val="32"/>
        </w:rPr>
      </w:pPr>
      <w:r w:rsidRPr="00D57067">
        <w:rPr>
          <w:rFonts w:ascii="楷体" w:eastAsia="楷体" w:hAnsi="楷体"/>
          <w:sz w:val="32"/>
          <w:szCs w:val="32"/>
        </w:rPr>
        <w:t xml:space="preserve">   </w:t>
      </w:r>
      <w:r w:rsidR="00D57067" w:rsidRPr="00D57067">
        <w:rPr>
          <w:rFonts w:ascii="楷体" w:eastAsia="楷体" w:hAnsi="楷体"/>
          <w:sz w:val="32"/>
          <w:szCs w:val="32"/>
        </w:rPr>
        <w:t>4.4.x（接口的项目唯一标识符)</w:t>
      </w:r>
      <w:r w:rsidRPr="00D57067">
        <w:rPr>
          <w:rFonts w:ascii="楷体" w:eastAsia="楷体" w:hAnsi="楷体"/>
          <w:sz w:val="32"/>
          <w:szCs w:val="32"/>
        </w:rPr>
        <w:t xml:space="preserve">   </w:t>
      </w:r>
      <w:r>
        <w:rPr>
          <w:rFonts w:ascii="黑体" w:eastAsia="黑体" w:hAnsi="黑体"/>
          <w:sz w:val="32"/>
          <w:szCs w:val="32"/>
        </w:rPr>
        <w:t xml:space="preserve"> </w:t>
      </w:r>
    </w:p>
    <w:p w14:paraId="3221B0BF" w14:textId="4FE1317B" w:rsidR="00D57067" w:rsidRPr="00D57067" w:rsidRDefault="00D57067" w:rsidP="00D57067">
      <w:pPr>
        <w:rPr>
          <w:rFonts w:ascii="宋体" w:eastAsia="宋体" w:hAnsi="宋体" w:hint="eastAsia"/>
          <w:sz w:val="44"/>
          <w:szCs w:val="44"/>
        </w:rPr>
      </w:pPr>
      <w:r w:rsidRPr="00D57067">
        <w:rPr>
          <w:rFonts w:ascii="宋体" w:eastAsia="宋体" w:hAnsi="宋体"/>
          <w:sz w:val="44"/>
          <w:szCs w:val="44"/>
        </w:rPr>
        <w:t>5运行设计</w:t>
      </w:r>
    </w:p>
    <w:p w14:paraId="51865D3D" w14:textId="77777777" w:rsidR="00D57067" w:rsidRPr="00D57067" w:rsidRDefault="00D57067" w:rsidP="00D57067">
      <w:pPr>
        <w:ind w:firstLineChars="100" w:firstLine="316"/>
        <w:rPr>
          <w:rFonts w:ascii="黑体" w:eastAsia="黑体" w:hAnsi="黑体"/>
          <w:sz w:val="32"/>
          <w:szCs w:val="32"/>
        </w:rPr>
      </w:pPr>
      <w:r w:rsidRPr="00D57067">
        <w:rPr>
          <w:rFonts w:ascii="黑体" w:eastAsia="黑体" w:hAnsi="黑体"/>
          <w:sz w:val="32"/>
          <w:szCs w:val="32"/>
        </w:rPr>
        <w:t>5.1系统初始化</w:t>
      </w:r>
    </w:p>
    <w:p w14:paraId="4C50CEE8" w14:textId="77777777" w:rsidR="00D57067" w:rsidRPr="00D57067" w:rsidRDefault="00D57067" w:rsidP="00D57067">
      <w:pPr>
        <w:ind w:firstLineChars="100" w:firstLine="316"/>
        <w:rPr>
          <w:rFonts w:ascii="黑体" w:eastAsia="黑体" w:hAnsi="黑体"/>
          <w:sz w:val="32"/>
          <w:szCs w:val="32"/>
        </w:rPr>
      </w:pPr>
      <w:r w:rsidRPr="00D57067">
        <w:rPr>
          <w:rFonts w:ascii="黑体" w:eastAsia="黑体" w:hAnsi="黑体"/>
          <w:sz w:val="32"/>
          <w:szCs w:val="32"/>
        </w:rPr>
        <w:t>5.2运行控制</w:t>
      </w:r>
    </w:p>
    <w:p w14:paraId="52FEEC2E" w14:textId="5EDF89B6" w:rsidR="00D57067" w:rsidRPr="00D57067" w:rsidRDefault="00D57067" w:rsidP="00D57067">
      <w:pPr>
        <w:ind w:firstLineChars="100" w:firstLine="316"/>
        <w:rPr>
          <w:rFonts w:ascii="黑体" w:eastAsia="黑体" w:hAnsi="黑体" w:hint="eastAsia"/>
          <w:sz w:val="32"/>
          <w:szCs w:val="32"/>
        </w:rPr>
      </w:pPr>
      <w:r w:rsidRPr="00D57067">
        <w:rPr>
          <w:rFonts w:ascii="黑体" w:eastAsia="黑体" w:hAnsi="黑体"/>
          <w:sz w:val="32"/>
          <w:szCs w:val="32"/>
        </w:rPr>
        <w:t>5.3运行结束</w:t>
      </w:r>
    </w:p>
    <w:p w14:paraId="551E3FC7" w14:textId="40B2F7D7" w:rsidR="00D57067" w:rsidRPr="00D57067" w:rsidRDefault="00D57067" w:rsidP="00D57067">
      <w:pPr>
        <w:rPr>
          <w:rFonts w:ascii="宋体" w:eastAsia="宋体" w:hAnsi="宋体" w:hint="eastAsia"/>
          <w:sz w:val="44"/>
          <w:szCs w:val="44"/>
        </w:rPr>
      </w:pPr>
      <w:r w:rsidRPr="00D57067">
        <w:rPr>
          <w:rFonts w:ascii="宋体" w:eastAsia="宋体" w:hAnsi="宋体"/>
          <w:sz w:val="44"/>
          <w:szCs w:val="44"/>
        </w:rPr>
        <w:t>6系统出错处理设计</w:t>
      </w:r>
    </w:p>
    <w:p w14:paraId="5E6E6EAF" w14:textId="77777777" w:rsidR="00D57067" w:rsidRDefault="00D57067" w:rsidP="00D57067">
      <w:pPr>
        <w:ind w:firstLineChars="100" w:firstLine="316"/>
        <w:rPr>
          <w:rFonts w:ascii="黑体" w:eastAsia="黑体" w:hAnsi="黑体"/>
          <w:sz w:val="32"/>
          <w:szCs w:val="32"/>
        </w:rPr>
      </w:pPr>
      <w:r w:rsidRPr="00D57067">
        <w:rPr>
          <w:rFonts w:ascii="黑体" w:eastAsia="黑体" w:hAnsi="黑体"/>
          <w:sz w:val="32"/>
          <w:szCs w:val="32"/>
        </w:rPr>
        <w:t>6.1出错信息</w:t>
      </w:r>
      <w:r w:rsidR="006B54D2">
        <w:rPr>
          <w:rFonts w:ascii="黑体" w:eastAsia="黑体" w:hAnsi="黑体"/>
          <w:sz w:val="32"/>
          <w:szCs w:val="32"/>
        </w:rPr>
        <w:t xml:space="preserve">    </w:t>
      </w:r>
    </w:p>
    <w:p w14:paraId="09E4E109" w14:textId="164A3A4F" w:rsidR="00D57067" w:rsidRPr="00D57067" w:rsidRDefault="00D57067" w:rsidP="00D57067">
      <w:pPr>
        <w:ind w:firstLineChars="100" w:firstLine="316"/>
        <w:rPr>
          <w:rFonts w:ascii="黑体" w:eastAsia="黑体" w:hAnsi="黑体" w:hint="eastAsia"/>
          <w:sz w:val="32"/>
          <w:szCs w:val="32"/>
        </w:rPr>
      </w:pPr>
      <w:r w:rsidRPr="00D57067">
        <w:rPr>
          <w:rFonts w:ascii="黑体" w:eastAsia="黑体" w:hAnsi="黑体"/>
          <w:sz w:val="32"/>
          <w:szCs w:val="32"/>
        </w:rPr>
        <w:t>6.2补救措施</w:t>
      </w:r>
    </w:p>
    <w:p w14:paraId="2C99C314" w14:textId="77777777" w:rsidR="00D57067" w:rsidRPr="00D57067" w:rsidRDefault="00D57067" w:rsidP="00D57067">
      <w:pPr>
        <w:rPr>
          <w:rFonts w:ascii="宋体" w:eastAsia="宋体" w:hAnsi="宋体"/>
          <w:sz w:val="44"/>
          <w:szCs w:val="44"/>
        </w:rPr>
      </w:pPr>
      <w:r w:rsidRPr="00D57067">
        <w:rPr>
          <w:rFonts w:ascii="宋体" w:eastAsia="宋体" w:hAnsi="宋体"/>
          <w:sz w:val="44"/>
          <w:szCs w:val="44"/>
        </w:rPr>
        <w:t>7系统维护设计</w:t>
      </w:r>
    </w:p>
    <w:p w14:paraId="71B08248" w14:textId="77777777" w:rsidR="00D57067" w:rsidRPr="00D57067" w:rsidRDefault="00D57067" w:rsidP="00D57067">
      <w:pPr>
        <w:ind w:firstLineChars="100" w:firstLine="316"/>
        <w:rPr>
          <w:rFonts w:ascii="黑体" w:eastAsia="黑体" w:hAnsi="黑体"/>
          <w:sz w:val="32"/>
          <w:szCs w:val="32"/>
        </w:rPr>
      </w:pPr>
      <w:r w:rsidRPr="00D57067">
        <w:rPr>
          <w:rFonts w:ascii="黑体" w:eastAsia="黑体" w:hAnsi="黑体"/>
          <w:sz w:val="32"/>
          <w:szCs w:val="32"/>
        </w:rPr>
        <w:t>7.1检测点的设计</w:t>
      </w:r>
    </w:p>
    <w:p w14:paraId="326960B3" w14:textId="5A016978" w:rsidR="00D57067" w:rsidRPr="00D57067" w:rsidRDefault="00D57067" w:rsidP="00D57067">
      <w:pPr>
        <w:ind w:firstLineChars="100" w:firstLine="316"/>
        <w:rPr>
          <w:rFonts w:ascii="黑体" w:eastAsia="黑体" w:hAnsi="黑体" w:hint="eastAsia"/>
          <w:sz w:val="32"/>
          <w:szCs w:val="32"/>
        </w:rPr>
      </w:pPr>
      <w:r w:rsidRPr="00D57067">
        <w:rPr>
          <w:rFonts w:ascii="黑体" w:eastAsia="黑体" w:hAnsi="黑体"/>
          <w:sz w:val="32"/>
          <w:szCs w:val="32"/>
        </w:rPr>
        <w:lastRenderedPageBreak/>
        <w:t>7.2检测专用模块的设计</w:t>
      </w:r>
    </w:p>
    <w:p w14:paraId="4D023407" w14:textId="4114E77C" w:rsidR="00D57067" w:rsidRPr="00D57067" w:rsidRDefault="00D57067" w:rsidP="00D57067">
      <w:pPr>
        <w:rPr>
          <w:rFonts w:ascii="宋体" w:eastAsia="宋体" w:hAnsi="宋体" w:hint="eastAsia"/>
          <w:sz w:val="44"/>
          <w:szCs w:val="44"/>
        </w:rPr>
      </w:pPr>
      <w:r w:rsidRPr="00D57067">
        <w:rPr>
          <w:rFonts w:ascii="宋体" w:eastAsia="宋体" w:hAnsi="宋体"/>
          <w:sz w:val="44"/>
          <w:szCs w:val="44"/>
        </w:rPr>
        <w:t>8尚待解决的问题</w:t>
      </w:r>
    </w:p>
    <w:p w14:paraId="4B583CA7" w14:textId="6170D7D5" w:rsidR="00D57067" w:rsidRPr="00D57067" w:rsidRDefault="00D57067" w:rsidP="00D57067">
      <w:pPr>
        <w:rPr>
          <w:rFonts w:ascii="宋体" w:eastAsia="宋体" w:hAnsi="宋体" w:hint="eastAsia"/>
          <w:sz w:val="44"/>
          <w:szCs w:val="44"/>
        </w:rPr>
      </w:pPr>
      <w:r w:rsidRPr="00D57067">
        <w:rPr>
          <w:rFonts w:ascii="宋体" w:eastAsia="宋体" w:hAnsi="宋体"/>
          <w:sz w:val="44"/>
          <w:szCs w:val="44"/>
        </w:rPr>
        <w:t>9需求的可追踪性</w:t>
      </w:r>
    </w:p>
    <w:p w14:paraId="26BE9406" w14:textId="59D6E34B" w:rsidR="00D57067" w:rsidRPr="00D57067" w:rsidRDefault="00D57067" w:rsidP="00D57067">
      <w:pPr>
        <w:rPr>
          <w:rFonts w:ascii="宋体" w:eastAsia="宋体" w:hAnsi="宋体" w:hint="eastAsia"/>
          <w:sz w:val="44"/>
          <w:szCs w:val="44"/>
        </w:rPr>
      </w:pPr>
      <w:r w:rsidRPr="00D57067">
        <w:rPr>
          <w:rFonts w:ascii="宋体" w:eastAsia="宋体" w:hAnsi="宋体"/>
          <w:sz w:val="44"/>
          <w:szCs w:val="44"/>
        </w:rPr>
        <w:t>10   注解</w:t>
      </w:r>
    </w:p>
    <w:p w14:paraId="238C1940" w14:textId="23DA8A31" w:rsidR="00D57067" w:rsidRPr="00D57067" w:rsidRDefault="00D57067" w:rsidP="00D57067">
      <w:pPr>
        <w:rPr>
          <w:rFonts w:ascii="黑体" w:eastAsia="黑体" w:hAnsi="黑体" w:hint="eastAsia"/>
          <w:sz w:val="32"/>
          <w:szCs w:val="32"/>
        </w:rPr>
      </w:pPr>
      <w:r w:rsidRPr="00D57067">
        <w:rPr>
          <w:rFonts w:ascii="宋体" w:eastAsia="宋体" w:hAnsi="宋体" w:hint="eastAsia"/>
          <w:sz w:val="44"/>
          <w:szCs w:val="44"/>
        </w:rPr>
        <w:t>附录</w:t>
      </w:r>
    </w:p>
    <w:bookmarkEnd w:id="3"/>
    <w:p w14:paraId="79B6F6E5" w14:textId="11F43A64" w:rsidR="00F97CCC" w:rsidRDefault="006B54D2" w:rsidP="00D5706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 xml:space="preserve">  </w:t>
      </w:r>
    </w:p>
    <w:p w14:paraId="7B2A9983" w14:textId="77777777" w:rsidR="00F97CCC" w:rsidRDefault="00F97CCC">
      <w:pPr>
        <w:ind w:firstLineChars="200" w:firstLine="872"/>
        <w:rPr>
          <w:rFonts w:ascii="宋体" w:eastAsia="宋体" w:hAnsi="宋体"/>
          <w:sz w:val="44"/>
          <w:szCs w:val="44"/>
        </w:rPr>
      </w:pPr>
    </w:p>
    <w:sectPr w:rsidR="00F97CCC">
      <w:headerReference w:type="even" r:id="rId9"/>
      <w:headerReference w:type="default" r:id="rId10"/>
      <w:pgSz w:w="11906" w:h="16838"/>
      <w:pgMar w:top="2098" w:right="1474" w:bottom="1985" w:left="1588" w:header="851" w:footer="1418" w:gutter="0"/>
      <w:pgNumType w:fmt="koreanDigital"/>
      <w:cols w:space="72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B02FD" w14:textId="77777777" w:rsidR="006B54D2" w:rsidRDefault="006B54D2">
      <w:r>
        <w:separator/>
      </w:r>
    </w:p>
  </w:endnote>
  <w:endnote w:type="continuationSeparator" w:id="0">
    <w:p w14:paraId="5854AF7F" w14:textId="77777777" w:rsidR="006B54D2" w:rsidRDefault="006B5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74347" w14:textId="77777777" w:rsidR="006B54D2" w:rsidRDefault="006B54D2">
      <w:r>
        <w:separator/>
      </w:r>
    </w:p>
  </w:footnote>
  <w:footnote w:type="continuationSeparator" w:id="0">
    <w:p w14:paraId="2D0C122E" w14:textId="77777777" w:rsidR="006B54D2" w:rsidRDefault="006B5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3C0C9" w14:textId="77777777" w:rsidR="00F97CCC" w:rsidRDefault="00F97CCC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B980" w14:textId="77777777" w:rsidR="00F97CCC" w:rsidRDefault="00F97CCC">
    <w:pPr>
      <w:pStyle w:val="a8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720"/>
  <w:evenAndOddHeaders/>
  <w:drawingGridHorizontalSpacing w:val="158"/>
  <w:drawingGridVerticalSpacing w:val="57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D70"/>
    <w:rsid w:val="B2DFD5EB"/>
    <w:rsid w:val="B79FCD59"/>
    <w:rsid w:val="DEE35431"/>
    <w:rsid w:val="F77DF2FA"/>
    <w:rsid w:val="00073A94"/>
    <w:rsid w:val="000826E1"/>
    <w:rsid w:val="00087983"/>
    <w:rsid w:val="001273B7"/>
    <w:rsid w:val="00192B45"/>
    <w:rsid w:val="001936F3"/>
    <w:rsid w:val="001C1450"/>
    <w:rsid w:val="00212B95"/>
    <w:rsid w:val="00232F7B"/>
    <w:rsid w:val="002D1B08"/>
    <w:rsid w:val="003426D9"/>
    <w:rsid w:val="00382D90"/>
    <w:rsid w:val="003E29F7"/>
    <w:rsid w:val="003E7DED"/>
    <w:rsid w:val="0059184B"/>
    <w:rsid w:val="005B12A7"/>
    <w:rsid w:val="005C1AB6"/>
    <w:rsid w:val="005C519F"/>
    <w:rsid w:val="0060743B"/>
    <w:rsid w:val="00655924"/>
    <w:rsid w:val="006B54D2"/>
    <w:rsid w:val="00731D13"/>
    <w:rsid w:val="00742E76"/>
    <w:rsid w:val="007E02A9"/>
    <w:rsid w:val="008140E6"/>
    <w:rsid w:val="00843AC7"/>
    <w:rsid w:val="009D128D"/>
    <w:rsid w:val="009E709F"/>
    <w:rsid w:val="00A05851"/>
    <w:rsid w:val="00A5042A"/>
    <w:rsid w:val="00C745D6"/>
    <w:rsid w:val="00CF4027"/>
    <w:rsid w:val="00D50F5B"/>
    <w:rsid w:val="00D57067"/>
    <w:rsid w:val="00DA119E"/>
    <w:rsid w:val="00E42510"/>
    <w:rsid w:val="00E85A9A"/>
    <w:rsid w:val="00EA6A9A"/>
    <w:rsid w:val="00EE53D3"/>
    <w:rsid w:val="00F12BC3"/>
    <w:rsid w:val="00F5271D"/>
    <w:rsid w:val="00F67D70"/>
    <w:rsid w:val="00F97CCC"/>
    <w:rsid w:val="31F0FC45"/>
    <w:rsid w:val="37578BA4"/>
    <w:rsid w:val="7BD200D2"/>
    <w:rsid w:val="7FB1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E0ADAD"/>
  <w15:docId w15:val="{03CC529F-A927-4C9D-8236-1794348E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header" w:uiPriority="99"/>
    <w:lsdException w:name="footer" w:uiPriority="99" w:qFormat="1"/>
    <w:lsdException w:name="caption" w:uiPriority="35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Date" w:uiPriority="99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Pr>
      <w:b/>
      <w:bCs/>
      <w:color w:val="404040"/>
      <w:sz w:val="20"/>
      <w:szCs w:val="20"/>
    </w:rPr>
  </w:style>
  <w:style w:type="paragraph" w:styleId="TOC3">
    <w:name w:val="toc 3"/>
    <w:basedOn w:val="a"/>
    <w:next w:val="a"/>
    <w:uiPriority w:val="39"/>
    <w:qFormat/>
    <w:pPr>
      <w:spacing w:after="100" w:line="259" w:lineRule="auto"/>
      <w:ind w:left="440"/>
    </w:pPr>
    <w:rPr>
      <w:sz w:val="22"/>
      <w:szCs w:val="22"/>
    </w:rPr>
  </w:style>
  <w:style w:type="paragraph" w:styleId="a4">
    <w:name w:val="Date"/>
    <w:basedOn w:val="a"/>
    <w:next w:val="a"/>
    <w:link w:val="a5"/>
    <w:uiPriority w:val="99"/>
    <w:qFormat/>
    <w:pPr>
      <w:ind w:leftChars="2500" w:left="100"/>
    </w:p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after="100" w:line="259" w:lineRule="auto"/>
    </w:pPr>
    <w:rPr>
      <w:sz w:val="22"/>
      <w:szCs w:val="22"/>
    </w:rPr>
  </w:style>
  <w:style w:type="paragraph" w:styleId="aa">
    <w:name w:val="Subtitle"/>
    <w:basedOn w:val="a"/>
    <w:next w:val="a"/>
    <w:link w:val="ab"/>
    <w:uiPriority w:val="11"/>
    <w:qFormat/>
    <w:pPr>
      <w:spacing w:after="60"/>
      <w:jc w:val="center"/>
      <w:outlineLvl w:val="1"/>
    </w:pPr>
    <w:rPr>
      <w:rFonts w:ascii="Cambria" w:eastAsia="宋体" w:hAnsi="Cambria"/>
    </w:rPr>
  </w:style>
  <w:style w:type="paragraph" w:styleId="TOC2">
    <w:name w:val="toc 2"/>
    <w:basedOn w:val="a"/>
    <w:next w:val="a"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table" w:styleId="ae">
    <w:name w:val="Table Grid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uiPriority w:val="22"/>
    <w:qFormat/>
    <w:rPr>
      <w:b/>
    </w:rPr>
  </w:style>
  <w:style w:type="character" w:styleId="af0">
    <w:name w:val="Emphasis"/>
    <w:uiPriority w:val="20"/>
    <w:qFormat/>
    <w:rPr>
      <w:rFonts w:ascii="Calibri" w:hAnsi="Calibri"/>
      <w:b/>
      <w:i/>
    </w:rPr>
  </w:style>
  <w:style w:type="character" w:styleId="af1">
    <w:name w:val="Hyperlink"/>
    <w:basedOn w:val="a0"/>
    <w:uiPriority w:val="99"/>
    <w:rPr>
      <w:color w:val="0563C1"/>
      <w:u w:val="single"/>
    </w:rPr>
  </w:style>
  <w:style w:type="character" w:customStyle="1" w:styleId="10">
    <w:name w:val="标题 1 字符"/>
    <w:link w:val="1"/>
    <w:uiPriority w:val="9"/>
    <w:qFormat/>
    <w:rPr>
      <w:rFonts w:ascii="Cambria" w:eastAsia="宋体" w:hAnsi="Cambria"/>
      <w:b/>
      <w:kern w:val="32"/>
      <w:sz w:val="32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/>
      <w:b/>
      <w:i/>
      <w:sz w:val="28"/>
    </w:rPr>
  </w:style>
  <w:style w:type="character" w:customStyle="1" w:styleId="30">
    <w:name w:val="标题 3 字符"/>
    <w:link w:val="3"/>
    <w:uiPriority w:val="9"/>
    <w:qFormat/>
    <w:rPr>
      <w:rFonts w:ascii="Cambria" w:eastAsia="宋体" w:hAnsi="Cambria"/>
      <w:b/>
      <w:sz w:val="26"/>
    </w:rPr>
  </w:style>
  <w:style w:type="character" w:customStyle="1" w:styleId="40">
    <w:name w:val="标题 4 字符"/>
    <w:link w:val="4"/>
    <w:uiPriority w:val="9"/>
    <w:qFormat/>
    <w:rPr>
      <w:b/>
      <w:sz w:val="28"/>
    </w:rPr>
  </w:style>
  <w:style w:type="character" w:customStyle="1" w:styleId="50">
    <w:name w:val="标题 5 字符"/>
    <w:link w:val="5"/>
    <w:uiPriority w:val="9"/>
    <w:qFormat/>
    <w:rPr>
      <w:b/>
      <w:i/>
      <w:sz w:val="26"/>
    </w:rPr>
  </w:style>
  <w:style w:type="character" w:customStyle="1" w:styleId="60">
    <w:name w:val="标题 6 字符"/>
    <w:link w:val="6"/>
    <w:uiPriority w:val="9"/>
    <w:qFormat/>
    <w:rPr>
      <w:b/>
    </w:rPr>
  </w:style>
  <w:style w:type="character" w:customStyle="1" w:styleId="70">
    <w:name w:val="标题 7 字符"/>
    <w:link w:val="7"/>
    <w:uiPriority w:val="9"/>
    <w:qFormat/>
    <w:rPr>
      <w:sz w:val="24"/>
    </w:rPr>
  </w:style>
  <w:style w:type="character" w:customStyle="1" w:styleId="80">
    <w:name w:val="标题 8 字符"/>
    <w:link w:val="8"/>
    <w:uiPriority w:val="9"/>
    <w:qFormat/>
    <w:rPr>
      <w:i/>
      <w:sz w:val="24"/>
    </w:rPr>
  </w:style>
  <w:style w:type="character" w:customStyle="1" w:styleId="90">
    <w:name w:val="标题 9 字符"/>
    <w:link w:val="9"/>
    <w:uiPriority w:val="9"/>
    <w:qFormat/>
    <w:rPr>
      <w:rFonts w:ascii="Cambria" w:eastAsia="宋体" w:hAnsi="Cambria"/>
    </w:rPr>
  </w:style>
  <w:style w:type="character" w:customStyle="1" w:styleId="a9">
    <w:name w:val="页眉 字符"/>
    <w:link w:val="a8"/>
    <w:uiPriority w:val="99"/>
    <w:rPr>
      <w:rFonts w:cs="Times New Roman"/>
      <w:sz w:val="18"/>
      <w:szCs w:val="18"/>
    </w:rPr>
  </w:style>
  <w:style w:type="character" w:customStyle="1" w:styleId="a7">
    <w:name w:val="页脚 字符"/>
    <w:link w:val="a6"/>
    <w:uiPriority w:val="99"/>
    <w:rPr>
      <w:rFonts w:cs="Times New Roman"/>
      <w:sz w:val="18"/>
      <w:szCs w:val="18"/>
    </w:rPr>
  </w:style>
  <w:style w:type="character" w:customStyle="1" w:styleId="ad">
    <w:name w:val="标题 字符"/>
    <w:link w:val="ac"/>
    <w:uiPriority w:val="10"/>
    <w:qFormat/>
    <w:rPr>
      <w:rFonts w:ascii="Cambria" w:eastAsia="宋体" w:hAnsi="Cambria"/>
      <w:b/>
      <w:kern w:val="28"/>
      <w:sz w:val="32"/>
    </w:rPr>
  </w:style>
  <w:style w:type="character" w:customStyle="1" w:styleId="ab">
    <w:name w:val="副标题 字符"/>
    <w:link w:val="aa"/>
    <w:uiPriority w:val="11"/>
    <w:qFormat/>
    <w:rPr>
      <w:rFonts w:ascii="Cambria" w:eastAsia="宋体" w:hAnsi="Cambria"/>
      <w:sz w:val="24"/>
    </w:rPr>
  </w:style>
  <w:style w:type="paragraph" w:styleId="af2">
    <w:name w:val="No Spacing"/>
    <w:basedOn w:val="a"/>
    <w:uiPriority w:val="1"/>
    <w:qFormat/>
    <w:rPr>
      <w:szCs w:val="32"/>
    </w:rPr>
  </w:style>
  <w:style w:type="paragraph" w:styleId="af3">
    <w:name w:val="Quote"/>
    <w:basedOn w:val="a"/>
    <w:next w:val="a"/>
    <w:link w:val="af4"/>
    <w:uiPriority w:val="29"/>
    <w:qFormat/>
    <w:rPr>
      <w:i/>
    </w:rPr>
  </w:style>
  <w:style w:type="character" w:customStyle="1" w:styleId="af4">
    <w:name w:val="引用 字符"/>
    <w:link w:val="af3"/>
    <w:uiPriority w:val="29"/>
    <w:qFormat/>
    <w:rPr>
      <w:i/>
      <w:sz w:val="24"/>
    </w:rPr>
  </w:style>
  <w:style w:type="paragraph" w:styleId="af5">
    <w:name w:val="Intense Quote"/>
    <w:basedOn w:val="a"/>
    <w:next w:val="a"/>
    <w:link w:val="af6"/>
    <w:uiPriority w:val="30"/>
    <w:qFormat/>
    <w:pPr>
      <w:ind w:left="720" w:right="720"/>
    </w:pPr>
    <w:rPr>
      <w:b/>
      <w:i/>
      <w:szCs w:val="22"/>
    </w:rPr>
  </w:style>
  <w:style w:type="character" w:customStyle="1" w:styleId="af6">
    <w:name w:val="明显引用 字符"/>
    <w:link w:val="af5"/>
    <w:uiPriority w:val="30"/>
    <w:qFormat/>
    <w:rPr>
      <w:b/>
      <w:i/>
      <w:sz w:val="24"/>
    </w:rPr>
  </w:style>
  <w:style w:type="character" w:customStyle="1" w:styleId="11">
    <w:name w:val="不明显强调1"/>
    <w:uiPriority w:val="19"/>
    <w:qFormat/>
    <w:rPr>
      <w:i/>
      <w:color w:val="5A5A5A"/>
    </w:rPr>
  </w:style>
  <w:style w:type="character" w:customStyle="1" w:styleId="12">
    <w:name w:val="明显强调1"/>
    <w:uiPriority w:val="21"/>
    <w:qFormat/>
    <w:rPr>
      <w:b/>
      <w:i/>
      <w:sz w:val="24"/>
      <w:u w:val="single"/>
    </w:rPr>
  </w:style>
  <w:style w:type="character" w:customStyle="1" w:styleId="13">
    <w:name w:val="不明显参考1"/>
    <w:uiPriority w:val="31"/>
    <w:qFormat/>
    <w:rPr>
      <w:sz w:val="24"/>
      <w:u w:val="single"/>
    </w:rPr>
  </w:style>
  <w:style w:type="character" w:customStyle="1" w:styleId="14">
    <w:name w:val="明显参考1"/>
    <w:uiPriority w:val="32"/>
    <w:qFormat/>
    <w:rPr>
      <w:b/>
      <w:sz w:val="24"/>
      <w:u w:val="single"/>
    </w:rPr>
  </w:style>
  <w:style w:type="character" w:customStyle="1" w:styleId="15">
    <w:name w:val="书籍标题1"/>
    <w:uiPriority w:val="33"/>
    <w:qFormat/>
    <w:rPr>
      <w:rFonts w:ascii="Cambria" w:eastAsia="宋体" w:hAnsi="Cambria"/>
      <w:b/>
      <w:i/>
      <w:sz w:val="24"/>
    </w:rPr>
  </w:style>
  <w:style w:type="paragraph" w:customStyle="1" w:styleId="TOC10">
    <w:name w:val="TOC 标题1"/>
    <w:basedOn w:val="1"/>
    <w:next w:val="a"/>
    <w:uiPriority w:val="39"/>
    <w:qFormat/>
    <w:pPr>
      <w:outlineLvl w:val="9"/>
    </w:p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table" w:customStyle="1" w:styleId="16">
    <w:name w:val="网格型1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未处理的提及1"/>
    <w:basedOn w:val="a0"/>
    <w:uiPriority w:val="99"/>
    <w:qFormat/>
    <w:rPr>
      <w:color w:val="605E5C"/>
      <w:shd w:val="clear" w:color="auto" w:fill="E1DFDD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rj0">
    <w:name w:val="prj0"/>
    <w:basedOn w:val="a"/>
    <w:qFormat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prj1">
    <w:name w:val="prj1"/>
    <w:basedOn w:val="a"/>
    <w:qFormat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31">
    <w:name w:val="网格型3"/>
    <w:basedOn w:val="a1"/>
    <w:uiPriority w:val="39"/>
    <w:qFormat/>
    <w:rPr>
      <w:rFonts w:cs="宋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日期 字符"/>
    <w:basedOn w:val="a0"/>
    <w:link w:val="a4"/>
    <w:uiPriority w:val="99"/>
    <w:qFormat/>
    <w:rPr>
      <w:sz w:val="24"/>
      <w:szCs w:val="24"/>
    </w:rPr>
  </w:style>
  <w:style w:type="paragraph" w:customStyle="1" w:styleId="TOC20">
    <w:name w:val="TOC 标题2"/>
    <w:basedOn w:val="1"/>
    <w:next w:val="a"/>
    <w:uiPriority w:val="39"/>
    <w:unhideWhenUsed/>
    <w:qFormat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B20D5BC-F8CE-41AC-A800-9D96D5C378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</Template>
  <TotalTime>24</TotalTime>
  <Pages>8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郑航舰</dc:creator>
  <cp:lastModifiedBy>郑 航舰</cp:lastModifiedBy>
  <cp:revision>4</cp:revision>
  <cp:lastPrinted>2021-09-19T15:05:00Z</cp:lastPrinted>
  <dcterms:created xsi:type="dcterms:W3CDTF">2021-11-11T11:07:00Z</dcterms:created>
  <dcterms:modified xsi:type="dcterms:W3CDTF">2021-11-14T03:01:00Z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189a71c4b24249e9baf10f82a281f0e3</vt:lpwstr>
  </property>
  <property fmtid="{D5CDD505-2E9C-101B-9397-08002B2CF9AE}" pid="3" name="KSOProductBuildVer">
    <vt:lpwstr>2052-11.1.0.11045</vt:lpwstr>
  </property>
</Properties>
</file>