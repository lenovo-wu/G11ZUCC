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A1F6" w14:textId="77777777" w:rsidR="00F67D70" w:rsidRDefault="00F67D70">
      <w:pPr>
        <w:jc w:val="center"/>
        <w:rPr>
          <w:rFonts w:ascii="宋体" w:eastAsia="宋体" w:hAnsi="宋体"/>
          <w:sz w:val="44"/>
          <w:szCs w:val="44"/>
        </w:rPr>
      </w:pPr>
    </w:p>
    <w:p w14:paraId="2F1E1C7E" w14:textId="77777777" w:rsidR="00F67D70" w:rsidRDefault="00F67D70">
      <w:pPr>
        <w:jc w:val="center"/>
        <w:rPr>
          <w:rFonts w:ascii="宋体" w:eastAsia="宋体" w:hAnsi="宋体"/>
          <w:sz w:val="44"/>
          <w:szCs w:val="44"/>
        </w:rPr>
      </w:pPr>
    </w:p>
    <w:p w14:paraId="3137DFDC" w14:textId="77777777" w:rsidR="00F67D70" w:rsidRDefault="00F67D70">
      <w:pPr>
        <w:jc w:val="center"/>
        <w:rPr>
          <w:rFonts w:ascii="宋体" w:eastAsia="宋体" w:hAnsi="宋体"/>
          <w:sz w:val="44"/>
          <w:szCs w:val="44"/>
        </w:rPr>
      </w:pPr>
    </w:p>
    <w:p w14:paraId="4793C118" w14:textId="77777777" w:rsidR="00F67D70" w:rsidRDefault="00F67D70">
      <w:pPr>
        <w:jc w:val="center"/>
        <w:rPr>
          <w:rFonts w:ascii="宋体" w:eastAsia="宋体" w:hAnsi="宋体"/>
          <w:sz w:val="44"/>
          <w:szCs w:val="44"/>
        </w:rPr>
      </w:pPr>
    </w:p>
    <w:p w14:paraId="0A638077" w14:textId="2FDBB3DE" w:rsidR="00F67D70" w:rsidRDefault="00E85A9A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sz w:val="84"/>
          <w:szCs w:val="84"/>
        </w:rPr>
        <w:t>软件测试</w:t>
      </w:r>
      <w:r w:rsidR="00731D13">
        <w:rPr>
          <w:rFonts w:ascii="宋体" w:eastAsia="宋体" w:hAnsi="宋体" w:hint="eastAsia"/>
          <w:b/>
          <w:sz w:val="84"/>
          <w:szCs w:val="84"/>
        </w:rPr>
        <w:t>计划</w:t>
      </w:r>
      <w:r w:rsidR="003E7DED">
        <w:rPr>
          <w:rFonts w:ascii="宋体" w:eastAsia="宋体" w:hAnsi="宋体"/>
          <w:sz w:val="21"/>
          <w:szCs w:val="21"/>
        </w:rPr>
        <w:t xml:space="preserve">      </w:t>
      </w:r>
    </w:p>
    <w:p w14:paraId="2643FCA5" w14:textId="77777777" w:rsidR="00F67D70" w:rsidRDefault="00F67D70">
      <w:pPr>
        <w:jc w:val="center"/>
        <w:rPr>
          <w:rFonts w:ascii="宋体" w:eastAsia="宋体" w:hAnsi="宋体"/>
          <w:sz w:val="21"/>
          <w:szCs w:val="21"/>
        </w:rPr>
      </w:pPr>
    </w:p>
    <w:p w14:paraId="19400E40" w14:textId="77777777" w:rsidR="00F67D70" w:rsidRDefault="003E7DED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39C2F820" wp14:editId="07B5B0BB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9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6B97" w14:textId="77777777" w:rsidR="00F67D70" w:rsidRDefault="00F67D70">
      <w:pPr>
        <w:jc w:val="center"/>
        <w:rPr>
          <w:rFonts w:ascii="宋体" w:eastAsia="宋体" w:hAnsi="宋体"/>
          <w:sz w:val="21"/>
          <w:szCs w:val="21"/>
        </w:rPr>
      </w:pPr>
    </w:p>
    <w:p w14:paraId="527F5E7D" w14:textId="77777777" w:rsidR="00F67D70" w:rsidRDefault="00F67D70">
      <w:pPr>
        <w:jc w:val="center"/>
        <w:rPr>
          <w:rFonts w:ascii="宋体" w:eastAsia="宋体" w:hAnsi="宋体"/>
          <w:sz w:val="21"/>
          <w:szCs w:val="21"/>
        </w:rPr>
      </w:pPr>
    </w:p>
    <w:p w14:paraId="7B58CB0E" w14:textId="77777777" w:rsidR="00F67D70" w:rsidRDefault="00F67D70">
      <w:pPr>
        <w:jc w:val="center"/>
        <w:rPr>
          <w:rFonts w:ascii="宋体" w:eastAsia="宋体" w:hAnsi="宋体"/>
          <w:sz w:val="21"/>
          <w:szCs w:val="21"/>
        </w:rPr>
      </w:pPr>
    </w:p>
    <w:p w14:paraId="1872DCA3" w14:textId="77777777" w:rsidR="00F67D70" w:rsidRDefault="003E7DE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表白墙网站开发 </w:t>
      </w:r>
    </w:p>
    <w:p w14:paraId="09871922" w14:textId="77777777" w:rsidR="00F67D70" w:rsidRDefault="003E7DE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/>
          <w:sz w:val="28"/>
          <w:szCs w:val="28"/>
          <w:u w:val="single"/>
        </w:rPr>
        <w:t xml:space="preserve">  软件工程1903</w:t>
      </w:r>
    </w:p>
    <w:p w14:paraId="1EDBDE82" w14:textId="77777777" w:rsidR="00F67D70" w:rsidRDefault="003E7DE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小组成员：</w:t>
      </w:r>
      <w:r>
        <w:rPr>
          <w:rFonts w:ascii="宋体" w:eastAsia="宋体" w:hAnsi="宋体" w:hint="eastAsia"/>
          <w:sz w:val="28"/>
          <w:szCs w:val="28"/>
          <w:u w:val="single"/>
        </w:rPr>
        <w:t>吴联想</w:t>
      </w:r>
      <w:r>
        <w:rPr>
          <w:rFonts w:ascii="宋体" w:eastAsia="宋体" w:hAnsi="宋体"/>
          <w:sz w:val="28"/>
          <w:szCs w:val="28"/>
          <w:u w:val="single"/>
        </w:rPr>
        <w:t>、</w:t>
      </w:r>
      <w:r>
        <w:rPr>
          <w:rFonts w:ascii="宋体" w:eastAsia="宋体" w:hAnsi="宋体" w:hint="eastAsia"/>
          <w:sz w:val="28"/>
          <w:szCs w:val="28"/>
          <w:u w:val="single"/>
        </w:rPr>
        <w:t>王义博</w:t>
      </w:r>
      <w:r>
        <w:rPr>
          <w:rFonts w:ascii="宋体" w:eastAsia="宋体" w:hAnsi="宋体"/>
          <w:sz w:val="28"/>
          <w:szCs w:val="28"/>
          <w:u w:val="single"/>
        </w:rPr>
        <w:t>、</w:t>
      </w:r>
      <w:r>
        <w:rPr>
          <w:rFonts w:ascii="宋体" w:eastAsia="宋体" w:hAnsi="宋体" w:hint="eastAsia"/>
          <w:sz w:val="28"/>
          <w:szCs w:val="28"/>
          <w:u w:val="single"/>
        </w:rPr>
        <w:t>郑航舰</w:t>
      </w:r>
    </w:p>
    <w:p w14:paraId="73F3DAB2" w14:textId="77777777" w:rsidR="00F67D70" w:rsidRDefault="003E7DED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/>
          <w:sz w:val="28"/>
          <w:szCs w:val="28"/>
          <w:u w:val="single"/>
        </w:rPr>
        <w:t xml:space="preserve"> 杨枨老师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6D19C4B7" w14:textId="77777777" w:rsidR="00F67D70" w:rsidRDefault="00F67D70">
      <w:pPr>
        <w:jc w:val="center"/>
        <w:rPr>
          <w:rFonts w:ascii="宋体" w:eastAsia="宋体" w:hAnsi="宋体"/>
          <w:sz w:val="28"/>
          <w:szCs w:val="28"/>
        </w:rPr>
      </w:pPr>
    </w:p>
    <w:p w14:paraId="109C899C" w14:textId="77777777" w:rsidR="00F67D70" w:rsidRDefault="00F67D70">
      <w:pPr>
        <w:jc w:val="center"/>
        <w:rPr>
          <w:rFonts w:ascii="宋体" w:eastAsia="宋体" w:hAnsi="宋体"/>
          <w:sz w:val="28"/>
          <w:szCs w:val="28"/>
        </w:rPr>
      </w:pPr>
    </w:p>
    <w:p w14:paraId="177836CC" w14:textId="6ECEF481" w:rsidR="000826E1" w:rsidRDefault="003E7DED" w:rsidP="000826E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二零二一年十</w:t>
      </w:r>
      <w:r w:rsidR="0059184B">
        <w:rPr>
          <w:rFonts w:ascii="宋体" w:eastAsia="宋体" w:hAnsi="宋体" w:hint="eastAsia"/>
          <w:sz w:val="28"/>
          <w:szCs w:val="28"/>
        </w:rPr>
        <w:t>一</w:t>
      </w:r>
      <w:r>
        <w:rPr>
          <w:rFonts w:ascii="宋体" w:eastAsia="宋体" w:hAnsi="宋体" w:hint="eastAsia"/>
          <w:sz w:val="28"/>
          <w:szCs w:val="28"/>
        </w:rPr>
        <w:t>月</w:t>
      </w:r>
      <w:r w:rsidR="00E85A9A">
        <w:rPr>
          <w:rFonts w:ascii="宋体" w:eastAsia="宋体" w:hAnsi="宋体" w:hint="eastAsia"/>
          <w:sz w:val="28"/>
          <w:szCs w:val="28"/>
        </w:rPr>
        <w:t>十一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02CA9214" w14:textId="3052CB6E" w:rsidR="000826E1" w:rsidRDefault="000826E1" w:rsidP="000826E1">
      <w:pPr>
        <w:widowControl w:val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说明</w:t>
      </w:r>
    </w:p>
    <w:p w14:paraId="19B0A1AF" w14:textId="2FD310D3" w:rsidR="00731D13" w:rsidRPr="00731D13" w:rsidRDefault="00731D13" w:rsidP="00731D13">
      <w:pPr>
        <w:widowControl w:val="0"/>
        <w:jc w:val="both"/>
        <w:rPr>
          <w:rFonts w:ascii="宋体" w:eastAsia="宋体" w:hAnsi="宋体"/>
          <w:sz w:val="28"/>
          <w:szCs w:val="28"/>
        </w:rPr>
      </w:pPr>
      <w:r w:rsidRPr="00731D13">
        <w:rPr>
          <w:rFonts w:ascii="宋体" w:eastAsia="宋体" w:hAnsi="宋体"/>
          <w:sz w:val="28"/>
          <w:szCs w:val="28"/>
        </w:rPr>
        <w:t>1.《软件测试计划》STP)描述对计算机软件配置项CSCI,系统或子系统进行合格性测试的计</w:t>
      </w:r>
      <w:r w:rsidRPr="00731D13">
        <w:rPr>
          <w:rFonts w:ascii="宋体" w:eastAsia="宋体" w:hAnsi="宋体" w:hint="eastAsia"/>
          <w:sz w:val="28"/>
          <w:szCs w:val="28"/>
        </w:rPr>
        <w:t>划安排。内容包括进行测试的环境</w:t>
      </w:r>
      <w:r w:rsidRPr="00731D13">
        <w:rPr>
          <w:rFonts w:ascii="宋体" w:eastAsia="宋体" w:hAnsi="宋体"/>
          <w:sz w:val="28"/>
          <w:szCs w:val="28"/>
        </w:rPr>
        <w:t>,测试工作的标识及测试工作的时间安排等。</w:t>
      </w:r>
    </w:p>
    <w:p w14:paraId="26D40BBD" w14:textId="77777777" w:rsidR="00731D13" w:rsidRDefault="00731D13" w:rsidP="00731D13">
      <w:pPr>
        <w:widowControl w:val="0"/>
        <w:jc w:val="both"/>
        <w:rPr>
          <w:rFonts w:ascii="宋体" w:eastAsia="宋体" w:hAnsi="宋体"/>
          <w:sz w:val="28"/>
          <w:szCs w:val="28"/>
        </w:rPr>
      </w:pPr>
      <w:r w:rsidRPr="00731D13">
        <w:rPr>
          <w:rFonts w:ascii="宋体" w:eastAsia="宋体" w:hAnsi="宋体"/>
          <w:sz w:val="28"/>
          <w:szCs w:val="28"/>
        </w:rPr>
        <w:t>2．通常每个项目只有一个STP,使得需方能够对合格性测试计划的充分性作出评估。</w:t>
      </w:r>
    </w:p>
    <w:p w14:paraId="55E79333" w14:textId="7510F6AC" w:rsidR="00F67D70" w:rsidRDefault="003E7DED" w:rsidP="00731D13"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cs="宋体" w:hint="eastAsia"/>
          <w:b/>
          <w:bCs/>
          <w:kern w:val="2"/>
          <w:sz w:val="21"/>
          <w:szCs w:val="22"/>
        </w:rPr>
        <w:t>版本记录</w:t>
      </w:r>
    </w:p>
    <w:tbl>
      <w:tblPr>
        <w:tblW w:w="907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005"/>
      </w:tblGrid>
      <w:tr w:rsidR="00F67D70" w14:paraId="1C4E9CEF" w14:textId="77777777">
        <w:tc>
          <w:tcPr>
            <w:tcW w:w="709" w:type="dxa"/>
          </w:tcPr>
          <w:p w14:paraId="3006FCAC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1718109A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1141ADAE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cs="宋体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1FB09580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 w14:paraId="54640632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备注</w:t>
            </w:r>
          </w:p>
        </w:tc>
      </w:tr>
      <w:tr w:rsidR="00F67D70" w14:paraId="45B19D9B" w14:textId="77777777">
        <w:tc>
          <w:tcPr>
            <w:tcW w:w="709" w:type="dxa"/>
          </w:tcPr>
          <w:p w14:paraId="0EE73E77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58541333" w14:textId="263D739B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</w:t>
            </w:r>
            <w:r w:rsidR="001C1450">
              <w:rPr>
                <w:rFonts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.1</w:t>
            </w:r>
            <w:r w:rsidR="00073A94">
              <w:rPr>
                <w:rFonts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.</w:t>
            </w:r>
            <w:r w:rsidR="00E85A9A">
              <w:rPr>
                <w:rFonts w:cs="宋体"/>
                <w:kern w:val="2"/>
                <w:sz w:val="21"/>
                <w:szCs w:val="22"/>
              </w:rPr>
              <w:t>11</w:t>
            </w:r>
          </w:p>
        </w:tc>
        <w:tc>
          <w:tcPr>
            <w:tcW w:w="1559" w:type="dxa"/>
          </w:tcPr>
          <w:p w14:paraId="2C717FAB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193B8B6E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 w14:paraId="1C60B94E" w14:textId="4499391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初稿</w:t>
            </w:r>
          </w:p>
        </w:tc>
      </w:tr>
      <w:tr w:rsidR="00F67D70" w14:paraId="2F96DE51" w14:textId="77777777">
        <w:tc>
          <w:tcPr>
            <w:tcW w:w="709" w:type="dxa"/>
          </w:tcPr>
          <w:p w14:paraId="49F82CF5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50E19130" w14:textId="35FD3F4F" w:rsidR="00F67D70" w:rsidRDefault="00E37DDA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021.11.11</w:t>
            </w:r>
          </w:p>
        </w:tc>
        <w:tc>
          <w:tcPr>
            <w:tcW w:w="1559" w:type="dxa"/>
          </w:tcPr>
          <w:p w14:paraId="788BC4A3" w14:textId="4D627F52" w:rsidR="00F67D70" w:rsidRDefault="00E37DDA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 w14:paraId="25039821" w14:textId="66F3D489" w:rsidR="00F67D70" w:rsidRDefault="00E37DDA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005" w:type="dxa"/>
          </w:tcPr>
          <w:p w14:paraId="15EFE7A8" w14:textId="39D35E90" w:rsidR="00F67D70" w:rsidRDefault="00E37DDA">
            <w:pPr>
              <w:widowControl w:val="0"/>
              <w:jc w:val="center"/>
              <w:rPr>
                <w:rFonts w:cs="宋体" w:hint="eastAsia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主体内容编写</w:t>
            </w:r>
          </w:p>
        </w:tc>
      </w:tr>
      <w:tr w:rsidR="00F67D70" w14:paraId="56C8EEB5" w14:textId="77777777">
        <w:tc>
          <w:tcPr>
            <w:tcW w:w="709" w:type="dxa"/>
          </w:tcPr>
          <w:p w14:paraId="49DB8B70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06812281" w14:textId="1FC5F589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3156809" w14:textId="43AB5AC4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744EB74" w14:textId="75754DC5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A096DDF" w14:textId="2A6EBDD5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76129F74" w14:textId="77777777">
        <w:tc>
          <w:tcPr>
            <w:tcW w:w="709" w:type="dxa"/>
          </w:tcPr>
          <w:p w14:paraId="757A88C4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8DDC06F" w14:textId="2258B492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E2C5EA1" w14:textId="4014034E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7372D84" w14:textId="10715361" w:rsidR="00F67D70" w:rsidRDefault="00F67D70" w:rsidP="00E85A9A">
            <w:pPr>
              <w:widowControl w:val="0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5AD9F180" w14:textId="64159129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25BF7A1D" w14:textId="77777777">
        <w:tc>
          <w:tcPr>
            <w:tcW w:w="709" w:type="dxa"/>
          </w:tcPr>
          <w:p w14:paraId="437C0AD2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08B7E080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12C498C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6B0E386E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1B97B31F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7278A05E" w14:textId="77777777">
        <w:tc>
          <w:tcPr>
            <w:tcW w:w="709" w:type="dxa"/>
          </w:tcPr>
          <w:p w14:paraId="3DBC79CF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0299DAC9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36B09AA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C5EA4E4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5E8790B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506E221F" w14:textId="77777777">
        <w:tc>
          <w:tcPr>
            <w:tcW w:w="709" w:type="dxa"/>
          </w:tcPr>
          <w:p w14:paraId="18AD1C47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44229973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7E659974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ABCFEB0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5F83700A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73CC37E0" w14:textId="77777777">
        <w:tc>
          <w:tcPr>
            <w:tcW w:w="709" w:type="dxa"/>
          </w:tcPr>
          <w:p w14:paraId="2C1FEE15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5FFD67E7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78805AD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584E81E2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56D9923E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2BF89A84" w14:textId="77777777">
        <w:tc>
          <w:tcPr>
            <w:tcW w:w="709" w:type="dxa"/>
          </w:tcPr>
          <w:p w14:paraId="7C888707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1CB12516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2E8751D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AE1B53F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FF3184F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F67D70" w14:paraId="5A2D2AF6" w14:textId="77777777">
        <w:tc>
          <w:tcPr>
            <w:tcW w:w="709" w:type="dxa"/>
          </w:tcPr>
          <w:p w14:paraId="7B4C91B1" w14:textId="77777777" w:rsidR="00F67D70" w:rsidRDefault="003E7D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437E280A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9D2E178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A20B0A2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324E9E1" w14:textId="77777777" w:rsidR="00F67D70" w:rsidRDefault="00F67D70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 w14:paraId="11D6117C" w14:textId="77777777" w:rsidR="00F67D70" w:rsidRDefault="00F67D70">
      <w:pPr>
        <w:rPr>
          <w:rFonts w:ascii="宋体" w:eastAsia="宋体" w:hAnsi="宋体"/>
          <w:sz w:val="28"/>
          <w:szCs w:val="28"/>
        </w:rPr>
      </w:pPr>
    </w:p>
    <w:p w14:paraId="587A5D10" w14:textId="5B595217" w:rsidR="00F67D70" w:rsidRDefault="00F67D70">
      <w:pPr>
        <w:rPr>
          <w:rFonts w:ascii="宋体" w:eastAsia="宋体" w:hAnsi="宋体"/>
          <w:sz w:val="44"/>
          <w:szCs w:val="44"/>
        </w:rPr>
      </w:pPr>
    </w:p>
    <w:p w14:paraId="0CAF3179" w14:textId="77777777" w:rsidR="008140E6" w:rsidRDefault="008140E6">
      <w:pPr>
        <w:rPr>
          <w:rFonts w:ascii="宋体" w:eastAsia="宋体" w:hAnsi="宋体"/>
          <w:sz w:val="44"/>
          <w:szCs w:val="44"/>
        </w:rPr>
      </w:pPr>
    </w:p>
    <w:p w14:paraId="69510354" w14:textId="77777777" w:rsidR="00F67D70" w:rsidRDefault="003E7DED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63F9A985" w14:textId="03A98CEB" w:rsidR="00F67D70" w:rsidRPr="00192B45" w:rsidRDefault="00192B45">
      <w:pPr>
        <w:rPr>
          <w:rFonts w:ascii="宋体" w:eastAsia="宋体" w:hAnsi="宋体"/>
          <w:sz w:val="21"/>
          <w:szCs w:val="21"/>
        </w:rPr>
      </w:pPr>
      <w:r w:rsidRPr="00192B45">
        <w:rPr>
          <w:rFonts w:ascii="宋体" w:eastAsia="宋体" w:hAnsi="宋体"/>
          <w:sz w:val="21"/>
          <w:szCs w:val="21"/>
        </w:rPr>
        <w:t>软件</w:t>
      </w:r>
      <w:r w:rsidR="00212B95">
        <w:rPr>
          <w:rFonts w:ascii="宋体" w:eastAsia="宋体" w:hAnsi="宋体" w:hint="eastAsia"/>
          <w:sz w:val="21"/>
          <w:szCs w:val="21"/>
        </w:rPr>
        <w:t>测试</w:t>
      </w:r>
      <w:r w:rsidR="00731D13">
        <w:rPr>
          <w:rFonts w:ascii="宋体" w:eastAsia="宋体" w:hAnsi="宋体" w:hint="eastAsia"/>
          <w:sz w:val="21"/>
          <w:szCs w:val="21"/>
        </w:rPr>
        <w:t>计划</w:t>
      </w:r>
      <w:r w:rsidR="003E7DED" w:rsidRPr="00192B45">
        <w:rPr>
          <w:rFonts w:ascii="宋体" w:eastAsia="宋体" w:hAnsi="宋体"/>
          <w:sz w:val="21"/>
          <w:szCs w:val="21"/>
          <w:u w:val="dotted"/>
        </w:rPr>
        <w:tab/>
        <w:t xml:space="preserve">                      </w:t>
      </w:r>
      <w:r w:rsidR="00212B95"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3E7DED" w:rsidRPr="00192B4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</w:t>
      </w:r>
    </w:p>
    <w:p w14:paraId="7BE944C1" w14:textId="77777777" w:rsidR="00F67D70" w:rsidRDefault="003E7DE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目录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3EFFA077" w14:textId="77777777" w:rsidR="00F67D70" w:rsidRDefault="003E7DE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1.引言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6FBBD4E9" w14:textId="77777777" w:rsidR="00F67D70" w:rsidRDefault="003E7DED">
      <w:pPr>
        <w:ind w:firstLineChars="200" w:firstLine="412"/>
        <w:rPr>
          <w:rFonts w:ascii="宋体" w:eastAsia="宋体" w:hAnsi="宋体"/>
          <w:sz w:val="21"/>
          <w:szCs w:val="21"/>
        </w:rPr>
      </w:pPr>
      <w:bookmarkStart w:id="0" w:name="_Hlk87549756"/>
      <w:r>
        <w:rPr>
          <w:rFonts w:ascii="宋体" w:eastAsia="宋体" w:hAnsi="宋体"/>
          <w:sz w:val="21"/>
          <w:szCs w:val="21"/>
        </w:rPr>
        <w:t>1.1标识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13E3ED20" w14:textId="52140B89" w:rsidR="00F67D70" w:rsidRDefault="003E7DED">
      <w:pPr>
        <w:ind w:firstLineChars="200" w:firstLine="412"/>
        <w:rPr>
          <w:rFonts w:ascii="宋体" w:eastAsia="宋体" w:hAnsi="宋体"/>
          <w:sz w:val="21"/>
          <w:szCs w:val="21"/>
        </w:rPr>
      </w:pPr>
      <w:bookmarkStart w:id="1" w:name="_Hlk87552218"/>
      <w:r>
        <w:rPr>
          <w:rFonts w:ascii="宋体" w:eastAsia="宋体" w:hAnsi="宋体"/>
          <w:sz w:val="21"/>
          <w:szCs w:val="21"/>
        </w:rPr>
        <w:t>1.2</w:t>
      </w:r>
      <w:r w:rsidR="0060743B">
        <w:rPr>
          <w:rFonts w:ascii="宋体" w:eastAsia="宋体" w:hAnsi="宋体" w:hint="eastAsia"/>
          <w:sz w:val="21"/>
          <w:szCs w:val="21"/>
        </w:rPr>
        <w:t>系统概述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2A0CAF7B" w14:textId="4EE2C648" w:rsidR="00F67D70" w:rsidRDefault="003E7DED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1.3</w:t>
      </w:r>
      <w:r w:rsidR="0060743B">
        <w:rPr>
          <w:rFonts w:ascii="宋体" w:eastAsia="宋体" w:hAnsi="宋体" w:hint="eastAsia"/>
          <w:sz w:val="21"/>
          <w:szCs w:val="21"/>
        </w:rPr>
        <w:t>文档</w:t>
      </w:r>
      <w:r>
        <w:rPr>
          <w:rFonts w:ascii="宋体" w:eastAsia="宋体" w:hAnsi="宋体"/>
          <w:sz w:val="21"/>
          <w:szCs w:val="21"/>
        </w:rPr>
        <w:t>概述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AE638EF" w14:textId="1B92159C" w:rsidR="00731D13" w:rsidRDefault="00731D13" w:rsidP="00731D13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1.4</w:t>
      </w:r>
      <w:r>
        <w:rPr>
          <w:rFonts w:ascii="宋体" w:eastAsia="宋体" w:hAnsi="宋体" w:hint="eastAsia"/>
          <w:sz w:val="21"/>
          <w:szCs w:val="21"/>
        </w:rPr>
        <w:t>与其他计划的关系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</w:t>
      </w:r>
    </w:p>
    <w:p w14:paraId="6CDD8FE5" w14:textId="288B673A" w:rsidR="00731D13" w:rsidRPr="00731D13" w:rsidRDefault="00731D13" w:rsidP="00731D13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1.5</w:t>
      </w:r>
      <w:r>
        <w:rPr>
          <w:rFonts w:ascii="宋体" w:eastAsia="宋体" w:hAnsi="宋体" w:hint="eastAsia"/>
          <w:sz w:val="21"/>
          <w:szCs w:val="21"/>
        </w:rPr>
        <w:t>基线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093A392E" w14:textId="77777777" w:rsidR="00F67D70" w:rsidRDefault="003E7DED">
      <w:pPr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2引用文件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19B04360" w14:textId="3C667A10" w:rsidR="00F67D70" w:rsidRDefault="003E7DE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</w:t>
      </w:r>
      <w:r w:rsidR="0060743B">
        <w:rPr>
          <w:rFonts w:ascii="宋体" w:eastAsia="宋体" w:hAnsi="宋体"/>
          <w:sz w:val="21"/>
          <w:szCs w:val="21"/>
        </w:rPr>
        <w:t xml:space="preserve"> </w:t>
      </w:r>
      <w:r w:rsidR="00731D13">
        <w:rPr>
          <w:rFonts w:ascii="宋体" w:eastAsia="宋体" w:hAnsi="宋体" w:hint="eastAsia"/>
          <w:sz w:val="21"/>
          <w:szCs w:val="21"/>
        </w:rPr>
        <w:t>软件</w:t>
      </w:r>
      <w:r w:rsidR="00E85A9A">
        <w:rPr>
          <w:rFonts w:ascii="宋体" w:eastAsia="宋体" w:hAnsi="宋体" w:hint="eastAsia"/>
          <w:sz w:val="21"/>
          <w:szCs w:val="21"/>
        </w:rPr>
        <w:t>测试</w:t>
      </w:r>
      <w:r w:rsidR="00731D13">
        <w:rPr>
          <w:rFonts w:ascii="宋体" w:eastAsia="宋体" w:hAnsi="宋体" w:hint="eastAsia"/>
          <w:sz w:val="21"/>
          <w:szCs w:val="21"/>
        </w:rPr>
        <w:t>环境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</w:t>
      </w:r>
      <w:r w:rsidR="005B12A7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</w:t>
      </w:r>
    </w:p>
    <w:p w14:paraId="1A156D0E" w14:textId="5038A507" w:rsidR="00F67D70" w:rsidRDefault="003E7DED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3.</w:t>
      </w:r>
      <w:r w:rsidR="00E85A9A">
        <w:rPr>
          <w:rFonts w:ascii="宋体" w:eastAsia="宋体" w:hAnsi="宋体" w:hint="eastAsia"/>
          <w:sz w:val="21"/>
          <w:szCs w:val="21"/>
        </w:rPr>
        <w:t>x(测试</w:t>
      </w:r>
      <w:r w:rsidR="00731D13">
        <w:rPr>
          <w:rFonts w:ascii="宋体" w:eastAsia="宋体" w:hAnsi="宋体" w:hint="eastAsia"/>
          <w:sz w:val="21"/>
          <w:szCs w:val="21"/>
        </w:rPr>
        <w:t>现场名称</w:t>
      </w:r>
      <w:r w:rsidR="00E85A9A">
        <w:rPr>
          <w:rFonts w:ascii="宋体" w:eastAsia="宋体" w:hAnsi="宋体"/>
          <w:sz w:val="21"/>
          <w:szCs w:val="21"/>
        </w:rPr>
        <w:t>)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</w:t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</w:t>
      </w:r>
    </w:p>
    <w:p w14:paraId="430567E2" w14:textId="42659433" w:rsidR="00F67D70" w:rsidRDefault="003E7DED" w:rsidP="00E85A9A">
      <w:pPr>
        <w:ind w:firstLineChars="300" w:firstLine="61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3.</w:t>
      </w:r>
      <w:r w:rsidR="00E85A9A">
        <w:rPr>
          <w:rFonts w:ascii="宋体" w:eastAsia="宋体" w:hAnsi="宋体" w:hint="eastAsia"/>
          <w:sz w:val="21"/>
          <w:szCs w:val="21"/>
        </w:rPr>
        <w:t>x</w:t>
      </w:r>
      <w:r w:rsidR="00E85A9A">
        <w:rPr>
          <w:rFonts w:ascii="宋体" w:eastAsia="宋体" w:hAnsi="宋体"/>
          <w:sz w:val="21"/>
          <w:szCs w:val="21"/>
        </w:rPr>
        <w:t>.1</w:t>
      </w:r>
      <w:r w:rsidR="00731D13">
        <w:rPr>
          <w:rFonts w:ascii="宋体" w:eastAsia="宋体" w:hAnsi="宋体" w:hint="eastAsia"/>
          <w:sz w:val="21"/>
          <w:szCs w:val="21"/>
        </w:rPr>
        <w:t>软件项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</w:t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</w:t>
      </w:r>
    </w:p>
    <w:p w14:paraId="416F32FA" w14:textId="44970395" w:rsidR="00F67D70" w:rsidRDefault="003E7DED" w:rsidP="00E85A9A">
      <w:pPr>
        <w:ind w:firstLineChars="300" w:firstLine="61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3.</w:t>
      </w:r>
      <w:r w:rsidR="00E85A9A">
        <w:rPr>
          <w:rFonts w:ascii="宋体" w:eastAsia="宋体" w:hAnsi="宋体" w:hint="eastAsia"/>
          <w:sz w:val="21"/>
          <w:szCs w:val="21"/>
        </w:rPr>
        <w:t>x.2</w:t>
      </w:r>
      <w:r w:rsidR="00E85A9A">
        <w:rPr>
          <w:rFonts w:ascii="宋体" w:eastAsia="宋体" w:hAnsi="宋体"/>
          <w:sz w:val="21"/>
          <w:szCs w:val="21"/>
        </w:rPr>
        <w:t xml:space="preserve"> </w:t>
      </w:r>
      <w:r w:rsidR="00731D13">
        <w:rPr>
          <w:rFonts w:ascii="宋体" w:eastAsia="宋体" w:hAnsi="宋体" w:hint="eastAsia"/>
          <w:sz w:val="21"/>
          <w:szCs w:val="21"/>
        </w:rPr>
        <w:t>硬件及固件项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</w:t>
      </w:r>
    </w:p>
    <w:p w14:paraId="62036D8C" w14:textId="1970CDB0" w:rsidR="00F67D70" w:rsidRDefault="003E7DED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 w:rsidR="00E85A9A">
        <w:rPr>
          <w:rFonts w:ascii="宋体" w:eastAsia="宋体" w:hAnsi="宋体" w:hint="eastAsia"/>
          <w:sz w:val="21"/>
          <w:szCs w:val="21"/>
        </w:rPr>
        <w:t>x.3</w:t>
      </w:r>
      <w:r w:rsidR="00E85A9A">
        <w:rPr>
          <w:rFonts w:ascii="宋体" w:eastAsia="宋体" w:hAnsi="宋体"/>
          <w:sz w:val="21"/>
          <w:szCs w:val="21"/>
        </w:rPr>
        <w:t xml:space="preserve"> </w:t>
      </w:r>
      <w:r w:rsidR="00E85A9A">
        <w:rPr>
          <w:rFonts w:ascii="宋体" w:eastAsia="宋体" w:hAnsi="宋体" w:hint="eastAsia"/>
          <w:sz w:val="21"/>
          <w:szCs w:val="21"/>
        </w:rPr>
        <w:t>其他</w:t>
      </w:r>
      <w:r w:rsidR="00731D13">
        <w:rPr>
          <w:rFonts w:ascii="宋体" w:eastAsia="宋体" w:hAnsi="宋体" w:hint="eastAsia"/>
          <w:sz w:val="21"/>
          <w:szCs w:val="21"/>
        </w:rPr>
        <w:t>材料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</w:t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</w:t>
      </w:r>
    </w:p>
    <w:p w14:paraId="178FA957" w14:textId="660E300E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 xml:space="preserve">4 </w:t>
      </w:r>
      <w:r>
        <w:rPr>
          <w:rFonts w:ascii="宋体" w:eastAsia="宋体" w:hAnsi="宋体" w:hint="eastAsia"/>
          <w:sz w:val="21"/>
          <w:szCs w:val="21"/>
        </w:rPr>
        <w:t>所有权种类、需方权利与许可证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</w:t>
      </w:r>
    </w:p>
    <w:p w14:paraId="1E1CB804" w14:textId="0217CC88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 xml:space="preserve">5 </w:t>
      </w:r>
      <w:r>
        <w:rPr>
          <w:rFonts w:ascii="宋体" w:eastAsia="宋体" w:hAnsi="宋体" w:hint="eastAsia"/>
          <w:sz w:val="21"/>
          <w:szCs w:val="21"/>
        </w:rPr>
        <w:t>安装、测试与控制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5141B386" w14:textId="63BA6DEB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 xml:space="preserve">6 </w:t>
      </w:r>
      <w:r>
        <w:rPr>
          <w:rFonts w:ascii="宋体" w:eastAsia="宋体" w:hAnsi="宋体" w:hint="eastAsia"/>
          <w:sz w:val="21"/>
          <w:szCs w:val="21"/>
        </w:rPr>
        <w:t>参与组织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5AAF3FD4" w14:textId="16A75287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 xml:space="preserve">7 </w:t>
      </w:r>
      <w:r>
        <w:rPr>
          <w:rFonts w:ascii="宋体" w:eastAsia="宋体" w:hAnsi="宋体" w:hint="eastAsia"/>
          <w:sz w:val="21"/>
          <w:szCs w:val="21"/>
        </w:rPr>
        <w:t>人员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4E1A8A6E" w14:textId="49568133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 xml:space="preserve">8 </w:t>
      </w:r>
      <w:r>
        <w:rPr>
          <w:rFonts w:ascii="宋体" w:eastAsia="宋体" w:hAnsi="宋体" w:hint="eastAsia"/>
          <w:sz w:val="21"/>
          <w:szCs w:val="21"/>
        </w:rPr>
        <w:t>定向计划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024C60FE" w14:textId="4B9D3E52" w:rsidR="00731D13" w:rsidRDefault="00731D13" w:rsidP="00E85A9A">
      <w:pPr>
        <w:ind w:firstLineChars="300" w:firstLine="61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 w:hint="eastAsia"/>
          <w:sz w:val="21"/>
          <w:szCs w:val="21"/>
        </w:rPr>
        <w:t>x.</w:t>
      </w:r>
      <w:r>
        <w:rPr>
          <w:rFonts w:ascii="宋体" w:eastAsia="宋体" w:hAnsi="宋体"/>
          <w:sz w:val="21"/>
          <w:szCs w:val="21"/>
        </w:rPr>
        <w:t xml:space="preserve">9 </w:t>
      </w:r>
      <w:r>
        <w:rPr>
          <w:rFonts w:ascii="宋体" w:eastAsia="宋体" w:hAnsi="宋体" w:hint="eastAsia"/>
          <w:sz w:val="21"/>
          <w:szCs w:val="21"/>
        </w:rPr>
        <w:t xml:space="preserve">要执行的测试 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388E6DB3" w14:textId="764F8D16" w:rsidR="00F67D70" w:rsidRDefault="003E7DE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4</w:t>
      </w:r>
      <w:r w:rsidR="0060743B">
        <w:rPr>
          <w:rFonts w:ascii="宋体" w:eastAsia="宋体" w:hAnsi="宋体"/>
          <w:sz w:val="21"/>
          <w:szCs w:val="21"/>
        </w:rPr>
        <w:t xml:space="preserve"> </w:t>
      </w:r>
      <w:r w:rsidR="00731D13">
        <w:rPr>
          <w:rFonts w:ascii="宋体" w:eastAsia="宋体" w:hAnsi="宋体" w:hint="eastAsia"/>
          <w:sz w:val="21"/>
          <w:szCs w:val="21"/>
        </w:rPr>
        <w:t>计划</w:t>
      </w:r>
      <w:r>
        <w:rPr>
          <w:rFonts w:ascii="宋体" w:eastAsia="宋体" w:hAnsi="宋体"/>
          <w:sz w:val="21"/>
          <w:szCs w:val="21"/>
          <w:u w:val="dotted"/>
        </w:rPr>
        <w:tab/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</w:t>
      </w:r>
      <w:r w:rsidR="0060743B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</w:t>
      </w:r>
    </w:p>
    <w:p w14:paraId="5447EFE2" w14:textId="61439AC9" w:rsidR="00F5271D" w:rsidRDefault="00F5271D" w:rsidP="00F5271D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lastRenderedPageBreak/>
        <w:t>4</w:t>
      </w:r>
      <w:r w:rsidR="00E85A9A">
        <w:rPr>
          <w:rFonts w:ascii="宋体" w:eastAsia="宋体" w:hAnsi="宋体"/>
          <w:sz w:val="21"/>
          <w:szCs w:val="21"/>
        </w:rPr>
        <w:t>.</w:t>
      </w:r>
      <w:r w:rsidR="00731D13">
        <w:rPr>
          <w:rFonts w:ascii="宋体" w:eastAsia="宋体" w:hAnsi="宋体"/>
          <w:sz w:val="21"/>
          <w:szCs w:val="21"/>
        </w:rPr>
        <w:t>1</w:t>
      </w:r>
      <w:r w:rsidR="00731D13">
        <w:rPr>
          <w:rFonts w:ascii="宋体" w:eastAsia="宋体" w:hAnsi="宋体" w:hint="eastAsia"/>
          <w:sz w:val="21"/>
          <w:szCs w:val="21"/>
        </w:rPr>
        <w:t>总体设计</w:t>
      </w:r>
      <w:r w:rsidR="00E85A9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                               </w:t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        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</w:t>
      </w:r>
      <w:r>
        <w:rPr>
          <w:rFonts w:ascii="宋体" w:eastAsia="宋体" w:hAnsi="宋体"/>
          <w:sz w:val="21"/>
          <w:szCs w:val="21"/>
          <w:u w:val="dotted"/>
        </w:rPr>
        <w:t xml:space="preserve">     </w:t>
      </w:r>
      <w:r w:rsidR="00E85A9A">
        <w:rPr>
          <w:rFonts w:ascii="宋体" w:eastAsia="宋体" w:hAnsi="宋体"/>
          <w:sz w:val="21"/>
          <w:szCs w:val="21"/>
          <w:u w:val="dotted"/>
        </w:rPr>
        <w:t xml:space="preserve">        </w:t>
      </w:r>
    </w:p>
    <w:p w14:paraId="3C32D56B" w14:textId="2AEF0B9E" w:rsidR="00F67D70" w:rsidRDefault="003E7DED" w:rsidP="00F5271D">
      <w:pPr>
        <w:ind w:firstLineChars="300" w:firstLine="61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4.</w:t>
      </w:r>
      <w:r w:rsidR="00731D13">
        <w:rPr>
          <w:rFonts w:ascii="宋体" w:eastAsia="宋体" w:hAnsi="宋体"/>
          <w:sz w:val="21"/>
          <w:szCs w:val="21"/>
        </w:rPr>
        <w:t>1</w:t>
      </w:r>
      <w:r w:rsidR="00F5271D">
        <w:rPr>
          <w:rFonts w:ascii="宋体" w:eastAsia="宋体" w:hAnsi="宋体"/>
          <w:sz w:val="21"/>
          <w:szCs w:val="21"/>
        </w:rPr>
        <w:t>.</w:t>
      </w:r>
      <w:r w:rsidR="00731D13">
        <w:rPr>
          <w:rFonts w:ascii="宋体" w:eastAsia="宋体" w:hAnsi="宋体"/>
          <w:sz w:val="21"/>
          <w:szCs w:val="21"/>
        </w:rPr>
        <w:t>1</w:t>
      </w:r>
      <w:r w:rsidR="00731D13">
        <w:rPr>
          <w:rFonts w:ascii="宋体" w:eastAsia="宋体" w:hAnsi="宋体" w:hint="eastAsia"/>
          <w:sz w:val="21"/>
          <w:szCs w:val="21"/>
        </w:rPr>
        <w:t>测试级</w:t>
      </w:r>
      <w:r>
        <w:rPr>
          <w:rFonts w:ascii="宋体" w:eastAsia="宋体" w:hAnsi="宋体"/>
          <w:sz w:val="21"/>
          <w:szCs w:val="21"/>
          <w:u w:val="dotted"/>
        </w:rPr>
        <w:tab/>
      </w:r>
      <w:r w:rsidR="00731D13">
        <w:rPr>
          <w:rFonts w:ascii="宋体" w:eastAsia="宋体" w:hAnsi="宋体"/>
          <w:sz w:val="21"/>
          <w:szCs w:val="21"/>
          <w:u w:val="dotted"/>
        </w:rPr>
        <w:t xml:space="preserve">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</w:t>
      </w:r>
      <w:r w:rsidR="0060743B">
        <w:rPr>
          <w:rFonts w:ascii="宋体" w:eastAsia="宋体" w:hAnsi="宋体"/>
          <w:sz w:val="21"/>
          <w:szCs w:val="21"/>
          <w:u w:val="dotted"/>
        </w:rPr>
        <w:t xml:space="preserve">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</w:t>
      </w:r>
      <w:r w:rsidR="00F5271D">
        <w:rPr>
          <w:rFonts w:ascii="宋体" w:eastAsia="宋体" w:hAnsi="宋体"/>
          <w:sz w:val="21"/>
          <w:szCs w:val="21"/>
          <w:u w:val="dotted"/>
        </w:rPr>
        <w:t xml:space="preserve">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</w:t>
      </w:r>
      <w:r w:rsidR="0060743B">
        <w:rPr>
          <w:rFonts w:ascii="宋体" w:eastAsia="宋体" w:hAnsi="宋体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</w:t>
      </w:r>
    </w:p>
    <w:p w14:paraId="0532381A" w14:textId="1C226B7D" w:rsidR="00F67D70" w:rsidRDefault="00F5271D" w:rsidP="00731D13">
      <w:pPr>
        <w:ind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</w:t>
      </w:r>
      <w:r w:rsidR="00731D13">
        <w:rPr>
          <w:rFonts w:ascii="宋体" w:eastAsia="宋体" w:hAnsi="宋体"/>
          <w:sz w:val="21"/>
          <w:szCs w:val="21"/>
        </w:rPr>
        <w:t>1.2</w:t>
      </w:r>
      <w:r>
        <w:rPr>
          <w:rFonts w:ascii="宋体" w:eastAsia="宋体" w:hAnsi="宋体"/>
          <w:sz w:val="21"/>
          <w:szCs w:val="21"/>
        </w:rPr>
        <w:t xml:space="preserve"> </w:t>
      </w:r>
      <w:r w:rsidR="00A05851">
        <w:rPr>
          <w:rFonts w:ascii="宋体" w:eastAsia="宋体" w:hAnsi="宋体" w:hint="eastAsia"/>
          <w:sz w:val="21"/>
          <w:szCs w:val="21"/>
        </w:rPr>
        <w:t>测试类别</w:t>
      </w:r>
      <w:r w:rsidR="003E7DED">
        <w:rPr>
          <w:rFonts w:ascii="宋体" w:eastAsia="宋体" w:hAnsi="宋体"/>
          <w:sz w:val="21"/>
          <w:szCs w:val="21"/>
          <w:u w:val="dotted"/>
        </w:rPr>
        <w:tab/>
        <w:t xml:space="preserve">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</w:t>
      </w:r>
      <w:r w:rsidR="003E7DED">
        <w:rPr>
          <w:rFonts w:ascii="宋体" w:eastAsia="宋体" w:hAnsi="宋体"/>
          <w:sz w:val="21"/>
          <w:szCs w:val="21"/>
          <w:u w:val="dotted"/>
        </w:rPr>
        <w:t xml:space="preserve">   </w:t>
      </w:r>
      <w:r w:rsidR="00A05851"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3E7DED">
        <w:rPr>
          <w:rFonts w:ascii="宋体" w:eastAsia="宋体" w:hAnsi="宋体"/>
          <w:sz w:val="21"/>
          <w:szCs w:val="21"/>
          <w:u w:val="dotted"/>
        </w:rPr>
        <w:t xml:space="preserve">                   </w:t>
      </w:r>
    </w:p>
    <w:p w14:paraId="48F009FB" w14:textId="3AF41E62" w:rsidR="00A05851" w:rsidRDefault="00A05851" w:rsidP="00A05851">
      <w:pPr>
        <w:ind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 xml:space="preserve">4.1.3 </w:t>
      </w:r>
      <w:r>
        <w:rPr>
          <w:rFonts w:ascii="宋体" w:eastAsia="宋体" w:hAnsi="宋体" w:hint="eastAsia"/>
          <w:sz w:val="21"/>
          <w:szCs w:val="21"/>
        </w:rPr>
        <w:t>一般测试条件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3BBBC324" w14:textId="6E7A286A" w:rsidR="00A05851" w:rsidRDefault="00A05851" w:rsidP="00A05851">
      <w:pPr>
        <w:ind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 xml:space="preserve">4.1.4 </w:t>
      </w:r>
      <w:r>
        <w:rPr>
          <w:rFonts w:ascii="宋体" w:eastAsia="宋体" w:hAnsi="宋体" w:hint="eastAsia"/>
          <w:sz w:val="21"/>
          <w:szCs w:val="21"/>
        </w:rPr>
        <w:t>测试过程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2D3A1791" w14:textId="7EE69070" w:rsidR="00A05851" w:rsidRDefault="00A05851" w:rsidP="00A05851">
      <w:pPr>
        <w:ind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 xml:space="preserve">4.1.5 </w:t>
      </w:r>
      <w:r>
        <w:rPr>
          <w:rFonts w:ascii="宋体" w:eastAsia="宋体" w:hAnsi="宋体" w:hint="eastAsia"/>
          <w:sz w:val="21"/>
          <w:szCs w:val="21"/>
        </w:rPr>
        <w:t>数据记录归约和分析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</w:t>
      </w:r>
    </w:p>
    <w:p w14:paraId="24204B60" w14:textId="54505A5E" w:rsidR="00F5271D" w:rsidRPr="00A05851" w:rsidRDefault="00A05851" w:rsidP="00A05851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 xml:space="preserve">4.2 </w:t>
      </w:r>
      <w:r>
        <w:rPr>
          <w:rFonts w:ascii="宋体" w:eastAsia="宋体" w:hAnsi="宋体" w:hint="eastAsia"/>
          <w:sz w:val="21"/>
          <w:szCs w:val="21"/>
        </w:rPr>
        <w:t>计划执行的测试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</w:t>
      </w:r>
    </w:p>
    <w:p w14:paraId="291153B7" w14:textId="55ACF54A" w:rsidR="00F5271D" w:rsidRDefault="00F5271D" w:rsidP="00A05851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</w:t>
      </w:r>
      <w:r w:rsidR="00A05851">
        <w:rPr>
          <w:rFonts w:ascii="宋体" w:eastAsia="宋体" w:hAnsi="宋体"/>
          <w:sz w:val="21"/>
          <w:szCs w:val="21"/>
        </w:rPr>
        <w:t>2.</w:t>
      </w:r>
      <w:r w:rsidR="00A05851">
        <w:rPr>
          <w:rFonts w:ascii="宋体" w:eastAsia="宋体" w:hAnsi="宋体" w:hint="eastAsia"/>
          <w:sz w:val="21"/>
          <w:szCs w:val="21"/>
        </w:rPr>
        <w:t>x</w:t>
      </w:r>
      <w:r>
        <w:rPr>
          <w:rFonts w:ascii="宋体" w:eastAsia="宋体" w:hAnsi="宋体"/>
          <w:sz w:val="21"/>
          <w:szCs w:val="21"/>
        </w:rPr>
        <w:t xml:space="preserve"> </w:t>
      </w:r>
      <w:r w:rsidR="00A05851">
        <w:rPr>
          <w:rFonts w:ascii="宋体" w:eastAsia="宋体" w:hAnsi="宋体" w:hint="eastAsia"/>
          <w:sz w:val="21"/>
          <w:szCs w:val="21"/>
        </w:rPr>
        <w:t>（被测试项）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</w:t>
      </w:r>
      <w:r w:rsidR="00A05851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</w:t>
      </w:r>
    </w:p>
    <w:p w14:paraId="6AE045AA" w14:textId="2CBDEC5A" w:rsidR="00F5271D" w:rsidRDefault="00F5271D" w:rsidP="0060743B">
      <w:pPr>
        <w:ind w:firstLineChars="400" w:firstLine="823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</w:t>
      </w:r>
      <w:r w:rsidR="00A05851"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/>
          <w:sz w:val="21"/>
          <w:szCs w:val="21"/>
        </w:rPr>
        <w:t>.</w:t>
      </w:r>
      <w:r w:rsidR="00A05851">
        <w:rPr>
          <w:rFonts w:ascii="宋体" w:eastAsia="宋体" w:hAnsi="宋体" w:hint="eastAsia"/>
          <w:sz w:val="21"/>
          <w:szCs w:val="21"/>
        </w:rPr>
        <w:t>x</w:t>
      </w:r>
      <w:r>
        <w:rPr>
          <w:rFonts w:ascii="宋体" w:eastAsia="宋体" w:hAnsi="宋体"/>
          <w:sz w:val="21"/>
          <w:szCs w:val="21"/>
        </w:rPr>
        <w:t>.</w:t>
      </w:r>
      <w:r w:rsidR="00A05851">
        <w:rPr>
          <w:rFonts w:ascii="宋体" w:eastAsia="宋体" w:hAnsi="宋体" w:hint="eastAsia"/>
          <w:sz w:val="21"/>
          <w:szCs w:val="21"/>
        </w:rPr>
        <w:t>y</w:t>
      </w:r>
      <w:r>
        <w:rPr>
          <w:rFonts w:ascii="宋体" w:eastAsia="宋体" w:hAnsi="宋体"/>
          <w:sz w:val="21"/>
          <w:szCs w:val="21"/>
        </w:rPr>
        <w:t xml:space="preserve"> </w:t>
      </w:r>
      <w:r w:rsidR="00A05851">
        <w:rPr>
          <w:rFonts w:ascii="宋体" w:eastAsia="宋体" w:hAnsi="宋体" w:hint="eastAsia"/>
          <w:sz w:val="21"/>
          <w:szCs w:val="21"/>
        </w:rPr>
        <w:t>（测试的项目唯一标识符）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</w:t>
      </w:r>
    </w:p>
    <w:p w14:paraId="55687040" w14:textId="1B776CD4" w:rsidR="00F5271D" w:rsidRDefault="00F5271D" w:rsidP="00A05851">
      <w:pPr>
        <w:ind w:firstLineChars="300" w:firstLine="618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4.</w:t>
      </w:r>
      <w:r w:rsidR="00A05851">
        <w:rPr>
          <w:rFonts w:ascii="宋体" w:eastAsia="宋体" w:hAnsi="宋体"/>
          <w:sz w:val="21"/>
          <w:szCs w:val="21"/>
        </w:rPr>
        <w:t>3</w:t>
      </w:r>
      <w:r>
        <w:rPr>
          <w:rFonts w:ascii="宋体" w:eastAsia="宋体" w:hAnsi="宋体"/>
          <w:sz w:val="21"/>
          <w:szCs w:val="21"/>
        </w:rPr>
        <w:t xml:space="preserve"> </w:t>
      </w:r>
      <w:r w:rsidR="00A05851">
        <w:rPr>
          <w:rFonts w:ascii="宋体" w:eastAsia="宋体" w:hAnsi="宋体" w:hint="eastAsia"/>
          <w:sz w:val="21"/>
          <w:szCs w:val="21"/>
        </w:rPr>
        <w:t>测试用例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</w:t>
      </w:r>
      <w:r w:rsidR="00A05851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</w:t>
      </w:r>
    </w:p>
    <w:p w14:paraId="4F96B7B6" w14:textId="6041879E" w:rsidR="00A05851" w:rsidRPr="00A05851" w:rsidRDefault="00A05851" w:rsidP="00A05851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5 </w:t>
      </w:r>
      <w:r w:rsidR="008140E6">
        <w:rPr>
          <w:rFonts w:ascii="宋体" w:eastAsia="宋体" w:hAnsi="宋体" w:hint="eastAsia"/>
          <w:sz w:val="21"/>
          <w:szCs w:val="21"/>
        </w:rPr>
        <w:t>测试进度表</w:t>
      </w:r>
      <w:r>
        <w:rPr>
          <w:rFonts w:ascii="宋体" w:eastAsia="宋体" w:hAnsi="宋体"/>
          <w:sz w:val="21"/>
          <w:szCs w:val="21"/>
          <w:u w:val="dotted"/>
        </w:rPr>
        <w:tab/>
      </w:r>
      <w:r w:rsidR="008140E6">
        <w:rPr>
          <w:rFonts w:ascii="宋体" w:eastAsia="宋体" w:hAnsi="宋体"/>
          <w:sz w:val="21"/>
          <w:szCs w:val="21"/>
          <w:u w:val="dotted"/>
        </w:rPr>
        <w:t xml:space="preserve">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3D7F86AC" w14:textId="3D0DA236" w:rsidR="001273B7" w:rsidRDefault="008140E6" w:rsidP="001273B7">
      <w:pPr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6</w:t>
      </w:r>
      <w:r w:rsidR="001273B7">
        <w:rPr>
          <w:rFonts w:ascii="宋体" w:eastAsia="宋体" w:hAnsi="宋体"/>
          <w:sz w:val="21"/>
          <w:szCs w:val="21"/>
        </w:rPr>
        <w:t xml:space="preserve"> </w:t>
      </w:r>
      <w:r w:rsidR="001273B7">
        <w:rPr>
          <w:rFonts w:ascii="宋体" w:eastAsia="宋体" w:hAnsi="宋体" w:hint="eastAsia"/>
          <w:sz w:val="21"/>
          <w:szCs w:val="21"/>
        </w:rPr>
        <w:t>需求的可追踪性</w:t>
      </w:r>
      <w:r w:rsidR="001273B7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B32E028" w14:textId="73B9AA74" w:rsidR="008140E6" w:rsidRDefault="008140E6" w:rsidP="008140E6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7.</w:t>
      </w:r>
      <w:r>
        <w:rPr>
          <w:rFonts w:ascii="宋体" w:eastAsia="宋体" w:hAnsi="宋体" w:hint="eastAsia"/>
          <w:sz w:val="21"/>
          <w:szCs w:val="21"/>
        </w:rPr>
        <w:t>评价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9CE56A5" w14:textId="2CF26826" w:rsidR="008140E6" w:rsidRDefault="008140E6" w:rsidP="008140E6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7.1</w:t>
      </w:r>
      <w:r>
        <w:rPr>
          <w:rFonts w:ascii="宋体" w:eastAsia="宋体" w:hAnsi="宋体" w:hint="eastAsia"/>
          <w:sz w:val="21"/>
          <w:szCs w:val="21"/>
        </w:rPr>
        <w:t>评价准则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1BDEB203" w14:textId="22BCD69A" w:rsidR="008140E6" w:rsidRDefault="008140E6" w:rsidP="008140E6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7.2</w:t>
      </w:r>
      <w:r>
        <w:rPr>
          <w:rFonts w:ascii="宋体" w:eastAsia="宋体" w:hAnsi="宋体" w:hint="eastAsia"/>
          <w:sz w:val="21"/>
          <w:szCs w:val="21"/>
        </w:rPr>
        <w:t>数据处理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4F14C769" w14:textId="7FAADFB6" w:rsidR="008140E6" w:rsidRPr="008140E6" w:rsidRDefault="008140E6" w:rsidP="008140E6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7.3</w:t>
      </w:r>
      <w:r>
        <w:rPr>
          <w:rFonts w:ascii="宋体" w:eastAsia="宋体" w:hAnsi="宋体" w:hint="eastAsia"/>
          <w:sz w:val="21"/>
          <w:szCs w:val="21"/>
        </w:rPr>
        <w:t>结论</w:t>
      </w:r>
      <w:r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  <w:r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>
        <w:rPr>
          <w:rFonts w:ascii="宋体" w:eastAsia="宋体" w:hAnsi="宋体"/>
          <w:sz w:val="21"/>
          <w:szCs w:val="21"/>
          <w:u w:val="dotted"/>
        </w:rPr>
        <w:t xml:space="preserve">      </w:t>
      </w:r>
    </w:p>
    <w:p w14:paraId="538D3D2F" w14:textId="10A85E27" w:rsidR="00F67D70" w:rsidRDefault="008140E6">
      <w:pPr>
        <w:rPr>
          <w:rFonts w:ascii="宋体" w:eastAsia="宋体" w:hAnsi="宋体"/>
          <w:sz w:val="21"/>
          <w:szCs w:val="21"/>
          <w:u w:val="dotted"/>
        </w:rPr>
      </w:pPr>
      <w:r>
        <w:rPr>
          <w:rFonts w:ascii="宋体" w:eastAsia="宋体" w:hAnsi="宋体"/>
          <w:sz w:val="21"/>
          <w:szCs w:val="21"/>
        </w:rPr>
        <w:t>8</w:t>
      </w:r>
      <w:r w:rsidR="003E7DED">
        <w:rPr>
          <w:rFonts w:ascii="宋体" w:eastAsia="宋体" w:hAnsi="宋体"/>
          <w:sz w:val="21"/>
          <w:szCs w:val="21"/>
        </w:rPr>
        <w:t>注解</w:t>
      </w:r>
      <w:r w:rsidR="003E7DE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3E7DE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  <w:r w:rsidR="00843AC7">
        <w:rPr>
          <w:rFonts w:ascii="宋体" w:eastAsia="宋体" w:hAnsi="宋体"/>
          <w:sz w:val="21"/>
          <w:szCs w:val="21"/>
          <w:u w:val="dotted"/>
        </w:rPr>
        <w:t xml:space="preserve">   </w:t>
      </w:r>
    </w:p>
    <w:p w14:paraId="6C7125D0" w14:textId="375F9F74" w:rsidR="00F67D70" w:rsidRDefault="003E7DE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附录</w:t>
      </w:r>
      <w:r w:rsidR="00843AC7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843AC7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    </w:t>
      </w:r>
    </w:p>
    <w:bookmarkEnd w:id="0"/>
    <w:bookmarkEnd w:id="1"/>
    <w:p w14:paraId="4BC4926D" w14:textId="14164C46" w:rsidR="00F67D70" w:rsidRPr="000826E1" w:rsidRDefault="003E7DED" w:rsidP="000826E1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237D9FD8" w14:textId="77777777" w:rsidR="00DA119E" w:rsidRPr="0059184B" w:rsidRDefault="00DA119E" w:rsidP="00DA119E">
      <w:pPr>
        <w:rPr>
          <w:rFonts w:ascii="宋体" w:eastAsia="宋体" w:hAnsi="宋体"/>
          <w:sz w:val="44"/>
          <w:szCs w:val="44"/>
        </w:rPr>
      </w:pPr>
      <w:r w:rsidRPr="0059184B">
        <w:rPr>
          <w:rFonts w:ascii="宋体" w:eastAsia="宋体" w:hAnsi="宋体"/>
          <w:sz w:val="44"/>
          <w:szCs w:val="44"/>
        </w:rPr>
        <w:lastRenderedPageBreak/>
        <w:t>1 引言</w:t>
      </w:r>
    </w:p>
    <w:p w14:paraId="2569F17E" w14:textId="1F4A1294" w:rsidR="00DA119E" w:rsidRDefault="00DA119E" w:rsidP="001936F3">
      <w:pPr>
        <w:ind w:firstLineChars="100" w:firstLine="316"/>
        <w:rPr>
          <w:rFonts w:ascii="黑体" w:eastAsia="黑体" w:hAnsi="黑体"/>
          <w:sz w:val="32"/>
          <w:szCs w:val="32"/>
        </w:rPr>
      </w:pPr>
      <w:r w:rsidRPr="0059184B">
        <w:rPr>
          <w:rFonts w:ascii="黑体" w:eastAsia="黑体" w:hAnsi="黑体"/>
          <w:sz w:val="32"/>
          <w:szCs w:val="32"/>
        </w:rPr>
        <w:t>1.1标识</w:t>
      </w:r>
    </w:p>
    <w:tbl>
      <w:tblPr>
        <w:tblpPr w:leftFromText="180" w:rightFromText="180" w:vertAnchor="text" w:horzAnchor="margin" w:tblpXSpec="center" w:tblpY="-3"/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4927"/>
      </w:tblGrid>
      <w:tr w:rsidR="00EA6A9A" w:rsidRPr="00EA6A9A" w14:paraId="5A603C29" w14:textId="77777777" w:rsidTr="00EA6A9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6F24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文件状态：</w:t>
            </w:r>
          </w:p>
          <w:p w14:paraId="1BC69FDB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[  ] 草稿</w:t>
            </w:r>
          </w:p>
          <w:p w14:paraId="2DEF5DFD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[  ] 正式发布</w:t>
            </w:r>
          </w:p>
          <w:p w14:paraId="52F58D0C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[√] 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0F2E8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7730" w14:textId="4ABB606F" w:rsidR="00EA6A9A" w:rsidRPr="00EA6A9A" w:rsidRDefault="00EA6A9A" w:rsidP="00EA6A9A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SE2021-G11-</w:t>
            </w:r>
            <w:r w:rsidR="00F5271D">
              <w:rPr>
                <w:rFonts w:ascii="宋体" w:eastAsia="宋体" w:hAnsi="宋体" w:hint="eastAsia"/>
              </w:rPr>
              <w:t>软件测试说明</w:t>
            </w:r>
          </w:p>
        </w:tc>
      </w:tr>
      <w:tr w:rsidR="00EA6A9A" w:rsidRPr="00EA6A9A" w14:paraId="3AC2ACD9" w14:textId="77777777" w:rsidTr="00EA6A9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D4ED" w14:textId="77777777" w:rsidR="00EA6A9A" w:rsidRPr="00EA6A9A" w:rsidRDefault="00EA6A9A" w:rsidP="00EA6A9A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254E62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C79D" w14:textId="78C50234" w:rsidR="00EA6A9A" w:rsidRPr="00EA6A9A" w:rsidRDefault="00EA6A9A" w:rsidP="00EA6A9A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0.</w:t>
            </w:r>
            <w:r w:rsidR="00F5271D">
              <w:rPr>
                <w:rFonts w:ascii="宋体" w:eastAsia="宋体" w:hAnsi="宋体"/>
              </w:rPr>
              <w:t>1</w:t>
            </w:r>
          </w:p>
        </w:tc>
      </w:tr>
      <w:tr w:rsidR="00EA6A9A" w:rsidRPr="00EA6A9A" w14:paraId="2E94B05F" w14:textId="77777777" w:rsidTr="00EA6A9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DE05D" w14:textId="77777777" w:rsidR="00EA6A9A" w:rsidRPr="00EA6A9A" w:rsidRDefault="00EA6A9A" w:rsidP="00EA6A9A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454053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A99C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吴联想、王义博、郑航舰</w:t>
            </w:r>
          </w:p>
        </w:tc>
      </w:tr>
      <w:tr w:rsidR="00EA6A9A" w:rsidRPr="00EA6A9A" w14:paraId="411587AC" w14:textId="77777777" w:rsidTr="00EA6A9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EF92B" w14:textId="77777777" w:rsidR="00EA6A9A" w:rsidRPr="00EA6A9A" w:rsidRDefault="00EA6A9A" w:rsidP="00EA6A9A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E99321" w14:textId="77777777" w:rsidR="00EA6A9A" w:rsidRPr="00EA6A9A" w:rsidRDefault="00EA6A9A" w:rsidP="00EA6A9A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2EC8" w14:textId="3ABB20EA" w:rsidR="00EA6A9A" w:rsidRPr="00EA6A9A" w:rsidRDefault="00EA6A9A" w:rsidP="00EA6A9A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EA6A9A">
              <w:rPr>
                <w:rFonts w:ascii="宋体" w:eastAsia="宋体" w:hAnsi="宋体" w:hint="eastAsia"/>
              </w:rPr>
              <w:t>2021-1</w:t>
            </w:r>
            <w:r>
              <w:rPr>
                <w:rFonts w:ascii="宋体" w:eastAsia="宋体" w:hAnsi="宋体"/>
              </w:rPr>
              <w:t>1</w:t>
            </w:r>
            <w:r w:rsidRPr="00EA6A9A">
              <w:rPr>
                <w:rFonts w:ascii="宋体" w:eastAsia="宋体" w:hAnsi="宋体" w:hint="eastAsia"/>
              </w:rPr>
              <w:t>-</w:t>
            </w:r>
            <w:r w:rsidR="00F5271D">
              <w:rPr>
                <w:rFonts w:ascii="宋体" w:eastAsia="宋体" w:hAnsi="宋体"/>
              </w:rPr>
              <w:t>11</w:t>
            </w:r>
          </w:p>
        </w:tc>
      </w:tr>
    </w:tbl>
    <w:p w14:paraId="7DDED123" w14:textId="3D645682" w:rsidR="001273B7" w:rsidRPr="001273B7" w:rsidRDefault="001273B7" w:rsidP="001273B7">
      <w:pPr>
        <w:rPr>
          <w:rFonts w:ascii="黑体" w:eastAsia="黑体" w:hAnsi="黑体"/>
          <w:sz w:val="32"/>
          <w:szCs w:val="32"/>
        </w:rPr>
      </w:pPr>
      <w:r w:rsidRPr="001273B7">
        <w:rPr>
          <w:rFonts w:ascii="黑体" w:eastAsia="黑体" w:hAnsi="黑体"/>
          <w:sz w:val="32"/>
          <w:szCs w:val="32"/>
        </w:rPr>
        <w:t xml:space="preserve">                                                                      </w:t>
      </w:r>
    </w:p>
    <w:p w14:paraId="6FF2CA41" w14:textId="77777777" w:rsidR="0072005B" w:rsidRDefault="001273B7" w:rsidP="008140E6">
      <w:pPr>
        <w:rPr>
          <w:rFonts w:ascii="黑体" w:eastAsia="黑体" w:hAnsi="黑体"/>
          <w:sz w:val="32"/>
          <w:szCs w:val="32"/>
        </w:rPr>
      </w:pPr>
      <w:r w:rsidRPr="001273B7">
        <w:rPr>
          <w:rFonts w:ascii="黑体" w:eastAsia="黑体" w:hAnsi="黑体"/>
          <w:sz w:val="32"/>
          <w:szCs w:val="32"/>
        </w:rPr>
        <w:t xml:space="preserve">     </w:t>
      </w:r>
      <w:r w:rsidR="008140E6" w:rsidRPr="008140E6">
        <w:rPr>
          <w:rFonts w:ascii="黑体" w:eastAsia="黑体" w:hAnsi="黑体"/>
          <w:sz w:val="32"/>
          <w:szCs w:val="32"/>
        </w:rPr>
        <w:t>1.2系统概述</w:t>
      </w:r>
    </w:p>
    <w:p w14:paraId="4D91679D" w14:textId="64D62EF1" w:rsidR="0072005B" w:rsidRPr="00FB739D" w:rsidRDefault="0072005B" w:rsidP="0072005B">
      <w:pPr>
        <w:ind w:firstLine="720"/>
        <w:rPr>
          <w:rFonts w:ascii="仿宋" w:eastAsia="仿宋" w:hAnsi="仿宋"/>
          <w:sz w:val="32"/>
          <w:szCs w:val="32"/>
        </w:rPr>
      </w:pPr>
      <w:r w:rsidRPr="00FB739D">
        <w:rPr>
          <w:rFonts w:ascii="仿宋" w:eastAsia="仿宋" w:hAnsi="仿宋" w:hint="eastAsia"/>
          <w:sz w:val="32"/>
          <w:szCs w:val="32"/>
        </w:rPr>
        <w:t>项目由</w:t>
      </w:r>
      <w:r w:rsidRPr="00FB739D">
        <w:rPr>
          <w:rFonts w:ascii="仿宋" w:eastAsia="仿宋" w:hAnsi="仿宋"/>
          <w:sz w:val="32"/>
          <w:szCs w:val="32"/>
        </w:rPr>
        <w:t>G11小组在软件工程课程下提出，根据杨枨老师提出的建议，我们要求：用户注册、发帖（文字、图片）、删帖、看帖、评论、点赞、楼中楼、消息反馈、帖子排序（根据发帖日期、点赞数）功能；管理员查收反馈信息、用户管理（查、删、重置密码、禁言）、置顶、精华帖的设置等功能，我们将争取做到精简界面，为用户带来良好的应用体验。</w:t>
      </w:r>
    </w:p>
    <w:p w14:paraId="4DB7ECB2" w14:textId="16129091" w:rsidR="008140E6" w:rsidRPr="0072005B" w:rsidRDefault="0072005B" w:rsidP="0072005B">
      <w:pPr>
        <w:ind w:firstLine="720"/>
        <w:rPr>
          <w:rFonts w:ascii="仿宋" w:eastAsia="仿宋" w:hAnsi="仿宋"/>
          <w:sz w:val="32"/>
          <w:szCs w:val="32"/>
        </w:rPr>
      </w:pPr>
      <w:r w:rsidRPr="00FB739D">
        <w:rPr>
          <w:rFonts w:ascii="仿宋" w:eastAsia="仿宋" w:hAnsi="仿宋" w:hint="eastAsia"/>
          <w:sz w:val="32"/>
          <w:szCs w:val="32"/>
        </w:rPr>
        <w:t>项目的目标是依照项目的要求，开发出表白墙网站，在开发的过程中学习软件工程课程内容，实现软件工程课程目标，通过软件工程课的评审，拿到软件工程课的学分。</w:t>
      </w:r>
      <w:r w:rsidR="008140E6" w:rsidRPr="008140E6">
        <w:rPr>
          <w:rFonts w:ascii="黑体" w:eastAsia="黑体" w:hAnsi="黑体"/>
          <w:sz w:val="32"/>
          <w:szCs w:val="32"/>
        </w:rPr>
        <w:t xml:space="preserve">                                                              </w:t>
      </w:r>
    </w:p>
    <w:p w14:paraId="5FC95A53" w14:textId="77777777" w:rsidR="0072005B" w:rsidRDefault="008140E6" w:rsidP="008140E6">
      <w:pPr>
        <w:ind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1.3文档概述</w:t>
      </w:r>
      <w:r w:rsidRPr="008140E6">
        <w:rPr>
          <w:rFonts w:ascii="黑体" w:eastAsia="黑体" w:hAnsi="黑体"/>
          <w:sz w:val="32"/>
          <w:szCs w:val="32"/>
        </w:rPr>
        <w:tab/>
      </w:r>
    </w:p>
    <w:p w14:paraId="24004B32" w14:textId="10C81979" w:rsidR="008140E6" w:rsidRPr="008140E6" w:rsidRDefault="008140E6" w:rsidP="008140E6">
      <w:pPr>
        <w:ind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 xml:space="preserve">   </w:t>
      </w:r>
      <w:r w:rsidR="0072005B">
        <w:rPr>
          <w:rFonts w:ascii="仿宋" w:eastAsia="仿宋" w:hAnsi="仿宋" w:hint="eastAsia"/>
          <w:sz w:val="32"/>
          <w:szCs w:val="32"/>
        </w:rPr>
        <w:t>本文档书写的目的在于对即将完成的G</w:t>
      </w:r>
      <w:r w:rsidR="0072005B">
        <w:rPr>
          <w:rFonts w:ascii="仿宋" w:eastAsia="仿宋" w:hAnsi="仿宋"/>
          <w:sz w:val="32"/>
          <w:szCs w:val="32"/>
        </w:rPr>
        <w:t>1</w:t>
      </w:r>
      <w:r w:rsidR="0072005B">
        <w:rPr>
          <w:rFonts w:ascii="仿宋" w:eastAsia="仿宋" w:hAnsi="仿宋" w:hint="eastAsia"/>
          <w:sz w:val="32"/>
          <w:szCs w:val="32"/>
        </w:rPr>
        <w:t>1小组的校园表白墙网站进行测试，在软件开发的早期阶段考虑测试问题，促使软件设计人员在设计时注意提高软件的可测试性，确定本项目软件测试的目标和方法，确定测试策略、测试方案、预期的测试结果和测试进度计划。</w:t>
      </w:r>
      <w:r w:rsidRPr="008140E6">
        <w:rPr>
          <w:rFonts w:ascii="黑体" w:eastAsia="黑体" w:hAnsi="黑体"/>
          <w:sz w:val="32"/>
          <w:szCs w:val="32"/>
        </w:rPr>
        <w:t xml:space="preserve">                                                   </w:t>
      </w:r>
    </w:p>
    <w:p w14:paraId="3968726D" w14:textId="77777777" w:rsidR="0072005B" w:rsidRDefault="008140E6" w:rsidP="008140E6">
      <w:pPr>
        <w:ind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lastRenderedPageBreak/>
        <w:t>1.4与其他计划的关系</w:t>
      </w:r>
    </w:p>
    <w:p w14:paraId="3A519189" w14:textId="043FB710" w:rsidR="008140E6" w:rsidRPr="008140E6" w:rsidRDefault="0072005B" w:rsidP="008140E6">
      <w:pPr>
        <w:ind w:firstLine="720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本计划是总体总体设计计划的一部分</w:t>
      </w:r>
      <w:r w:rsidR="008140E6"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</w:t>
      </w:r>
    </w:p>
    <w:p w14:paraId="046A7C82" w14:textId="77777777" w:rsidR="00CF03F6" w:rsidRDefault="008140E6" w:rsidP="008140E6">
      <w:pPr>
        <w:ind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1.5基线</w:t>
      </w:r>
    </w:p>
    <w:p w14:paraId="6648FC79" w14:textId="3D5B2831" w:rsidR="008140E6" w:rsidRPr="008140E6" w:rsidRDefault="00CF03F6" w:rsidP="008140E6">
      <w:pPr>
        <w:ind w:firstLine="720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软件需求规格说明</w:t>
      </w:r>
      <w:r w:rsidR="008140E6"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       </w:t>
      </w:r>
    </w:p>
    <w:p w14:paraId="1BE54B73" w14:textId="77777777" w:rsidR="00CF03F6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>2引用文件</w:t>
      </w:r>
      <w:r w:rsidRPr="008140E6">
        <w:rPr>
          <w:rFonts w:ascii="宋体" w:eastAsia="宋体" w:hAnsi="宋体"/>
          <w:sz w:val="44"/>
          <w:szCs w:val="44"/>
        </w:rPr>
        <w:tab/>
      </w:r>
    </w:p>
    <w:p w14:paraId="3B1EF01C" w14:textId="77777777" w:rsidR="00CF03F6" w:rsidRDefault="00CF03F6" w:rsidP="00CF03F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1.《计算机软件需求规格说明规范》（</w:t>
      </w:r>
      <w:r w:rsidRPr="00966E2A">
        <w:rPr>
          <w:rFonts w:ascii="仿宋" w:eastAsia="仿宋" w:hAnsi="仿宋"/>
          <w:sz w:val="32"/>
          <w:szCs w:val="32"/>
        </w:rPr>
        <w:t>GB/T9385-2008</w:t>
      </w:r>
      <w:r>
        <w:rPr>
          <w:rFonts w:ascii="仿宋" w:eastAsia="仿宋" w:hAnsi="仿宋" w:hint="eastAsia"/>
          <w:sz w:val="32"/>
          <w:szCs w:val="32"/>
        </w:rPr>
        <w:t>）</w:t>
      </w:r>
    </w:p>
    <w:p w14:paraId="2CEE42C2" w14:textId="77777777" w:rsidR="00CF03F6" w:rsidRDefault="00CF03F6" w:rsidP="00CF03F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2．《表白墙网站项目开发计划书》</w:t>
      </w:r>
    </w:p>
    <w:p w14:paraId="4B83C51F" w14:textId="77777777" w:rsidR="00CF03F6" w:rsidRDefault="00CF03F6" w:rsidP="00CF03F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3.《表白墙网站项目开发可行性分析报告》</w:t>
      </w:r>
    </w:p>
    <w:p w14:paraId="192E1C64" w14:textId="77777777" w:rsidR="00CF03F6" w:rsidRDefault="00CF03F6" w:rsidP="00CF03F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2"/>
          <w:szCs w:val="32"/>
        </w:rPr>
        <w:t>4.《软件工程导论》</w:t>
      </w:r>
      <w:r>
        <w:rPr>
          <w:rFonts w:ascii="仿宋" w:eastAsia="仿宋" w:hAnsi="仿宋" w:hint="eastAsia"/>
          <w:sz w:val="30"/>
          <w:szCs w:val="30"/>
        </w:rPr>
        <w:t>（张海藩、牟永敏编著第六版）</w:t>
      </w:r>
    </w:p>
    <w:p w14:paraId="1903F1E9" w14:textId="77777777" w:rsidR="00CF03F6" w:rsidRPr="00516A84" w:rsidRDefault="00CF03F6" w:rsidP="00CF03F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/>
          <w:sz w:val="32"/>
          <w:szCs w:val="32"/>
        </w:rPr>
        <w:t>.</w:t>
      </w:r>
      <w:r w:rsidRPr="00821513">
        <w:rPr>
          <w:rFonts w:ascii="仿宋" w:eastAsia="仿宋" w:hAnsi="仿宋" w:hint="eastAsia"/>
          <w:sz w:val="32"/>
          <w:szCs w:val="32"/>
        </w:rPr>
        <w:t>《计算机软件产品开发文件编制指南》</w:t>
      </w:r>
      <w:r w:rsidRPr="00EF29E7">
        <w:rPr>
          <w:rFonts w:ascii="仿宋" w:eastAsia="仿宋" w:hAnsi="仿宋"/>
          <w:sz w:val="30"/>
          <w:szCs w:val="30"/>
        </w:rPr>
        <w:t>(GB8567—88）</w:t>
      </w:r>
    </w:p>
    <w:p w14:paraId="190AA7A5" w14:textId="177ED1AC" w:rsidR="008140E6" w:rsidRPr="00CF03F6" w:rsidRDefault="008140E6" w:rsidP="00CF03F6">
      <w:pPr>
        <w:rPr>
          <w:rFonts w:ascii="宋体" w:eastAsia="宋体" w:hAnsi="宋体"/>
          <w:sz w:val="44"/>
          <w:szCs w:val="44"/>
        </w:rPr>
      </w:pPr>
      <w:r w:rsidRPr="00CF03F6">
        <w:rPr>
          <w:rFonts w:ascii="宋体" w:eastAsia="宋体" w:hAnsi="宋体"/>
          <w:sz w:val="44"/>
          <w:szCs w:val="44"/>
        </w:rPr>
        <w:t xml:space="preserve">                                                              </w:t>
      </w:r>
    </w:p>
    <w:p w14:paraId="48CE17D1" w14:textId="77777777" w:rsidR="008140E6" w:rsidRPr="008140E6" w:rsidRDefault="008140E6" w:rsidP="008140E6">
      <w:pPr>
        <w:rPr>
          <w:rFonts w:ascii="黑体" w:eastAsia="黑体" w:hAnsi="黑体"/>
          <w:sz w:val="32"/>
          <w:szCs w:val="32"/>
        </w:rPr>
      </w:pPr>
      <w:r w:rsidRPr="008140E6">
        <w:rPr>
          <w:rFonts w:ascii="宋体" w:eastAsia="宋体" w:hAnsi="宋体"/>
          <w:sz w:val="44"/>
          <w:szCs w:val="44"/>
        </w:rPr>
        <w:t xml:space="preserve">3 软件测试环境    </w:t>
      </w:r>
      <w:r w:rsidRPr="008140E6">
        <w:rPr>
          <w:rFonts w:ascii="黑体" w:eastAsia="黑体" w:hAnsi="黑体"/>
          <w:sz w:val="32"/>
          <w:szCs w:val="32"/>
        </w:rPr>
        <w:t xml:space="preserve">                                                                   </w:t>
      </w:r>
    </w:p>
    <w:p w14:paraId="25749394" w14:textId="77777777" w:rsidR="008140E6" w:rsidRPr="008140E6" w:rsidRDefault="008140E6" w:rsidP="008140E6">
      <w:pPr>
        <w:ind w:firstLine="720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 xml:space="preserve">3.x(测试现场名称)                                                                </w:t>
      </w:r>
    </w:p>
    <w:p w14:paraId="6E02D1CE" w14:textId="77777777" w:rsidR="00CF03F6" w:rsidRDefault="008140E6" w:rsidP="008140E6">
      <w:pPr>
        <w:ind w:firstLineChars="300" w:firstLine="948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3.x.1软件项 </w:t>
      </w:r>
    </w:p>
    <w:p w14:paraId="044E68C4" w14:textId="30F4F3D7" w:rsidR="008140E6" w:rsidRPr="008140E6" w:rsidRDefault="00CF03F6" w:rsidP="008140E6">
      <w:pPr>
        <w:ind w:firstLineChars="300" w:firstLine="948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I</w:t>
      </w:r>
      <w:r>
        <w:rPr>
          <w:rFonts w:ascii="仿宋" w:eastAsia="仿宋" w:hAnsi="仿宋" w:hint="eastAsia"/>
          <w:sz w:val="32"/>
          <w:szCs w:val="32"/>
        </w:rPr>
        <w:t>ntelli</w:t>
      </w:r>
      <w:r>
        <w:rPr>
          <w:rFonts w:ascii="仿宋" w:eastAsia="仿宋" w:hAnsi="仿宋"/>
          <w:sz w:val="32"/>
          <w:szCs w:val="32"/>
        </w:rPr>
        <w:t xml:space="preserve">J </w:t>
      </w:r>
      <w:r>
        <w:rPr>
          <w:rFonts w:ascii="仿宋" w:eastAsia="仿宋" w:hAnsi="仿宋" w:hint="eastAsia"/>
          <w:sz w:val="32"/>
          <w:szCs w:val="32"/>
        </w:rPr>
        <w:t>I</w:t>
      </w:r>
      <w:r>
        <w:rPr>
          <w:rFonts w:ascii="仿宋" w:eastAsia="仿宋" w:hAnsi="仿宋"/>
          <w:sz w:val="32"/>
          <w:szCs w:val="32"/>
        </w:rPr>
        <w:t>DEA</w:t>
      </w:r>
      <w:r w:rsidR="008140E6" w:rsidRPr="008140E6"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2021.2.3</w:t>
      </w:r>
      <w:r w:rsidR="008140E6" w:rsidRPr="008140E6">
        <w:rPr>
          <w:rFonts w:ascii="楷体" w:eastAsia="楷体" w:hAnsi="楷体"/>
          <w:sz w:val="32"/>
          <w:szCs w:val="32"/>
        </w:rPr>
        <w:t xml:space="preserve">                                                                 </w:t>
      </w:r>
    </w:p>
    <w:p w14:paraId="3C85D37B" w14:textId="77777777" w:rsidR="00CF03F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3.x.2 硬件及固件项</w:t>
      </w:r>
    </w:p>
    <w:p w14:paraId="4F15CC11" w14:textId="39D954E7" w:rsidR="008140E6" w:rsidRPr="008140E6" w:rsidRDefault="00CF03F6" w:rsidP="008140E6">
      <w:pPr>
        <w:ind w:left="228" w:firstLine="720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笔记本电脑</w:t>
      </w:r>
      <w:r w:rsidR="008140E6" w:rsidRPr="008140E6">
        <w:rPr>
          <w:rFonts w:ascii="楷体" w:eastAsia="楷体" w:hAnsi="楷体"/>
          <w:sz w:val="32"/>
          <w:szCs w:val="32"/>
        </w:rPr>
        <w:t xml:space="preserve">                                                             </w:t>
      </w:r>
    </w:p>
    <w:p w14:paraId="1234AD97" w14:textId="77777777" w:rsidR="00CF03F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3.x.3 其他材料 </w:t>
      </w:r>
    </w:p>
    <w:p w14:paraId="1242901B" w14:textId="08F13566" w:rsidR="008140E6" w:rsidRPr="008140E6" w:rsidRDefault="00CF03F6" w:rsidP="008140E6">
      <w:pPr>
        <w:ind w:left="228" w:firstLine="720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/>
          <w:sz w:val="32"/>
          <w:szCs w:val="32"/>
        </w:rPr>
        <w:t>BD</w:t>
      </w:r>
      <w:r w:rsidR="008140E6" w:rsidRPr="008140E6">
        <w:rPr>
          <w:rFonts w:ascii="楷体" w:eastAsia="楷体" w:hAnsi="楷体"/>
          <w:sz w:val="32"/>
          <w:szCs w:val="32"/>
        </w:rPr>
        <w:t xml:space="preserve">                                                                </w:t>
      </w:r>
    </w:p>
    <w:p w14:paraId="429E8067" w14:textId="77777777" w:rsidR="00CF03F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3.x.4 所有权种类、需方权利与许可证</w:t>
      </w:r>
    </w:p>
    <w:p w14:paraId="1E9F0CD0" w14:textId="3A61554E" w:rsidR="008140E6" w:rsidRPr="008140E6" w:rsidRDefault="00CF03F6" w:rsidP="008140E6">
      <w:pPr>
        <w:ind w:left="228" w:firstLine="720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/>
          <w:sz w:val="32"/>
          <w:szCs w:val="32"/>
        </w:rPr>
        <w:t>BD</w:t>
      </w:r>
      <w:r w:rsidR="008140E6" w:rsidRPr="008140E6">
        <w:rPr>
          <w:rFonts w:ascii="楷体" w:eastAsia="楷体" w:hAnsi="楷体"/>
          <w:sz w:val="32"/>
          <w:szCs w:val="32"/>
        </w:rPr>
        <w:t xml:space="preserve">                                            </w:t>
      </w:r>
    </w:p>
    <w:p w14:paraId="3184731A" w14:textId="77777777" w:rsidR="00CF03F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3.x.5 安装、测试与控制 </w:t>
      </w:r>
    </w:p>
    <w:p w14:paraId="56BB5975" w14:textId="414084B6" w:rsidR="008140E6" w:rsidRPr="008140E6" w:rsidRDefault="00CF03F6" w:rsidP="008140E6">
      <w:pPr>
        <w:ind w:left="228" w:firstLine="720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T</w:t>
      </w:r>
      <w:r>
        <w:rPr>
          <w:rFonts w:ascii="仿宋" w:eastAsia="仿宋" w:hAnsi="仿宋"/>
          <w:sz w:val="32"/>
          <w:szCs w:val="32"/>
        </w:rPr>
        <w:t>BD</w:t>
      </w:r>
      <w:r w:rsidR="008140E6" w:rsidRPr="008140E6">
        <w:rPr>
          <w:rFonts w:ascii="楷体" w:eastAsia="楷体" w:hAnsi="楷体"/>
          <w:sz w:val="32"/>
          <w:szCs w:val="32"/>
        </w:rPr>
        <w:t xml:space="preserve">                                                        </w:t>
      </w:r>
    </w:p>
    <w:p w14:paraId="4652317C" w14:textId="77777777" w:rsidR="00CF03F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 xml:space="preserve">3.x.6 参与组织 </w:t>
      </w:r>
    </w:p>
    <w:p w14:paraId="6C63CBCC" w14:textId="4EAD1106" w:rsidR="008140E6" w:rsidRPr="008140E6" w:rsidRDefault="00CF03F6" w:rsidP="008140E6">
      <w:pPr>
        <w:ind w:left="228" w:firstLine="720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/>
          <w:sz w:val="32"/>
          <w:szCs w:val="32"/>
        </w:rPr>
        <w:t>11</w:t>
      </w:r>
      <w:r>
        <w:rPr>
          <w:rFonts w:ascii="仿宋" w:eastAsia="仿宋" w:hAnsi="仿宋" w:hint="eastAsia"/>
          <w:sz w:val="32"/>
          <w:szCs w:val="32"/>
        </w:rPr>
        <w:t>项目小组</w:t>
      </w:r>
      <w:r w:rsidR="008140E6" w:rsidRPr="008140E6">
        <w:rPr>
          <w:rFonts w:ascii="楷体" w:eastAsia="楷体" w:hAnsi="楷体"/>
          <w:sz w:val="32"/>
          <w:szCs w:val="32"/>
        </w:rPr>
        <w:t xml:space="preserve">                                                                </w:t>
      </w:r>
    </w:p>
    <w:p w14:paraId="36826D64" w14:textId="77777777" w:rsidR="00CF03F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3.x.7 人员</w:t>
      </w:r>
    </w:p>
    <w:p w14:paraId="4B8E3956" w14:textId="1BE823BD" w:rsidR="008140E6" w:rsidRPr="008140E6" w:rsidRDefault="00CF03F6" w:rsidP="008140E6">
      <w:pPr>
        <w:ind w:left="228" w:firstLine="720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吴联想、王义博、郑航舰</w:t>
      </w:r>
      <w:r w:rsidR="008140E6" w:rsidRPr="008140E6">
        <w:rPr>
          <w:rFonts w:ascii="楷体" w:eastAsia="楷体" w:hAnsi="楷体"/>
          <w:sz w:val="32"/>
          <w:szCs w:val="32"/>
        </w:rPr>
        <w:t xml:space="preserve">                                                                     </w:t>
      </w:r>
    </w:p>
    <w:p w14:paraId="40D04647" w14:textId="77777777" w:rsidR="00CF03F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3.x.8 定向计划</w:t>
      </w:r>
    </w:p>
    <w:p w14:paraId="2A3A6532" w14:textId="4FB274EB" w:rsidR="008140E6" w:rsidRPr="008140E6" w:rsidRDefault="00CF03F6" w:rsidP="008140E6">
      <w:pPr>
        <w:ind w:left="228" w:firstLine="720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</w:t>
      </w:r>
      <w:r w:rsidR="008140E6" w:rsidRPr="008140E6">
        <w:rPr>
          <w:rFonts w:ascii="楷体" w:eastAsia="楷体" w:hAnsi="楷体"/>
          <w:sz w:val="32"/>
          <w:szCs w:val="32"/>
        </w:rPr>
        <w:t xml:space="preserve">                                                                 </w:t>
      </w:r>
    </w:p>
    <w:p w14:paraId="7B11BE76" w14:textId="77777777" w:rsidR="00CF03F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3.x.9 要执行的测试</w:t>
      </w:r>
    </w:p>
    <w:p w14:paraId="1D48F78C" w14:textId="3C989D48" w:rsidR="008140E6" w:rsidRPr="008140E6" w:rsidRDefault="00CF03F6" w:rsidP="008140E6">
      <w:pPr>
        <w:ind w:left="228" w:firstLine="720"/>
        <w:rPr>
          <w:rFonts w:ascii="黑体" w:eastAsia="黑体" w:hAnsi="黑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需求测试、单元测试、集成测试</w:t>
      </w:r>
      <w:r w:rsidR="008140E6" w:rsidRPr="008140E6">
        <w:rPr>
          <w:rFonts w:ascii="楷体" w:eastAsia="楷体" w:hAnsi="楷体"/>
          <w:sz w:val="32"/>
          <w:szCs w:val="32"/>
        </w:rPr>
        <w:t xml:space="preserve"> </w:t>
      </w:r>
      <w:r w:rsidR="008140E6" w:rsidRPr="008140E6">
        <w:rPr>
          <w:rFonts w:ascii="黑体" w:eastAsia="黑体" w:hAnsi="黑体"/>
          <w:sz w:val="32"/>
          <w:szCs w:val="32"/>
        </w:rPr>
        <w:t xml:space="preserve">                                                            </w:t>
      </w:r>
    </w:p>
    <w:p w14:paraId="134D7B2C" w14:textId="77777777" w:rsidR="008140E6" w:rsidRPr="008140E6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>4 计划</w:t>
      </w:r>
      <w:r w:rsidRPr="008140E6">
        <w:rPr>
          <w:rFonts w:ascii="宋体" w:eastAsia="宋体" w:hAnsi="宋体"/>
          <w:sz w:val="44"/>
          <w:szCs w:val="44"/>
        </w:rPr>
        <w:tab/>
        <w:t xml:space="preserve">                                                                              </w:t>
      </w:r>
    </w:p>
    <w:p w14:paraId="1E7AFB23" w14:textId="77777777" w:rsidR="008140E6" w:rsidRPr="008140E6" w:rsidRDefault="008140E6" w:rsidP="008140E6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 xml:space="preserve">4.1总体设计                                                                      </w:t>
      </w:r>
    </w:p>
    <w:p w14:paraId="579AC59A" w14:textId="77777777" w:rsidR="00CF03F6" w:rsidRDefault="008140E6" w:rsidP="008140E6">
      <w:pPr>
        <w:ind w:firstLineChars="300" w:firstLine="948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4.1.1测试级</w:t>
      </w:r>
    </w:p>
    <w:p w14:paraId="6F01315F" w14:textId="675015E6" w:rsidR="008140E6" w:rsidRPr="008140E6" w:rsidRDefault="00CF03F6" w:rsidP="008140E6">
      <w:pPr>
        <w:ind w:firstLineChars="300" w:firstLine="948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系统级</w:t>
      </w:r>
      <w:r w:rsidR="008140E6" w:rsidRPr="008140E6">
        <w:rPr>
          <w:rFonts w:ascii="楷体" w:eastAsia="楷体" w:hAnsi="楷体"/>
          <w:sz w:val="32"/>
          <w:szCs w:val="32"/>
        </w:rPr>
        <w:tab/>
        <w:t xml:space="preserve">                                                                </w:t>
      </w:r>
    </w:p>
    <w:p w14:paraId="6D7F72A6" w14:textId="77777777" w:rsidR="00CF03F6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4.1.2 测试类别</w:t>
      </w:r>
    </w:p>
    <w:p w14:paraId="1BD00A8A" w14:textId="2CE572DE" w:rsidR="008140E6" w:rsidRPr="008140E6" w:rsidRDefault="00CF03F6" w:rsidP="008140E6">
      <w:pPr>
        <w:ind w:left="228" w:firstLine="720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需求测试、单元测试、集成测试</w:t>
      </w:r>
      <w:r w:rsidR="008140E6" w:rsidRPr="008140E6">
        <w:rPr>
          <w:rFonts w:ascii="楷体" w:eastAsia="楷体" w:hAnsi="楷体"/>
          <w:sz w:val="32"/>
          <w:szCs w:val="32"/>
        </w:rPr>
        <w:tab/>
        <w:t xml:space="preserve">                                                                </w:t>
      </w:r>
    </w:p>
    <w:p w14:paraId="300DB5A6" w14:textId="77777777" w:rsidR="009A630B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4.1.3 一般测试条件</w:t>
      </w:r>
    </w:p>
    <w:p w14:paraId="173121E2" w14:textId="6FF8AAE1" w:rsidR="008140E6" w:rsidRPr="008140E6" w:rsidRDefault="009A630B" w:rsidP="008140E6">
      <w:pPr>
        <w:ind w:left="228" w:firstLine="720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每个测试应包括额定值、最大值和最小值；每个类型的测试都应该使用真实数据</w:t>
      </w:r>
      <w:r w:rsidR="008140E6" w:rsidRPr="008140E6">
        <w:rPr>
          <w:rFonts w:ascii="楷体" w:eastAsia="楷体" w:hAnsi="楷体"/>
          <w:sz w:val="32"/>
          <w:szCs w:val="32"/>
        </w:rPr>
        <w:t xml:space="preserve">                                                             </w:t>
      </w:r>
    </w:p>
    <w:p w14:paraId="3C920CA6" w14:textId="77777777" w:rsidR="009A630B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4.1.4 测试过程</w:t>
      </w:r>
    </w:p>
    <w:p w14:paraId="52ED9518" w14:textId="097106BE" w:rsidR="008140E6" w:rsidRPr="008140E6" w:rsidRDefault="009A630B" w:rsidP="008140E6">
      <w:pPr>
        <w:ind w:left="228" w:firstLine="720"/>
        <w:rPr>
          <w:rFonts w:ascii="楷体" w:eastAsia="楷体" w:hAnsi="楷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渐进测试，先测试每个模块的功能，再测试各个模块功能的接口</w:t>
      </w:r>
      <w:r w:rsidR="008140E6" w:rsidRPr="008140E6">
        <w:rPr>
          <w:rFonts w:ascii="楷体" w:eastAsia="楷体" w:hAnsi="楷体"/>
          <w:sz w:val="32"/>
          <w:szCs w:val="32"/>
        </w:rPr>
        <w:tab/>
        <w:t xml:space="preserve">                                                                </w:t>
      </w:r>
    </w:p>
    <w:p w14:paraId="68504E9F" w14:textId="77777777" w:rsidR="009A630B" w:rsidRDefault="008140E6" w:rsidP="008140E6">
      <w:pPr>
        <w:ind w:left="228" w:firstLine="720"/>
        <w:rPr>
          <w:rFonts w:ascii="楷体" w:eastAsia="楷体" w:hAnsi="楷体"/>
          <w:sz w:val="32"/>
          <w:szCs w:val="32"/>
        </w:rPr>
      </w:pPr>
      <w:r w:rsidRPr="008140E6">
        <w:rPr>
          <w:rFonts w:ascii="楷体" w:eastAsia="楷体" w:hAnsi="楷体"/>
          <w:sz w:val="32"/>
          <w:szCs w:val="32"/>
        </w:rPr>
        <w:t>4.1.5 数据记录归约和分析</w:t>
      </w:r>
    </w:p>
    <w:p w14:paraId="7F7DAA2F" w14:textId="36B49FD8" w:rsidR="008140E6" w:rsidRPr="008140E6" w:rsidRDefault="009A630B" w:rsidP="008140E6">
      <w:pPr>
        <w:ind w:left="228" w:firstLine="720"/>
        <w:rPr>
          <w:rFonts w:ascii="黑体" w:eastAsia="黑体" w:hAnsi="黑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数据记录使用word记录结果并进行分析</w:t>
      </w:r>
      <w:r w:rsidR="008140E6" w:rsidRPr="008140E6">
        <w:rPr>
          <w:rFonts w:ascii="楷体" w:eastAsia="楷体" w:hAnsi="楷体"/>
          <w:sz w:val="32"/>
          <w:szCs w:val="32"/>
        </w:rPr>
        <w:tab/>
        <w:t xml:space="preserve"> </w:t>
      </w:r>
      <w:r w:rsidR="008140E6" w:rsidRPr="008140E6">
        <w:rPr>
          <w:rFonts w:ascii="黑体" w:eastAsia="黑体" w:hAnsi="黑体"/>
          <w:sz w:val="32"/>
          <w:szCs w:val="32"/>
        </w:rPr>
        <w:t xml:space="preserve">                                                 </w:t>
      </w:r>
    </w:p>
    <w:p w14:paraId="12F6BF91" w14:textId="77777777" w:rsidR="008140E6" w:rsidRPr="008140E6" w:rsidRDefault="008140E6" w:rsidP="008140E6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4.2 计划执行的测试</w:t>
      </w:r>
      <w:r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</w:t>
      </w:r>
    </w:p>
    <w:p w14:paraId="08604514" w14:textId="77777777" w:rsid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4.2.1</w:t>
      </w:r>
    </w:p>
    <w:p w14:paraId="7363FB5F" w14:textId="42FD3ED5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封禁测试：</w:t>
      </w:r>
    </w:p>
    <w:p w14:paraId="5DAF5E4D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先在数据库中自定义一些用户，然后在管理系统中对这些用户执行封禁操作，观察这些被封禁的用户是否正常使用表白墙功能。</w:t>
      </w:r>
    </w:p>
    <w:p w14:paraId="2BC1944E" w14:textId="6A848F8C" w:rsidR="009A630B" w:rsidRPr="009A630B" w:rsidRDefault="009A630B" w:rsidP="009A630B">
      <w:pPr>
        <w:ind w:left="543" w:firstLine="720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预期结果：被封禁的用户无法使用表白墙功能。</w:t>
      </w:r>
    </w:p>
    <w:p w14:paraId="3C633021" w14:textId="6B53B369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4.2.2</w:t>
      </w:r>
    </w:p>
    <w:p w14:paraId="443A39E1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修改测试：</w:t>
      </w:r>
    </w:p>
    <w:p w14:paraId="08CB490E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先在数据库中自定义一些用户，然后在管理系统中对这些用户的相关数据（如密码）等进行修改，然后在数据库中观察这些用户对应的值是否发生改变。</w:t>
      </w:r>
    </w:p>
    <w:p w14:paraId="79BE492B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预期结果：这些用户对应的值是否发生改变</w:t>
      </w:r>
    </w:p>
    <w:p w14:paraId="1409E179" w14:textId="2165773A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4.2.3</w:t>
      </w:r>
    </w:p>
    <w:p w14:paraId="5A1B9355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删除测试（管理员）：</w:t>
      </w:r>
    </w:p>
    <w:p w14:paraId="6EEFFC71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先在数据库中自定义一些帖子，然后在管理系统中对这些帖子进行删除，然后在数据库中观察这些帖子是否发生改变。</w:t>
      </w:r>
    </w:p>
    <w:p w14:paraId="07B46FB8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预期结果：帖子被删除，用户无法在主页上看到被删除的帖子。</w:t>
      </w:r>
    </w:p>
    <w:p w14:paraId="302E9247" w14:textId="457B15D6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4.2.4</w:t>
      </w:r>
    </w:p>
    <w:p w14:paraId="05AE7C9F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lastRenderedPageBreak/>
        <w:t>精选测试（管理员）：</w:t>
      </w:r>
    </w:p>
    <w:p w14:paraId="11EF968A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先在数据库中自定义一些帖子，然后在管理系统中对这些帖子进行精选，然后观察这些帖子有没有在精选栏中出现。</w:t>
      </w:r>
    </w:p>
    <w:p w14:paraId="2F6ED725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预期结果：帖子在精选栏中出现，并且普通栏中也可以看到那些帖子。</w:t>
      </w:r>
    </w:p>
    <w:p w14:paraId="4A4063F5" w14:textId="55D2CF3F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4.2.5</w:t>
      </w:r>
    </w:p>
    <w:p w14:paraId="23478CB7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浏览测试（管理员）：</w:t>
      </w:r>
    </w:p>
    <w:p w14:paraId="0AEE12BD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浏览测试分为两个部分：</w:t>
      </w:r>
    </w:p>
    <w:p w14:paraId="6A51905C" w14:textId="77777777" w:rsidR="009A630B" w:rsidRPr="009A630B" w:rsidRDefault="009A630B" w:rsidP="009A630B">
      <w:pPr>
        <w:numPr>
          <w:ilvl w:val="0"/>
          <w:numId w:val="2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让用户发帖子，测试管理员系统中能否看到帖子</w:t>
      </w:r>
    </w:p>
    <w:p w14:paraId="561BFFFF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预期效果：管理员能看到用户发的帖子</w:t>
      </w:r>
    </w:p>
    <w:p w14:paraId="0B38CD08" w14:textId="77777777" w:rsidR="009A630B" w:rsidRPr="009A630B" w:rsidRDefault="009A630B" w:rsidP="009A630B">
      <w:pPr>
        <w:numPr>
          <w:ilvl w:val="0"/>
          <w:numId w:val="2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用户发多个帖子，测试管理员是否能通过上下翻页来浏览所有的帖子</w:t>
      </w:r>
    </w:p>
    <w:p w14:paraId="1D1E54E5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预期结果：管理员能看到所有用户发的所有帖子</w:t>
      </w:r>
    </w:p>
    <w:p w14:paraId="2FAB9661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</w:p>
    <w:p w14:paraId="64B4E220" w14:textId="55A3EA3B" w:rsidR="009A630B" w:rsidRPr="009A630B" w:rsidRDefault="009A630B" w:rsidP="009A630B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 w:hint="eastAsia"/>
          <w:sz w:val="32"/>
          <w:szCs w:val="32"/>
        </w:rPr>
        <w:t>4.2.6</w:t>
      </w:r>
    </w:p>
    <w:p w14:paraId="0A53CC21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发布测试（用户）：</w:t>
      </w:r>
    </w:p>
    <w:p w14:paraId="4BCAD40C" w14:textId="77777777" w:rsidR="009A630B" w:rsidRPr="009A630B" w:rsidRDefault="009A630B" w:rsidP="009A630B">
      <w:pPr>
        <w:numPr>
          <w:ilvl w:val="0"/>
          <w:numId w:val="3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用户发布符合要求的帖子</w:t>
      </w:r>
    </w:p>
    <w:p w14:paraId="3F35A3D4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预期结果：提示发布成功，在浏览界面上能看到发布出来的帖子。</w:t>
      </w:r>
    </w:p>
    <w:p w14:paraId="07DAE332" w14:textId="77777777" w:rsidR="009A630B" w:rsidRPr="009A630B" w:rsidRDefault="009A630B" w:rsidP="009A630B">
      <w:pPr>
        <w:numPr>
          <w:ilvl w:val="0"/>
          <w:numId w:val="3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用户发帖正文内容超出字数限制</w:t>
      </w:r>
    </w:p>
    <w:p w14:paraId="734AAD35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lastRenderedPageBreak/>
        <w:t>预期结果：提示字数超出限制，发布失败并且浏览界面上看不到发出来的帖子。</w:t>
      </w:r>
    </w:p>
    <w:p w14:paraId="12E3C55D" w14:textId="77777777" w:rsidR="009A630B" w:rsidRPr="009A630B" w:rsidRDefault="009A630B" w:rsidP="009A630B">
      <w:pPr>
        <w:numPr>
          <w:ilvl w:val="0"/>
          <w:numId w:val="3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用户发帖标题字数超出限制</w:t>
      </w:r>
    </w:p>
    <w:p w14:paraId="4717450B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预期结果：提示字数超出限制，发布失败并且浏览界面上看不到发出来的帖子。</w:t>
      </w:r>
    </w:p>
    <w:p w14:paraId="62C0A30A" w14:textId="0405AF4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 w:hint="eastAsia"/>
          <w:sz w:val="32"/>
          <w:szCs w:val="32"/>
        </w:rPr>
        <w:t>4.2.7</w:t>
      </w:r>
    </w:p>
    <w:p w14:paraId="133BB3FE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删除测试（用户）：</w:t>
      </w:r>
    </w:p>
    <w:p w14:paraId="7474C653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用户可以在个人界面上查看自己发的帖子并且删除帖子。</w:t>
      </w:r>
    </w:p>
    <w:p w14:paraId="3EE9610D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预期结果：删除后的帖子不会现实在浏览界面上。</w:t>
      </w:r>
    </w:p>
    <w:p w14:paraId="1A3D1627" w14:textId="5DE157C5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 w:hint="eastAsia"/>
          <w:sz w:val="32"/>
          <w:szCs w:val="32"/>
        </w:rPr>
        <w:t>4.2.8</w:t>
      </w:r>
    </w:p>
    <w:p w14:paraId="34879542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浏览测试（用户）：</w:t>
      </w:r>
    </w:p>
    <w:p w14:paraId="5075DC91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用户可以正常浏览发布的帖子和精选帖子。</w:t>
      </w:r>
    </w:p>
    <w:p w14:paraId="549B8D7A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预期结果：同上。</w:t>
      </w:r>
    </w:p>
    <w:p w14:paraId="6E8F6340" w14:textId="4C163162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4.2.9</w:t>
      </w:r>
    </w:p>
    <w:p w14:paraId="0DDF779A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收藏测试（用户）：</w:t>
      </w:r>
    </w:p>
    <w:p w14:paraId="50FC1168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用户可以在主页的正常浏览中点击收藏按钮收藏自己想要看的帖子。</w:t>
      </w:r>
    </w:p>
    <w:p w14:paraId="7134A10A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预期结果：收藏的帖子能够在用户个人中心的“收藏”中看到帖子。</w:t>
      </w:r>
    </w:p>
    <w:p w14:paraId="0B12E9CF" w14:textId="5BEB0EA3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4.2.10</w:t>
      </w:r>
    </w:p>
    <w:p w14:paraId="6FA05056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lastRenderedPageBreak/>
        <w:tab/>
      </w:r>
      <w:r w:rsidRPr="009A630B">
        <w:rPr>
          <w:rFonts w:ascii="楷体" w:eastAsia="楷体" w:hAnsi="楷体" w:hint="eastAsia"/>
          <w:sz w:val="32"/>
          <w:szCs w:val="32"/>
        </w:rPr>
        <w:t>注册测试：</w:t>
      </w:r>
    </w:p>
    <w:p w14:paraId="7436DE89" w14:textId="77777777" w:rsidR="009A630B" w:rsidRPr="009A630B" w:rsidRDefault="009A630B" w:rsidP="009A630B">
      <w:pPr>
        <w:numPr>
          <w:ilvl w:val="0"/>
          <w:numId w:val="4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注册时输入密码不合规</w:t>
      </w:r>
    </w:p>
    <w:p w14:paraId="7804322A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预期结果：提示密码输入不合规并且注册失败。</w:t>
      </w:r>
    </w:p>
    <w:p w14:paraId="540573F6" w14:textId="77777777" w:rsidR="009A630B" w:rsidRPr="009A630B" w:rsidRDefault="009A630B" w:rsidP="009A630B">
      <w:pPr>
        <w:numPr>
          <w:ilvl w:val="0"/>
          <w:numId w:val="4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注册时输入学号错误</w:t>
      </w:r>
    </w:p>
    <w:p w14:paraId="703E8433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预期结果：真正的学号邮箱里不会收到发出来的邮件。</w:t>
      </w:r>
    </w:p>
    <w:p w14:paraId="29627E95" w14:textId="77777777" w:rsidR="009A630B" w:rsidRPr="009A630B" w:rsidRDefault="009A630B" w:rsidP="009A630B">
      <w:pPr>
        <w:numPr>
          <w:ilvl w:val="0"/>
          <w:numId w:val="4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输入全部合规</w:t>
      </w:r>
    </w:p>
    <w:p w14:paraId="429EDCE4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预期结果：注册成功并跳转到登录界面。</w:t>
      </w:r>
    </w:p>
    <w:p w14:paraId="638CEA99" w14:textId="498DE2E2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4.2.11</w:t>
      </w:r>
    </w:p>
    <w:p w14:paraId="3010CC45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/>
          <w:sz w:val="32"/>
          <w:szCs w:val="32"/>
        </w:rPr>
        <w:tab/>
      </w:r>
      <w:r w:rsidRPr="009A630B">
        <w:rPr>
          <w:rFonts w:ascii="楷体" w:eastAsia="楷体" w:hAnsi="楷体" w:hint="eastAsia"/>
          <w:sz w:val="32"/>
          <w:szCs w:val="32"/>
        </w:rPr>
        <w:t>登录测试：</w:t>
      </w:r>
    </w:p>
    <w:p w14:paraId="0F7940FF" w14:textId="77777777" w:rsidR="009A630B" w:rsidRPr="009A630B" w:rsidRDefault="009A630B" w:rsidP="009A630B">
      <w:pPr>
        <w:numPr>
          <w:ilvl w:val="0"/>
          <w:numId w:val="5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输入错误的账号</w:t>
      </w:r>
    </w:p>
    <w:p w14:paraId="39BF2684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预期结果：提示账号输入错误，登录失败</w:t>
      </w:r>
    </w:p>
    <w:p w14:paraId="75357269" w14:textId="77777777" w:rsidR="009A630B" w:rsidRPr="009A630B" w:rsidRDefault="009A630B" w:rsidP="009A630B">
      <w:pPr>
        <w:numPr>
          <w:ilvl w:val="0"/>
          <w:numId w:val="5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输入错误的密码</w:t>
      </w:r>
    </w:p>
    <w:p w14:paraId="1E732BE5" w14:textId="77777777" w:rsidR="009A630B" w:rsidRPr="009A630B" w:rsidRDefault="009A630B" w:rsidP="009A630B">
      <w:p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预期结果：提示密码输入错误，登录失败</w:t>
      </w:r>
    </w:p>
    <w:p w14:paraId="4367AC82" w14:textId="77777777" w:rsidR="009A630B" w:rsidRPr="009A630B" w:rsidRDefault="009A630B" w:rsidP="009A630B">
      <w:pPr>
        <w:numPr>
          <w:ilvl w:val="0"/>
          <w:numId w:val="5"/>
        </w:numPr>
        <w:ind w:firstLineChars="400" w:firstLine="1263"/>
        <w:rPr>
          <w:rFonts w:ascii="楷体" w:eastAsia="楷体" w:hAnsi="楷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账号密码输入正确</w:t>
      </w:r>
    </w:p>
    <w:p w14:paraId="25CC72A1" w14:textId="7B51D987" w:rsidR="008140E6" w:rsidRPr="008140E6" w:rsidRDefault="009A630B" w:rsidP="009A630B">
      <w:pPr>
        <w:ind w:firstLineChars="400" w:firstLine="1263"/>
        <w:rPr>
          <w:rFonts w:ascii="黑体" w:eastAsia="黑体" w:hAnsi="黑体"/>
          <w:sz w:val="32"/>
          <w:szCs w:val="32"/>
        </w:rPr>
      </w:pPr>
      <w:r w:rsidRPr="009A630B">
        <w:rPr>
          <w:rFonts w:ascii="楷体" w:eastAsia="楷体" w:hAnsi="楷体" w:hint="eastAsia"/>
          <w:sz w:val="32"/>
          <w:szCs w:val="32"/>
        </w:rPr>
        <w:t>预期结果：提示登录成功，进入主页面。</w:t>
      </w:r>
      <w:r w:rsidR="008140E6" w:rsidRPr="008140E6">
        <w:rPr>
          <w:rFonts w:ascii="楷体" w:eastAsia="楷体" w:hAnsi="楷体"/>
          <w:sz w:val="32"/>
          <w:szCs w:val="32"/>
        </w:rPr>
        <w:tab/>
        <w:t xml:space="preserve">   </w:t>
      </w:r>
      <w:r w:rsidR="008140E6" w:rsidRPr="008140E6">
        <w:rPr>
          <w:rFonts w:ascii="黑体" w:eastAsia="黑体" w:hAnsi="黑体"/>
          <w:sz w:val="32"/>
          <w:szCs w:val="32"/>
        </w:rPr>
        <w:t xml:space="preserve">                                        </w:t>
      </w:r>
    </w:p>
    <w:p w14:paraId="071E2D0A" w14:textId="77777777" w:rsidR="009A630B" w:rsidRDefault="008140E6" w:rsidP="008140E6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4.3 测试用例</w:t>
      </w:r>
    </w:p>
    <w:p w14:paraId="2F5660E2" w14:textId="5F76687A" w:rsidR="008140E6" w:rsidRPr="008140E6" w:rsidRDefault="009A630B" w:rsidP="008140E6">
      <w:pPr>
        <w:ind w:firstLineChars="200" w:firstLine="632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TBD</w:t>
      </w:r>
      <w:r w:rsidR="008140E6"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</w:t>
      </w:r>
    </w:p>
    <w:p w14:paraId="26C3229B" w14:textId="77777777" w:rsidR="009A630B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>5 测试进度表</w:t>
      </w:r>
    </w:p>
    <w:p w14:paraId="1FCF8224" w14:textId="54A4E584" w:rsidR="008140E6" w:rsidRPr="008140E6" w:rsidRDefault="009A630B" w:rsidP="008140E6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ab/>
      </w:r>
      <w:r>
        <w:rPr>
          <w:rFonts w:ascii="仿宋" w:eastAsia="仿宋" w:hAnsi="仿宋"/>
          <w:sz w:val="32"/>
          <w:szCs w:val="32"/>
        </w:rPr>
        <w:t>TBD</w:t>
      </w:r>
      <w:r w:rsidR="008140E6" w:rsidRPr="008140E6">
        <w:rPr>
          <w:rFonts w:ascii="宋体" w:eastAsia="宋体" w:hAnsi="宋体"/>
          <w:sz w:val="44"/>
          <w:szCs w:val="44"/>
        </w:rPr>
        <w:tab/>
        <w:t xml:space="preserve">                                                                       </w:t>
      </w:r>
    </w:p>
    <w:p w14:paraId="0EE785B1" w14:textId="77777777" w:rsidR="009A630B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>6 需求的可追踪性</w:t>
      </w:r>
      <w:r w:rsidRPr="008140E6">
        <w:rPr>
          <w:rFonts w:ascii="宋体" w:eastAsia="宋体" w:hAnsi="宋体"/>
          <w:sz w:val="44"/>
          <w:szCs w:val="44"/>
        </w:rPr>
        <w:tab/>
      </w:r>
    </w:p>
    <w:p w14:paraId="76C04FDA" w14:textId="5819DEEA" w:rsidR="008140E6" w:rsidRPr="008140E6" w:rsidRDefault="009A630B" w:rsidP="008140E6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ab/>
      </w:r>
      <w:r>
        <w:rPr>
          <w:rFonts w:ascii="仿宋" w:eastAsia="仿宋" w:hAnsi="仿宋" w:hint="eastAsia"/>
          <w:sz w:val="32"/>
          <w:szCs w:val="32"/>
        </w:rPr>
        <w:t>本计划的需求可以追踪，有可追踪性</w:t>
      </w:r>
      <w:r w:rsidR="008140E6" w:rsidRPr="008140E6">
        <w:rPr>
          <w:rFonts w:ascii="宋体" w:eastAsia="宋体" w:hAnsi="宋体"/>
          <w:sz w:val="44"/>
          <w:szCs w:val="44"/>
        </w:rPr>
        <w:t xml:space="preserve">                                                                </w:t>
      </w:r>
    </w:p>
    <w:p w14:paraId="4AC467EA" w14:textId="77777777" w:rsidR="008140E6" w:rsidRPr="008140E6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>7.评价</w:t>
      </w:r>
      <w:r w:rsidRPr="008140E6">
        <w:rPr>
          <w:rFonts w:ascii="宋体" w:eastAsia="宋体" w:hAnsi="宋体"/>
          <w:sz w:val="44"/>
          <w:szCs w:val="44"/>
        </w:rPr>
        <w:tab/>
        <w:t xml:space="preserve">                                                                              </w:t>
      </w:r>
    </w:p>
    <w:p w14:paraId="5BD939E5" w14:textId="77777777" w:rsidR="009A630B" w:rsidRDefault="008140E6" w:rsidP="008140E6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lastRenderedPageBreak/>
        <w:t>7.1评价准则</w:t>
      </w:r>
    </w:p>
    <w:p w14:paraId="6BD35073" w14:textId="05855293" w:rsidR="008140E6" w:rsidRPr="008140E6" w:rsidRDefault="008140E6" w:rsidP="008140E6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ab/>
      </w:r>
      <w:r w:rsidR="009A630B">
        <w:rPr>
          <w:rFonts w:ascii="仿宋" w:eastAsia="仿宋" w:hAnsi="仿宋" w:hint="eastAsia"/>
          <w:sz w:val="32"/>
          <w:szCs w:val="32"/>
        </w:rPr>
        <w:t>校园表白墙的主要功能能够实现并且正常运行。</w:t>
      </w:r>
      <w:r w:rsidRPr="008140E6">
        <w:rPr>
          <w:rFonts w:ascii="黑体" w:eastAsia="黑体" w:hAnsi="黑体"/>
          <w:sz w:val="32"/>
          <w:szCs w:val="32"/>
        </w:rPr>
        <w:t xml:space="preserve">                                                                </w:t>
      </w:r>
    </w:p>
    <w:p w14:paraId="7FFC8133" w14:textId="77777777" w:rsidR="009A630B" w:rsidRDefault="008140E6" w:rsidP="008140E6">
      <w:pPr>
        <w:ind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7.2数据处理</w:t>
      </w:r>
    </w:p>
    <w:p w14:paraId="24C240D1" w14:textId="6BD66B35" w:rsidR="008140E6" w:rsidRPr="008140E6" w:rsidRDefault="009A630B" w:rsidP="008140E6">
      <w:pPr>
        <w:ind w:firstLine="632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使用M</w:t>
      </w:r>
      <w:r>
        <w:rPr>
          <w:rFonts w:ascii="仿宋" w:eastAsia="仿宋" w:hAnsi="仿宋"/>
          <w:sz w:val="32"/>
          <w:szCs w:val="32"/>
        </w:rPr>
        <w:t>yS</w:t>
      </w:r>
      <w:r>
        <w:rPr>
          <w:rFonts w:ascii="仿宋" w:eastAsia="仿宋" w:hAnsi="仿宋" w:hint="eastAsia"/>
          <w:sz w:val="32"/>
          <w:szCs w:val="32"/>
        </w:rPr>
        <w:t>ql处理数据</w:t>
      </w:r>
      <w:r w:rsidR="008140E6"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</w:t>
      </w:r>
    </w:p>
    <w:p w14:paraId="5A3231C0" w14:textId="77777777" w:rsidR="009A630B" w:rsidRDefault="008140E6" w:rsidP="008140E6">
      <w:pPr>
        <w:ind w:firstLine="632"/>
        <w:rPr>
          <w:rFonts w:ascii="黑体" w:eastAsia="黑体" w:hAnsi="黑体"/>
          <w:sz w:val="32"/>
          <w:szCs w:val="32"/>
        </w:rPr>
      </w:pPr>
      <w:r w:rsidRPr="008140E6">
        <w:rPr>
          <w:rFonts w:ascii="黑体" w:eastAsia="黑体" w:hAnsi="黑体"/>
          <w:sz w:val="32"/>
          <w:szCs w:val="32"/>
        </w:rPr>
        <w:t>7.3结论</w:t>
      </w:r>
    </w:p>
    <w:p w14:paraId="4B3D6146" w14:textId="38BA15EB" w:rsidR="008140E6" w:rsidRPr="008140E6" w:rsidRDefault="009A630B" w:rsidP="008140E6">
      <w:pPr>
        <w:ind w:firstLine="632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希望本项目的测试阶段能够正常进行并得到一个相对完整的系统</w:t>
      </w:r>
      <w:r w:rsidR="008140E6" w:rsidRPr="008140E6">
        <w:rPr>
          <w:rFonts w:ascii="黑体" w:eastAsia="黑体" w:hAnsi="黑体"/>
          <w:sz w:val="32"/>
          <w:szCs w:val="32"/>
        </w:rPr>
        <w:tab/>
        <w:t xml:space="preserve">                                                                       </w:t>
      </w:r>
    </w:p>
    <w:p w14:paraId="0CC9A1FC" w14:textId="77777777" w:rsidR="008140E6" w:rsidRPr="008140E6" w:rsidRDefault="008140E6" w:rsidP="008140E6">
      <w:pPr>
        <w:rPr>
          <w:rFonts w:ascii="宋体" w:eastAsia="宋体" w:hAnsi="宋体"/>
          <w:sz w:val="44"/>
          <w:szCs w:val="44"/>
        </w:rPr>
      </w:pPr>
      <w:r w:rsidRPr="008140E6">
        <w:rPr>
          <w:rFonts w:ascii="宋体" w:eastAsia="宋体" w:hAnsi="宋体"/>
          <w:sz w:val="44"/>
          <w:szCs w:val="44"/>
        </w:rPr>
        <w:t xml:space="preserve">8注解                                                                                </w:t>
      </w:r>
    </w:p>
    <w:p w14:paraId="4567B2B0" w14:textId="2E57F513" w:rsidR="002D1B08" w:rsidRDefault="008140E6" w:rsidP="008140E6">
      <w:pPr>
        <w:rPr>
          <w:rFonts w:ascii="黑体" w:eastAsia="黑体" w:hAnsi="黑体"/>
          <w:sz w:val="32"/>
          <w:szCs w:val="32"/>
        </w:rPr>
      </w:pPr>
      <w:r w:rsidRPr="008140E6">
        <w:rPr>
          <w:rFonts w:ascii="宋体" w:eastAsia="宋体" w:hAnsi="宋体" w:hint="eastAsia"/>
          <w:sz w:val="44"/>
          <w:szCs w:val="44"/>
        </w:rPr>
        <w:t>附录</w:t>
      </w:r>
      <w:r w:rsidRPr="008140E6">
        <w:rPr>
          <w:rFonts w:ascii="宋体" w:eastAsia="宋体" w:hAnsi="宋体"/>
          <w:sz w:val="44"/>
          <w:szCs w:val="44"/>
        </w:rPr>
        <w:t xml:space="preserve">    </w:t>
      </w:r>
      <w:r w:rsidRPr="008140E6">
        <w:rPr>
          <w:rFonts w:ascii="黑体" w:eastAsia="黑体" w:hAnsi="黑体"/>
          <w:sz w:val="32"/>
          <w:szCs w:val="32"/>
        </w:rPr>
        <w:t xml:space="preserve">                                                                             </w:t>
      </w:r>
      <w:r w:rsidR="001273B7" w:rsidRPr="001273B7">
        <w:rPr>
          <w:rFonts w:ascii="黑体" w:eastAsia="黑体" w:hAnsi="黑体"/>
          <w:sz w:val="32"/>
          <w:szCs w:val="32"/>
        </w:rPr>
        <w:t xml:space="preserve">                                                                       </w:t>
      </w:r>
    </w:p>
    <w:p w14:paraId="049D5E47" w14:textId="4570FAAD" w:rsidR="002D1B08" w:rsidRDefault="002D1B08" w:rsidP="001936F3">
      <w:pPr>
        <w:ind w:firstLineChars="100" w:firstLine="316"/>
        <w:rPr>
          <w:rFonts w:ascii="黑体" w:eastAsia="黑体" w:hAnsi="黑体"/>
          <w:sz w:val="32"/>
          <w:szCs w:val="32"/>
        </w:rPr>
      </w:pPr>
    </w:p>
    <w:p w14:paraId="049A97EC" w14:textId="2D7A39FD" w:rsidR="00F67D70" w:rsidRPr="003E29F7" w:rsidRDefault="00F67D70" w:rsidP="005B12A7">
      <w:pPr>
        <w:ind w:firstLineChars="200" w:firstLine="872"/>
        <w:rPr>
          <w:rFonts w:ascii="宋体" w:eastAsia="宋体" w:hAnsi="宋体"/>
          <w:sz w:val="44"/>
          <w:szCs w:val="44"/>
        </w:rPr>
      </w:pPr>
    </w:p>
    <w:sectPr w:rsidR="00F67D70" w:rsidRPr="003E29F7">
      <w:headerReference w:type="even" r:id="rId10"/>
      <w:headerReference w:type="default" r:id="rId11"/>
      <w:pgSz w:w="11906" w:h="16838"/>
      <w:pgMar w:top="2098" w:right="1474" w:bottom="1985" w:left="1588" w:header="851" w:footer="1418" w:gutter="0"/>
      <w:pgNumType w:fmt="koreanDigital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FAA2" w14:textId="77777777" w:rsidR="00EC5C1F" w:rsidRDefault="00EC5C1F">
      <w:r>
        <w:separator/>
      </w:r>
    </w:p>
  </w:endnote>
  <w:endnote w:type="continuationSeparator" w:id="0">
    <w:p w14:paraId="5DBF06F1" w14:textId="77777777" w:rsidR="00EC5C1F" w:rsidRDefault="00EC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1539" w14:textId="77777777" w:rsidR="00EC5C1F" w:rsidRDefault="00EC5C1F">
      <w:r>
        <w:separator/>
      </w:r>
    </w:p>
  </w:footnote>
  <w:footnote w:type="continuationSeparator" w:id="0">
    <w:p w14:paraId="635BDCCF" w14:textId="77777777" w:rsidR="00EC5C1F" w:rsidRDefault="00EC5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B6F6" w14:textId="77777777" w:rsidR="00F67D70" w:rsidRDefault="00F67D70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1A9D" w14:textId="77777777" w:rsidR="00F67D70" w:rsidRDefault="00F67D70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FE3"/>
    <w:multiLevelType w:val="hybridMultilevel"/>
    <w:tmpl w:val="DE863F5E"/>
    <w:lvl w:ilvl="0" w:tplc="AD5AF7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944DA0"/>
    <w:multiLevelType w:val="hybridMultilevel"/>
    <w:tmpl w:val="9104DCDC"/>
    <w:lvl w:ilvl="0" w:tplc="AEF8DD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B2C178A"/>
    <w:multiLevelType w:val="hybridMultilevel"/>
    <w:tmpl w:val="829E58FE"/>
    <w:lvl w:ilvl="0" w:tplc="250817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D335CF2"/>
    <w:multiLevelType w:val="hybridMultilevel"/>
    <w:tmpl w:val="6E9CCBD8"/>
    <w:lvl w:ilvl="0" w:tplc="A16C3B32">
      <w:start w:val="1"/>
      <w:numFmt w:val="decimal"/>
      <w:lvlText w:val="%1."/>
      <w:lvlJc w:val="left"/>
      <w:pPr>
        <w:ind w:left="15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4" w15:restartNumberingAfterBreak="0">
    <w:nsid w:val="5EFE7711"/>
    <w:multiLevelType w:val="hybridMultilevel"/>
    <w:tmpl w:val="AA06526E"/>
    <w:lvl w:ilvl="0" w:tplc="587885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D70"/>
    <w:rsid w:val="B2DFD5EB"/>
    <w:rsid w:val="B79FCD59"/>
    <w:rsid w:val="DEE35431"/>
    <w:rsid w:val="F77DF2FA"/>
    <w:rsid w:val="00073A94"/>
    <w:rsid w:val="000826E1"/>
    <w:rsid w:val="00087983"/>
    <w:rsid w:val="001273B7"/>
    <w:rsid w:val="00192B45"/>
    <w:rsid w:val="001936F3"/>
    <w:rsid w:val="001C1450"/>
    <w:rsid w:val="00212B95"/>
    <w:rsid w:val="00232F7B"/>
    <w:rsid w:val="002D1B08"/>
    <w:rsid w:val="003426D9"/>
    <w:rsid w:val="00382D90"/>
    <w:rsid w:val="003E29F7"/>
    <w:rsid w:val="003E7DED"/>
    <w:rsid w:val="0059184B"/>
    <w:rsid w:val="005B12A7"/>
    <w:rsid w:val="005C519F"/>
    <w:rsid w:val="0060743B"/>
    <w:rsid w:val="00655924"/>
    <w:rsid w:val="0072005B"/>
    <w:rsid w:val="00731D13"/>
    <w:rsid w:val="007E02A9"/>
    <w:rsid w:val="008140E6"/>
    <w:rsid w:val="00843AC7"/>
    <w:rsid w:val="009A630B"/>
    <w:rsid w:val="009D128D"/>
    <w:rsid w:val="009E709F"/>
    <w:rsid w:val="00A05851"/>
    <w:rsid w:val="00A5042A"/>
    <w:rsid w:val="00CF03F6"/>
    <w:rsid w:val="00CF4027"/>
    <w:rsid w:val="00D50F5B"/>
    <w:rsid w:val="00DA119E"/>
    <w:rsid w:val="00DE3DBA"/>
    <w:rsid w:val="00E37DDA"/>
    <w:rsid w:val="00E42510"/>
    <w:rsid w:val="00E85A9A"/>
    <w:rsid w:val="00EA6A9A"/>
    <w:rsid w:val="00EC5C1F"/>
    <w:rsid w:val="00EE53D3"/>
    <w:rsid w:val="00F12BC3"/>
    <w:rsid w:val="00F5271D"/>
    <w:rsid w:val="00F67D70"/>
    <w:rsid w:val="31F0FC45"/>
    <w:rsid w:val="37578BA4"/>
    <w:rsid w:val="7FB1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11456"/>
  <w15:docId w15:val="{5224EB96-4A24-425A-8DC9-D5442F1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/>
    <w:lsdException w:name="Title" w:uiPriority="10" w:qFormat="1"/>
    <w:lsdException w:name="Default Paragraph Font" w:uiPriority="1"/>
    <w:lsdException w:name="Subtitle" w:uiPriority="11" w:qFormat="1"/>
    <w:lsdException w:name="Date" w:uiPriority="99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rPr>
      <w:b/>
      <w:bCs/>
      <w:color w:val="404040"/>
      <w:sz w:val="20"/>
      <w:szCs w:val="20"/>
    </w:rPr>
  </w:style>
  <w:style w:type="paragraph" w:styleId="TOC3">
    <w:name w:val="toc 3"/>
    <w:basedOn w:val="a"/>
    <w:next w:val="a"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a4">
    <w:name w:val="Date"/>
    <w:basedOn w:val="a"/>
    <w:next w:val="a"/>
    <w:link w:val="a5"/>
    <w:uiPriority w:val="99"/>
    <w:pPr>
      <w:ind w:leftChars="2500" w:left="100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after="100" w:line="259" w:lineRule="auto"/>
    </w:pPr>
    <w:rPr>
      <w:sz w:val="22"/>
      <w:szCs w:val="22"/>
    </w:rPr>
  </w:style>
  <w:style w:type="paragraph" w:styleId="aa">
    <w:name w:val="Subtitle"/>
    <w:basedOn w:val="a"/>
    <w:next w:val="a"/>
    <w:link w:val="ab"/>
    <w:uiPriority w:val="11"/>
    <w:qFormat/>
    <w:pPr>
      <w:spacing w:after="60"/>
      <w:jc w:val="center"/>
      <w:outlineLvl w:val="1"/>
    </w:pPr>
    <w:rPr>
      <w:rFonts w:ascii="Cambria" w:eastAsia="宋体" w:hAnsi="Cambria"/>
    </w:rPr>
  </w:style>
  <w:style w:type="paragraph" w:styleId="TOC2">
    <w:name w:val="toc 2"/>
    <w:basedOn w:val="a"/>
    <w:next w:val="a"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table" w:styleId="ae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Pr>
      <w:b/>
    </w:rPr>
  </w:style>
  <w:style w:type="character" w:styleId="af0">
    <w:name w:val="Emphasis"/>
    <w:uiPriority w:val="20"/>
    <w:qFormat/>
    <w:rPr>
      <w:rFonts w:ascii="Calibri" w:hAnsi="Calibri"/>
      <w:b/>
      <w:i/>
    </w:rPr>
  </w:style>
  <w:style w:type="character" w:styleId="af1">
    <w:name w:val="Hyperlink"/>
    <w:basedOn w:val="a0"/>
    <w:uiPriority w:val="99"/>
    <w:rPr>
      <w:color w:val="0563C1"/>
      <w:u w:val="single"/>
    </w:rPr>
  </w:style>
  <w:style w:type="character" w:customStyle="1" w:styleId="10">
    <w:name w:val="标题 1 字符"/>
    <w:link w:val="1"/>
    <w:uiPriority w:val="9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rPr>
      <w:b/>
      <w:sz w:val="28"/>
    </w:rPr>
  </w:style>
  <w:style w:type="character" w:customStyle="1" w:styleId="50">
    <w:name w:val="标题 5 字符"/>
    <w:link w:val="5"/>
    <w:uiPriority w:val="9"/>
    <w:rPr>
      <w:b/>
      <w:i/>
      <w:sz w:val="26"/>
    </w:rPr>
  </w:style>
  <w:style w:type="character" w:customStyle="1" w:styleId="60">
    <w:name w:val="标题 6 字符"/>
    <w:link w:val="6"/>
    <w:uiPriority w:val="9"/>
    <w:rPr>
      <w:b/>
    </w:rPr>
  </w:style>
  <w:style w:type="character" w:customStyle="1" w:styleId="70">
    <w:name w:val="标题 7 字符"/>
    <w:link w:val="7"/>
    <w:uiPriority w:val="9"/>
    <w:rPr>
      <w:sz w:val="24"/>
    </w:rPr>
  </w:style>
  <w:style w:type="character" w:customStyle="1" w:styleId="80">
    <w:name w:val="标题 8 字符"/>
    <w:link w:val="8"/>
    <w:uiPriority w:val="9"/>
    <w:rPr>
      <w:i/>
      <w:sz w:val="24"/>
    </w:rPr>
  </w:style>
  <w:style w:type="character" w:customStyle="1" w:styleId="90">
    <w:name w:val="标题 9 字符"/>
    <w:link w:val="9"/>
    <w:uiPriority w:val="9"/>
    <w:rPr>
      <w:rFonts w:ascii="Cambria" w:eastAsia="宋体" w:hAnsi="Cambria"/>
    </w:rPr>
  </w:style>
  <w:style w:type="character" w:customStyle="1" w:styleId="a9">
    <w:name w:val="页眉 字符"/>
    <w:link w:val="a8"/>
    <w:uiPriority w:val="99"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rPr>
      <w:rFonts w:cs="Times New Roman"/>
      <w:sz w:val="18"/>
      <w:szCs w:val="18"/>
    </w:rPr>
  </w:style>
  <w:style w:type="character" w:customStyle="1" w:styleId="ad">
    <w:name w:val="标题 字符"/>
    <w:link w:val="ac"/>
    <w:uiPriority w:val="10"/>
    <w:rPr>
      <w:rFonts w:ascii="Cambria" w:eastAsia="宋体" w:hAnsi="Cambria"/>
      <w:b/>
      <w:kern w:val="28"/>
      <w:sz w:val="32"/>
    </w:rPr>
  </w:style>
  <w:style w:type="character" w:customStyle="1" w:styleId="ab">
    <w:name w:val="副标题 字符"/>
    <w:link w:val="aa"/>
    <w:uiPriority w:val="11"/>
    <w:rPr>
      <w:rFonts w:ascii="Cambria" w:eastAsia="宋体" w:hAnsi="Cambria"/>
      <w:sz w:val="24"/>
    </w:rPr>
  </w:style>
  <w:style w:type="paragraph" w:styleId="af2">
    <w:name w:val="No Spacing"/>
    <w:basedOn w:val="a"/>
    <w:uiPriority w:val="1"/>
    <w:qFormat/>
    <w:rPr>
      <w:szCs w:val="32"/>
    </w:rPr>
  </w:style>
  <w:style w:type="paragraph" w:styleId="af3">
    <w:name w:val="Quote"/>
    <w:basedOn w:val="a"/>
    <w:next w:val="a"/>
    <w:link w:val="af4"/>
    <w:uiPriority w:val="29"/>
    <w:qFormat/>
    <w:rPr>
      <w:i/>
    </w:rPr>
  </w:style>
  <w:style w:type="character" w:customStyle="1" w:styleId="af4">
    <w:name w:val="引用 字符"/>
    <w:link w:val="af3"/>
    <w:uiPriority w:val="29"/>
    <w:rPr>
      <w:i/>
      <w:sz w:val="24"/>
    </w:rPr>
  </w:style>
  <w:style w:type="paragraph" w:styleId="af5">
    <w:name w:val="Intense Quote"/>
    <w:basedOn w:val="a"/>
    <w:next w:val="a"/>
    <w:link w:val="af6"/>
    <w:uiPriority w:val="30"/>
    <w:qFormat/>
    <w:pPr>
      <w:ind w:left="720" w:right="720"/>
    </w:pPr>
    <w:rPr>
      <w:b/>
      <w:i/>
      <w:szCs w:val="22"/>
    </w:rPr>
  </w:style>
  <w:style w:type="character" w:customStyle="1" w:styleId="af6">
    <w:name w:val="明显引用 字符"/>
    <w:link w:val="af5"/>
    <w:uiPriority w:val="30"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A5A5A"/>
    </w:rPr>
  </w:style>
  <w:style w:type="character" w:customStyle="1" w:styleId="12">
    <w:name w:val="明显强调1"/>
    <w:uiPriority w:val="21"/>
    <w:qFormat/>
    <w:rPr>
      <w:b/>
      <w:i/>
      <w:sz w:val="24"/>
      <w:u w:val="single"/>
    </w:rPr>
  </w:style>
  <w:style w:type="character" w:customStyle="1" w:styleId="13">
    <w:name w:val="不明显参考1"/>
    <w:uiPriority w:val="31"/>
    <w:qFormat/>
    <w:rPr>
      <w:sz w:val="24"/>
      <w:u w:val="single"/>
    </w:rPr>
  </w:style>
  <w:style w:type="character" w:customStyle="1" w:styleId="14">
    <w:name w:val="明显参考1"/>
    <w:uiPriority w:val="32"/>
    <w:qFormat/>
    <w:rPr>
      <w:b/>
      <w:sz w:val="24"/>
      <w:u w:val="single"/>
    </w:rPr>
  </w:style>
  <w:style w:type="character" w:customStyle="1" w:styleId="15">
    <w:name w:val="书籍标题1"/>
    <w:uiPriority w:val="33"/>
    <w:qFormat/>
    <w:rPr>
      <w:rFonts w:ascii="Cambria" w:eastAsia="宋体" w:hAnsi="Cambria"/>
      <w:b/>
      <w:i/>
      <w:sz w:val="24"/>
    </w:rPr>
  </w:style>
  <w:style w:type="paragraph" w:customStyle="1" w:styleId="TOC10">
    <w:name w:val="TOC 标题1"/>
    <w:basedOn w:val="1"/>
    <w:next w:val="a"/>
    <w:uiPriority w:val="39"/>
    <w:qFormat/>
    <w:pPr>
      <w:outlineLvl w:val="9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customStyle="1" w:styleId="16">
    <w:name w:val="网格型1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rPr>
      <w:color w:val="605E5C"/>
      <w:shd w:val="clear" w:color="auto" w:fill="E1DFDD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31">
    <w:name w:val="网格型3"/>
    <w:basedOn w:val="a1"/>
    <w:uiPriority w:val="39"/>
    <w:rPr>
      <w:rFonts w:cs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日期 字符"/>
    <w:basedOn w:val="a0"/>
    <w:link w:val="a4"/>
    <w:uiPriority w:val="99"/>
    <w:rPr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92B4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44</TotalTime>
  <Pages>12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郑航舰</dc:creator>
  <cp:lastModifiedBy>吴 联想</cp:lastModifiedBy>
  <cp:revision>5</cp:revision>
  <cp:lastPrinted>2021-09-19T15:05:00Z</cp:lastPrinted>
  <dcterms:created xsi:type="dcterms:W3CDTF">2021-11-11T11:07:00Z</dcterms:created>
  <dcterms:modified xsi:type="dcterms:W3CDTF">2021-11-11T12:29:00Z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2052-0.0.0.0</vt:lpwstr>
  </property>
</Properties>
</file>