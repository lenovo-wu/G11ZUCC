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希望创建一个以“校园表白墙”为名的vue+springboot</w:t>
      </w:r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4C636B1E" w14:textId="2B5DF911" w:rsidR="00E320D2" w:rsidRDefault="00767B71" w:rsidP="00E320D2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 w:rsidR="00E320D2">
        <w:rPr>
          <w:rFonts w:ascii="仿宋" w:eastAsia="仿宋" w:hAnsi="仿宋" w:hint="eastAsia"/>
          <w:sz w:val="32"/>
          <w:szCs w:val="32"/>
        </w:rPr>
        <w:t>我们小组进行可行性分析的方法为S</w:t>
      </w:r>
      <w:r w:rsidR="00E320D2">
        <w:rPr>
          <w:rFonts w:ascii="仿宋" w:eastAsia="仿宋" w:hAnsi="仿宋"/>
          <w:sz w:val="32"/>
          <w:szCs w:val="32"/>
        </w:rPr>
        <w:t>WOT</w:t>
      </w:r>
      <w:r w:rsidR="00E320D2">
        <w:rPr>
          <w:rFonts w:ascii="仿宋" w:eastAsia="仿宋" w:hAnsi="仿宋" w:hint="eastAsia"/>
          <w:sz w:val="32"/>
          <w:szCs w:val="32"/>
        </w:rPr>
        <w:t>分析。</w:t>
      </w:r>
    </w:p>
    <w:p w14:paraId="5F9D0D34" w14:textId="73973711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竞争优势（strength）：校园表白墙针对的目标用户是本校的学生，用户固定。</w:t>
      </w:r>
    </w:p>
    <w:p w14:paraId="0B286DFB" w14:textId="3D6F6A5C" w:rsidR="00E320D2" w:rsidRDefault="00E320D2" w:rsidP="00E320D2">
      <w:pPr>
        <w:ind w:leftChars="200" w:left="472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竞争劣势（weakness）：小组成员的技术力不强，可能没有办法很好的满足用户的需求。</w:t>
      </w:r>
    </w:p>
    <w:p w14:paraId="76501500" w14:textId="0A2E401B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机会（opportunity）：目前校园论坛很多，但是像校园表白墙这样的针对校内的匿名交友网站还没有出现。</w:t>
      </w:r>
    </w:p>
    <w:p w14:paraId="3C762808" w14:textId="7BDFEEC6" w:rsidR="00E320D2" w:rsidRPr="00E320D2" w:rsidRDefault="00E320D2" w:rsidP="00E320D2">
      <w:pPr>
        <w:ind w:leftChars="200" w:left="472" w:firstLineChars="200" w:firstLine="632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威胁（threat）：该方案本质上还是社区网站，可复制性高。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</w:t>
      </w:r>
      <w:r w:rsidRPr="007042B5">
        <w:rPr>
          <w:rFonts w:ascii="仿宋" w:eastAsia="仿宋" w:hAnsi="仿宋"/>
          <w:sz w:val="32"/>
          <w:szCs w:val="32"/>
        </w:rPr>
        <w:lastRenderedPageBreak/>
        <w:t>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5D8EBCF0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0F21D5">
        <w:rPr>
          <w:rFonts w:ascii="黑体" w:eastAsia="黑体" w:hAnsi="黑体" w:hint="eastAsia"/>
          <w:sz w:val="32"/>
          <w:szCs w:val="32"/>
        </w:rPr>
        <w:t>无可重用系统</w:t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40D45CF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</w:t>
      </w:r>
      <w:r w:rsidR="009849C8">
        <w:rPr>
          <w:rFonts w:ascii="仿宋" w:eastAsia="仿宋" w:hAnsi="仿宋" w:hint="eastAsia"/>
          <w:sz w:val="32"/>
          <w:szCs w:val="32"/>
        </w:rPr>
        <w:t>、springboot</w:t>
      </w:r>
      <w:r w:rsidRPr="007042B5">
        <w:rPr>
          <w:rFonts w:ascii="仿宋" w:eastAsia="仿宋" w:hAnsi="仿宋"/>
          <w:sz w:val="32"/>
          <w:szCs w:val="32"/>
        </w:rPr>
        <w:t>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490DE6A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E23212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E23212">
        <w:rPr>
          <w:rFonts w:ascii="仿宋" w:eastAsia="仿宋" w:hAnsi="仿宋"/>
          <w:sz w:val="32"/>
          <w:szCs w:val="32"/>
        </w:rPr>
        <w:t>=30808</w:t>
      </w:r>
      <w:r w:rsidR="00E23212">
        <w:rPr>
          <w:rFonts w:ascii="仿宋" w:eastAsia="仿宋" w:hAnsi="仿宋" w:hint="eastAsia"/>
          <w:sz w:val="32"/>
          <w:szCs w:val="32"/>
        </w:rPr>
        <w:t>元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5A148681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</w:t>
      </w:r>
      <w:r w:rsidR="00EC1D53">
        <w:rPr>
          <w:rFonts w:ascii="黑体" w:eastAsia="黑体" w:hAnsi="黑体" w:hint="eastAsia"/>
          <w:sz w:val="32"/>
          <w:szCs w:val="32"/>
        </w:rPr>
        <w:t>1</w:t>
      </w:r>
      <w:r w:rsidRPr="004E639E">
        <w:rPr>
          <w:rFonts w:ascii="黑体" w:eastAsia="黑体" w:hAnsi="黑体" w:hint="eastAsia"/>
          <w:sz w:val="32"/>
          <w:szCs w:val="32"/>
        </w:rPr>
        <w:t>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604FECAB" w:rsid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53758A6" w14:textId="3A93D303" w:rsidR="00660A7C" w:rsidRPr="004E639E" w:rsidRDefault="00660A7C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用户发的帖子中可能会有一些违法的内容，针对这个问题，我们会设置屏蔽词库对用户发的贴子进行初步筛查，管理员在后台也可以查看到发帖的用户，对违禁用户进行禁言和封号处理；用户也有举报功能。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D63" w14:textId="77777777" w:rsidR="00531AE5" w:rsidRDefault="00531AE5" w:rsidP="00212C54">
      <w:r>
        <w:separator/>
      </w:r>
    </w:p>
  </w:endnote>
  <w:endnote w:type="continuationSeparator" w:id="0">
    <w:p w14:paraId="18F9E1A3" w14:textId="77777777" w:rsidR="00531AE5" w:rsidRDefault="00531AE5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E4FA" w14:textId="77777777" w:rsidR="00531AE5" w:rsidRDefault="00531AE5" w:rsidP="00212C54">
      <w:r>
        <w:separator/>
      </w:r>
    </w:p>
  </w:footnote>
  <w:footnote w:type="continuationSeparator" w:id="0">
    <w:p w14:paraId="029D4AD9" w14:textId="77777777" w:rsidR="00531AE5" w:rsidRDefault="00531AE5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0F21D5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A46AC"/>
    <w:rsid w:val="004D2BCD"/>
    <w:rsid w:val="004E639E"/>
    <w:rsid w:val="005202E2"/>
    <w:rsid w:val="00531534"/>
    <w:rsid w:val="00531AE5"/>
    <w:rsid w:val="00533249"/>
    <w:rsid w:val="0055200A"/>
    <w:rsid w:val="005C5E7A"/>
    <w:rsid w:val="005D3823"/>
    <w:rsid w:val="006557DA"/>
    <w:rsid w:val="00660A7C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849C8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10206"/>
    <w:rsid w:val="00C240E0"/>
    <w:rsid w:val="00CC1F24"/>
    <w:rsid w:val="00D07590"/>
    <w:rsid w:val="00D44F63"/>
    <w:rsid w:val="00D52438"/>
    <w:rsid w:val="00DA37B6"/>
    <w:rsid w:val="00DD5F5D"/>
    <w:rsid w:val="00DE0788"/>
    <w:rsid w:val="00E23212"/>
    <w:rsid w:val="00E30C48"/>
    <w:rsid w:val="00E320D2"/>
    <w:rsid w:val="00E5029C"/>
    <w:rsid w:val="00E86973"/>
    <w:rsid w:val="00EC1D53"/>
    <w:rsid w:val="00EE0AE3"/>
    <w:rsid w:val="00EF29E7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28</TotalTime>
  <Pages>17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12</cp:revision>
  <cp:lastPrinted>2021-09-19T07:05:00Z</cp:lastPrinted>
  <dcterms:created xsi:type="dcterms:W3CDTF">2021-10-20T05:29:00Z</dcterms:created>
  <dcterms:modified xsi:type="dcterms:W3CDTF">2021-10-20T06:44:00Z</dcterms:modified>
</cp:coreProperties>
</file>