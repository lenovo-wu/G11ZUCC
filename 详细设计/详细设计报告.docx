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</w:rPr>
        <w:t>详细设计报告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3810" b="762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二零二一年十一月十四日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l.《系统/子系统设计(结构设计)说明》(SSDD)描述了系统或子系统的系统级或子系统级设计与体系结构设计。SSDD可能还要用《接口设计说明》(IDD)和《数据库(顶层)设计说明》(DBDD)加以补充。</w:t>
      </w:r>
    </w:p>
    <w:p>
      <w:pPr>
        <w:widowControl w:val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2.SSDD连同相关的IDD和DBDD是构成进一步系统实现的基础。贯穿本文的术语“系统”如果适用的话,也可解释为“子系统”。所形成的文档应冠名为“系统设计说明”或“子系统设计说明”。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20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021.11.1</w:t>
            </w:r>
            <w:r>
              <w:rPr>
                <w:rFonts w:hint="eastAsia"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填补内容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2021.11.21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层次图、数据库、PDL、界面原型更新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2021.12.15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widowControl w:val="0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接口设计更新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详细设计报告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0" w:name="_Hlk87549756"/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bookmarkStart w:id="1" w:name="_Hlk87552218"/>
      <w:r>
        <w:rPr>
          <w:rFonts w:ascii="宋体" w:hAnsi="宋体" w:eastAsia="宋体"/>
          <w:sz w:val="21"/>
          <w:szCs w:val="21"/>
        </w:rPr>
        <w:t>1.2</w:t>
      </w:r>
      <w:r>
        <w:rPr>
          <w:rFonts w:hint="eastAsia" w:ascii="宋体" w:hAnsi="宋体" w:eastAsia="宋体"/>
          <w:sz w:val="21"/>
          <w:szCs w:val="21"/>
        </w:rPr>
        <w:t>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1.3</w:t>
      </w:r>
      <w:r>
        <w:rPr>
          <w:rFonts w:hint="eastAsia" w:ascii="宋体" w:hAnsi="宋体" w:eastAsia="宋体"/>
          <w:sz w:val="21"/>
          <w:szCs w:val="21"/>
        </w:rPr>
        <w:t>文档</w:t>
      </w:r>
      <w:r>
        <w:rPr>
          <w:rFonts w:ascii="宋体" w:hAnsi="宋体" w:eastAsia="宋体"/>
          <w:sz w:val="21"/>
          <w:szCs w:val="21"/>
        </w:rPr>
        <w:t>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</w:t>
      </w:r>
      <w:r>
        <w:rPr>
          <w:rFonts w:hint="eastAsia" w:ascii="宋体" w:hAnsi="宋体" w:eastAsia="宋体"/>
          <w:sz w:val="21"/>
          <w:szCs w:val="21"/>
        </w:rPr>
        <w:t>基线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2引用文件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3 </w:t>
      </w:r>
      <w:r>
        <w:rPr>
          <w:rFonts w:hint="eastAsia" w:ascii="宋体" w:hAnsi="宋体" w:eastAsia="宋体"/>
          <w:sz w:val="21"/>
          <w:szCs w:val="21"/>
        </w:rPr>
        <w:t>系统级设计决策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 xml:space="preserve">4 </w:t>
      </w:r>
      <w:r>
        <w:rPr>
          <w:rFonts w:hint="eastAsia" w:ascii="宋体" w:hAnsi="宋体" w:eastAsia="宋体"/>
          <w:sz w:val="21"/>
          <w:szCs w:val="21"/>
        </w:rPr>
        <w:t>系统体系结构设计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4.1系统总体设计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4.1.1概述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4.1.1.1功能描述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4.1.1.2运行环境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4.1.2设计思想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824" w:firstLineChars="4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4.1.2.1系统构思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4.1.2.2关键技术与算法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left="103"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4.1.2.3关键数据结构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4.1.3―基本处理流程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4.1.3.1系统流程图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4.1.3.2数据流程图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4.1.4系统体系结构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4.1.4.1系统配置项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4.1.4.2系统层次结构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</w:t>
      </w:r>
    </w:p>
    <w:p>
      <w:pPr>
        <w:ind w:firstLine="72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4.1.4.3系统配置项设计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4.1.5功能需求与系统配置项的关系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</w:t>
      </w:r>
    </w:p>
    <w:p>
      <w:pPr>
        <w:ind w:firstLine="618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4.1.6人工处理过程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4.2系统部件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4.3执行概念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ind w:left="678" w:leftChars="200" w:hanging="206" w:hangingChars="1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4.4接口设计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4.4.1</w:t>
      </w:r>
      <w:r>
        <w:rPr>
          <w:rFonts w:hint="eastAsia" w:ascii="宋体" w:hAnsi="宋体" w:eastAsia="宋体"/>
          <w:sz w:val="21"/>
          <w:szCs w:val="21"/>
        </w:rPr>
        <w:t>接口标识和图表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hAnsi="宋体" w:eastAsia="宋体"/>
          <w:sz w:val="21"/>
          <w:szCs w:val="21"/>
        </w:rPr>
        <w:t>4.4.x（接口的项目唯一标识符)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5运行设计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5.1系统初始化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5.2运行控制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5.3运行结束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6系统出错处理设计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6.1出错信息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6.2补救措施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7系统维护设计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7.1检测点的设计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7.2检测专用模块的设计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8尚待解决的问题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9需求的可追踪性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10注解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附录</w:t>
      </w:r>
    </w:p>
    <w:bookmarkEnd w:id="0"/>
    <w:bookmarkEnd w:id="1"/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 引言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</w:p>
    <w:tbl>
      <w:tblPr>
        <w:tblStyle w:val="20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SE2021-G11-系统</w:t>
            </w:r>
            <w:r>
              <w:rPr>
                <w:rFonts w:ascii="宋体" w:hAnsi="宋体" w:eastAsia="宋体"/>
              </w:rPr>
              <w:t>/子系统设计(结构设计)说明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bookmarkStart w:id="13" w:name="_GoBack"/>
            <w:bookmarkEnd w:id="13"/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1.2系统概述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1.3文档概述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该文档描述了“系统应该如何实现”这个问题，确定系统中每个程序是由哪些模块组成的，以及这些模块相互间的关系。无</w:t>
      </w:r>
      <w:r>
        <w:rPr>
          <w:rFonts w:ascii="仿宋" w:hAnsi="仿宋" w:eastAsia="仿宋"/>
          <w:sz w:val="32"/>
          <w:szCs w:val="32"/>
        </w:rPr>
        <w:t>与其使用有关的保密性或私密性要求。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</w:t>
      </w:r>
      <w:r>
        <w:rPr>
          <w:rFonts w:hint="eastAsia" w:ascii="黑体" w:hAnsi="黑体" w:eastAsia="黑体"/>
          <w:sz w:val="32"/>
          <w:szCs w:val="32"/>
        </w:rPr>
        <w:t>4</w:t>
      </w:r>
      <w:r>
        <w:rPr>
          <w:rFonts w:ascii="黑体" w:hAnsi="黑体" w:eastAsia="黑体"/>
          <w:sz w:val="32"/>
          <w:szCs w:val="32"/>
        </w:rPr>
        <w:t>基线</w:t>
      </w:r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《软件需求规格说明》0</w:t>
      </w:r>
      <w:r>
        <w:rPr>
          <w:rFonts w:ascii="仿宋" w:hAnsi="仿宋" w:eastAsia="仿宋"/>
          <w:sz w:val="32"/>
          <w:szCs w:val="32"/>
        </w:rPr>
        <w:t>.6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《总体设计报告》0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2。</w:t>
      </w: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2引用文件</w:t>
      </w:r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《可行性分析报告》0</w:t>
      </w:r>
      <w:r>
        <w:rPr>
          <w:rFonts w:ascii="仿宋" w:hAnsi="仿宋" w:eastAsia="仿宋"/>
          <w:sz w:val="32"/>
          <w:szCs w:val="32"/>
        </w:rPr>
        <w:t>.4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 xml:space="preserve">3 </w:t>
      </w:r>
      <w:bookmarkStart w:id="2" w:name="_Hlk87779475"/>
      <w:r>
        <w:rPr>
          <w:rFonts w:hint="eastAsia" w:ascii="宋体" w:hAnsi="宋体" w:eastAsia="宋体"/>
          <w:sz w:val="44"/>
          <w:szCs w:val="44"/>
        </w:rPr>
        <w:t>系统级设计决策</w:t>
      </w:r>
      <w:r>
        <w:rPr>
          <w:rFonts w:ascii="宋体" w:hAnsi="宋体" w:eastAsia="宋体"/>
          <w:sz w:val="44"/>
          <w:szCs w:val="44"/>
        </w:rPr>
        <w:t xml:space="preserve"> </w:t>
      </w:r>
      <w:bookmarkEnd w:id="2"/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</w:t>
      </w:r>
    </w:p>
    <w:p>
      <w:pPr>
        <w:ind w:left="228"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TBD</w:t>
      </w:r>
      <w:r>
        <w:rPr>
          <w:rFonts w:ascii="黑体" w:hAnsi="黑体" w:eastAsia="黑体"/>
          <w:sz w:val="32"/>
          <w:szCs w:val="32"/>
        </w:rPr>
        <w:t xml:space="preserve">                                           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 xml:space="preserve">4系统体系结构设计                                                                              </w:t>
      </w:r>
    </w:p>
    <w:p>
      <w:pPr>
        <w:ind w:firstLine="632" w:firstLineChars="200"/>
        <w:rPr>
          <w:rFonts w:ascii="黑体" w:hAnsi="黑体" w:eastAsia="黑体"/>
          <w:sz w:val="32"/>
          <w:szCs w:val="32"/>
        </w:rPr>
      </w:pPr>
      <w:bookmarkStart w:id="3" w:name="_Hlk87779547"/>
      <w:r>
        <w:rPr>
          <w:rFonts w:ascii="黑体" w:hAnsi="黑体" w:eastAsia="黑体"/>
          <w:sz w:val="32"/>
          <w:szCs w:val="32"/>
        </w:rPr>
        <w:t>4.1系统总体设计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4.1.1概述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4.1.1.1功能描述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4.1.1.2运行环境</w:t>
      </w:r>
    </w:p>
    <w:p>
      <w:pPr>
        <w:ind w:firstLine="1580" w:firstLineChars="5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Windos10操作系统</w:t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4.1.2设计思想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4.1.2.1系统构思</w:t>
      </w:r>
    </w:p>
    <w:p>
      <w:pPr>
        <w:ind w:firstLine="1580" w:firstLineChars="5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 该系统分为用户、管理员两个模块，用户包含个人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中心、注册、登录、反馈、举报等功能，管理员则对帖子、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用户进行管理，包括删除、冻结等管理方式，他们的操作</w:t>
      </w:r>
      <w:r>
        <w:rPr>
          <w:rFonts w:hint="eastAsia" w:ascii="楷体" w:hAnsi="楷体" w:eastAsia="楷体"/>
          <w:sz w:val="32"/>
          <w:szCs w:val="32"/>
        </w:rPr>
        <w:tab/>
      </w:r>
      <w:r>
        <w:rPr>
          <w:rFonts w:hint="eastAsia" w:ascii="楷体" w:hAnsi="楷体" w:eastAsia="楷体"/>
          <w:sz w:val="32"/>
          <w:szCs w:val="32"/>
        </w:rPr>
        <w:t>都会同步对数据库进行更新。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4.1.2.2关键技术与算法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/*相关依赖导入*/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登录模块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用户进入登录界面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用户输入账号密码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用户点击登录（@click=login）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methods：{/*方法调用login函数*/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  login(){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    request.post(</w:t>
      </w: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"url:”/api/user/login”).then(res=%3e%7b"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26"/>
          <w:rFonts w:hint="eastAsia" w:ascii="仿宋" w:hAnsi="仿宋" w:eastAsia="仿宋" w:cs="仿宋"/>
          <w:sz w:val="32"/>
          <w:szCs w:val="32"/>
        </w:rPr>
        <w:t>url:”/api/user/login”).then(res=&gt;{</w:t>
      </w:r>
      <w:r>
        <w:rPr>
          <w:rStyle w:val="26"/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</w:rPr>
        <w:t>/*向后台发送读取的用户账号密码数据*/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if(res.code==’0’){/*后台数据匹配成功*/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type:”success”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message:”登录成功”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this.$router.push(“/”) //登录成功之后页面跳转到主页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}else{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this.$massage({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type:”error”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message：res.msg  /*返回登录错误的类型*/</w:t>
      </w:r>
    </w:p>
    <w:p>
      <w:pPr>
        <w:ind w:left="126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}）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})</w:t>
      </w:r>
    </w:p>
    <w:p>
      <w:pPr>
        <w:ind w:firstLine="948" w:firstLineChars="3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this.$router.push(“/login”)/*返回到登录界面*/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ind w:firstLine="42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用户注册模块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Import request from ‘@/utils/request’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用户填写相应数据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IF 用户点击注册（@click=submitForm(ruleform)）/**/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  methods: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submitForm(formName) {/*这是注册的函数，此处的formName中的数据应该是ruleForm,ruleForm中包含着数据库关于用户的字段，已经读取了用户输入的内容*/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this.$refs[formName].validate((valid) =&gt; {/*校验，判断用户输入的数据是否满足条件*/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IF (valid)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this.loading = true/*发出请求后一段时间不能再编辑，防止用户多次发出请求导致服务器报错*/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userRegister(this.ruleForm)/*调用已经定义好的接口，将用户输入的表单字段发送到服务器 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.then((value) =&gt; {/*value是服务器经过二次判断返回的json数据*/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const { code, message } = value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if (code === 200) {/*判断注册成功*/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this.$message({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message: '账号注册成功',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type: 'success'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setTimeout(() =&gt; {/*跳转到登录界面*/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  this.$router.push({ path: this.redirect || '/login'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}, 0.1 * 1000)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  this.$message.error('注册失败，' + message)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.catch(() =&gt;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  this.loading =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 else {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  return false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})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},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resetForm(formName) {/*清空表单*/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  this.$refs[formName].resetFields()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  }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this.$router.push(“/register”)/*返回到注册界面*/</w:t>
      </w:r>
    </w:p>
    <w:p>
      <w:pPr>
        <w:pBdr>
          <w:bottom w:val="single" w:color="auto" w:sz="4" w:space="0"/>
        </w:pBd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表白墙管理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点击表白墙管理按钮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Wall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//按照最新时间展示所有表白帖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选中帖子点击编辑→精选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wall_state=”精华”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选中帖子点击编辑→删除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wall_state=”已删除”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反馈管理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点击用户反馈按钮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点击举报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Wall where wall_report&gt;=1 ORDER BY wall_report desc//从高到低展示举报数大于等于1的所有帖子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选中帖子进行帖子的基本操作//语句同表白墙管理模块，修改wall_state值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点击问题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Feedback order by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desc,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asc//按反馈未处理、反馈时间最新的顺序显示反馈信息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IF 点击某条反馈消息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=1//1代表信息已读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Procedure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用户管理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进入管理员界面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点击用户管理按钮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ORDER BY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,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//按照用户权限、注册时间的顺序展示所有用户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DO WHILE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IF 选中用户点击编辑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Select* from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where user_id=””//展示此用户的信息以修改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IF 状态选择封禁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=3//3代表封禁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</w:t>
      </w: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>IF 密码填入****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</w:t>
      </w: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>=”****”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  <w:lang w:val="en-US" w:eastAsia="zh-CN"/>
        </w:rPr>
        <w:t xml:space="preserve">   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END IF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返回管理员界面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 or c.length == 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alert("字符长度不能为0且必须保持在100以内");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Wall(wall_content, wall_contenttitle, wall_time, wall_userid, wall_state) values(c,t,getdate(),,正常)”;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修改表白墙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点击修改按钮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输入修改的表白内容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var t=document.form1.str1.value;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c=document.form2.str2.value;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c.length&gt;100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“update Wall set wall_content =c”;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wall_title = t”;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sql = “update Wall set wall_time = getDate()”;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alert("提交成功");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返回编辑界面；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删除表白墙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Wall where wall_id = 要删除的表白墙id”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发布评论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点击评论按钮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打开编辑框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输入评论内容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点击提交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var s=document.form.str.value;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s.length&gt;100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alert("字符长度必须保持在100以内");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Reply(wall_id, reply_content, reply_userid, reply_time,reply_state) values(当前表白墙id,s,回复用户id,getdate(),正常)”;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alert("回复成功");</w:t>
      </w:r>
    </w:p>
    <w:p>
      <w:pPr>
        <w:ind w:left="84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返回评论界面；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删除评论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Reply where reply_id = 要删除的评论id”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点击收藏按钮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“insert into Collection(collection_wallid, collection_time) values(当前表白墙id,getdate())”;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alert("收藏成功");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收藏图标变红；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“delete from Collection while wall_id = 当前表白墙id and user_id = 当前用户id)”;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收藏图标变白；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删除收藏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ind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点击删除按钮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String sql = “delete from Collection where collection_id = 要删除的收藏id”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alert("删除成功");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点赞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点击点赞按钮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f==0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+ 1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f=1；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 xml:space="preserve">点赞图标变红； 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“updata Wall set wall_good = wall_good – 1 where wall_id = 当前表白墙id”;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f = 0;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点赞图标变白；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pBdr>
          <w:bottom w:val="single" w:color="auto" w:sz="4" w:space="0"/>
        </w:pBd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PROCEDURE 排序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BEGIN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int sort = 0;(0:时间排序，1:点赞数排序，2:评论数排序，3:收藏数排序)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DO WHILE 点击排序按钮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IF sort==0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wall_time”;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 IF sort==1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wall_good”;</w:t>
      </w:r>
    </w:p>
    <w:p>
      <w:pPr>
        <w:ind w:left="420" w:firstLine="42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ELSE IF sort==2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wall_reply”;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ELSE</w:t>
      </w:r>
    </w:p>
    <w:p>
      <w:pPr>
        <w:ind w:left="126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String sql = “select * from wall order by wall_collection”;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IF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显示到网页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ab/>
      </w:r>
      <w:r>
        <w:rPr>
          <w:rFonts w:hint="eastAsia" w:ascii="仿宋" w:hAnsi="仿宋" w:eastAsia="仿宋" w:cs="仿宋"/>
          <w:sz w:val="32"/>
          <w:szCs w:val="32"/>
        </w:rPr>
        <w:t>END DO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4.1.2.3关键数据结构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1.数据表</w:t>
      </w:r>
    </w:p>
    <w:tbl>
      <w:tblPr>
        <w:tblStyle w:val="20"/>
        <w:tblW w:w="999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6"/>
        <w:gridCol w:w="5394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表名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Wall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用户表白墙表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Reply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表白墙回复表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Feedback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用户反馈表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Collection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用户收藏表</w:t>
            </w:r>
          </w:p>
        </w:tc>
      </w:tr>
    </w:tbl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FFFFF"/>
        </w:rPr>
        <w:t>2.数据表字段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User表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user_id(主键，用户id，Variable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user_name(用户昵称，Variable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user_pwd(用户密码，Variable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user_registertime(注册时间，Date)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user_state(用户状态，int)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user_sex(用户性别，int)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user_jurisdiction(用户权限，Integer)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user_signature(个性签名，Variable characters(100))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Wall表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wall_id(主键，表白墙id，Integer);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wall_content(表白墙正文，Variable characters(140));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wall_contenttitle(表白墙正文标题，Variable characters(10));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wall_time(表白墙发表时间，Date)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wall_userid(发表该表白墙的用户，Variable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wall_state(表白墙状态，Variable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wall_good(表白墙点赞数，Integer)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wall_collection(表白墙收藏数，Integer)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wall_talk(表白墙评论数，Integer)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wall_report(表白墙举报数，Integer)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wall_to(被表白对象，Variable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Reply表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reply_id(主键，回复编号，Integer)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wall_id(在谁的帖子下回复，Integer)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reply_content(回复正文，Variable characters（20）)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reply_userid (回复的用户id，Variable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reply_time(回复时间，Date)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reply_state(回复状态，Integer)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Feedback表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feedback_id(主键，反馈id号，Integer)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feedback_title(反馈标题，Variable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feedback_content(反馈正文，Variable characters(140))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feedback_userid(反馈人，Variable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feedback_date(反馈时间，date)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feedback_state(反馈状态，integer)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</w:rPr>
      </w:pPr>
      <w:r>
        <w:rPr>
          <w:rStyle w:val="25"/>
          <w:rFonts w:hint="eastAsia" w:ascii="仿宋" w:hAnsi="仿宋" w:eastAsia="仿宋" w:cs="仿宋"/>
          <w:b/>
          <w:bCs/>
          <w:color w:val="404040"/>
          <w:sz w:val="32"/>
          <w:szCs w:val="32"/>
          <w:shd w:val="clear" w:color="auto" w:fill="FAFAFA"/>
        </w:rPr>
        <w:t>Collection表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collection_id(主键，收藏编号，Integer)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collection_userid (收藏的用户id，Variable characters(10))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collection_wallid(收藏的帖子id，Integer)</w:t>
      </w:r>
    </w:p>
    <w:p>
      <w:pP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</w:pPr>
      <w:r>
        <w:rPr>
          <w:rFonts w:hint="eastAsia" w:ascii="仿宋" w:hAnsi="仿宋" w:eastAsia="仿宋" w:cs="仿宋"/>
          <w:color w:val="404040"/>
          <w:sz w:val="32"/>
          <w:szCs w:val="32"/>
          <w:shd w:val="clear" w:color="auto" w:fill="FAFAFA"/>
        </w:rPr>
        <w:t>collection_time(收藏时间，Date)</w:t>
      </w:r>
    </w:p>
    <w:p>
      <w:pPr>
        <w:rPr>
          <w:rFonts w:ascii="Segoe UI Emoji" w:hAnsi="Segoe UI Emoji"/>
          <w:color w:val="404040"/>
          <w:shd w:val="clear" w:color="auto" w:fill="FAFAFA"/>
        </w:rPr>
      </w:pP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4.1.3―基本处理流程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4.1.3.1系统流程图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03240" cy="2835910"/>
            <wp:effectExtent l="0" t="0" r="5080" b="1397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4.1.3.2数据流程图</w:t>
      </w:r>
    </w:p>
    <w:p>
      <w:pPr>
        <w:ind w:firstLine="944" w:firstLineChars="400"/>
        <w:rPr>
          <w:rFonts w:ascii="楷体" w:hAnsi="楷体" w:eastAsia="楷体"/>
          <w:sz w:val="32"/>
          <w:szCs w:val="32"/>
        </w:rPr>
      </w:pPr>
      <w:r>
        <w:drawing>
          <wp:inline distT="0" distB="0" distL="0" distR="0">
            <wp:extent cx="5222240" cy="3189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48" w:firstLine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4.1.4系统体系结构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4.1.4.1系统配置项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</w:t>
      </w:r>
      <w:r>
        <w:rPr>
          <w:rFonts w:ascii="楷体" w:hAnsi="楷体" w:eastAsia="楷体"/>
          <w:sz w:val="32"/>
          <w:szCs w:val="32"/>
        </w:rPr>
        <w:t>BD</w:t>
      </w:r>
    </w:p>
    <w:p>
      <w:pPr>
        <w:ind w:firstLine="1264" w:firstLineChars="4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4.1.4.2系统层次结构</w:t>
      </w:r>
    </w:p>
    <w:p>
      <w:pPr>
        <w:ind w:firstLine="1264" w:firstLineChars="400"/>
        <w:rPr>
          <w:rFonts w:hint="eastAsia"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drawing>
          <wp:inline distT="0" distB="0" distL="114300" distR="114300">
            <wp:extent cx="5610860" cy="2541270"/>
            <wp:effectExtent l="0" t="0" r="0" b="0"/>
            <wp:docPr id="10" name="图片 10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层次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4.1.4.3系统配置项设计 </w:t>
      </w:r>
    </w:p>
    <w:p>
      <w:pPr>
        <w:ind w:left="708" w:leftChars="300" w:firstLine="632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  <w:r>
        <w:rPr>
          <w:rFonts w:ascii="楷体" w:hAnsi="楷体" w:eastAsia="楷体"/>
          <w:sz w:val="32"/>
          <w:szCs w:val="32"/>
        </w:rPr>
        <w:t xml:space="preserve">  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4.1.5功能需求与系统配置项的关系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TBD</w:t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4.1.6人工处理过程</w:t>
      </w:r>
    </w:p>
    <w:p>
      <w:pPr>
        <w:ind w:left="708" w:leftChars="300" w:firstLine="316" w:firstLineChars="100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>管理员权限赋予（后台手动操作）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4.2系统部件  </w:t>
      </w:r>
    </w:p>
    <w:p>
      <w:pPr>
        <w:ind w:left="708" w:leftChars="3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网站、服务器、数据库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4.3执行概念</w:t>
      </w:r>
    </w:p>
    <w:p>
      <w:pPr>
        <w:ind w:left="708" w:leftChars="300"/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4.4接口设计  </w:t>
      </w:r>
    </w:p>
    <w:p>
      <w:pPr>
        <w:widowControl w:val="0"/>
        <w:jc w:val="both"/>
        <w:rPr>
          <w:kern w:val="2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 </w:t>
      </w:r>
      <w:r>
        <w:rPr>
          <w:rFonts w:hint="eastAsia"/>
          <w:kern w:val="2"/>
          <w:sz w:val="32"/>
          <w:szCs w:val="32"/>
        </w:rPr>
        <w:t>用户操作User</w:t>
      </w:r>
      <w:r>
        <w:rPr>
          <w:kern w:val="2"/>
          <w:sz w:val="32"/>
          <w:szCs w:val="32"/>
        </w:rPr>
        <w:t>Controller:</w:t>
      </w:r>
    </w:p>
    <w:p>
      <w:pPr>
        <w:widowControl w:val="0"/>
        <w:numPr>
          <w:numId w:val="0"/>
        </w:numPr>
        <w:ind w:left="420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4" w:name="_Hlk89692237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4.4.1分页查询载入用户信息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bookmarkStart w:id="5" w:name="_Hlk89690197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输入用户id查找用户：默认空（全查找）</w:t>
            </w:r>
          </w:p>
        </w:tc>
      </w:tr>
      <w:bookmarkEnd w:id="5"/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bookmarkEnd w:id="4"/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4419600" cy="168592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252855"/>
            <wp:effectExtent l="0" t="0" r="1397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4.4.2更新用户数据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UT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（需要管理员权限，没有会报401错误）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ab/>
      </w:r>
      <w:bookmarkStart w:id="6" w:name="_Hlk89690688"/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instrText xml:space="preserve"> HYPERLINK "http://localhost:8000/user/update" </w:instrTex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http://localhost:8000/user/update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fldChar w:fldCharType="end"/>
      </w:r>
    </w:p>
    <w:bookmarkEnd w:id="6"/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ab/>
      </w:r>
      <w:r>
        <w:rPr>
          <w:kern w:val="2"/>
          <w:sz w:val="24"/>
          <w:szCs w:val="24"/>
        </w:rPr>
        <w:tab/>
      </w:r>
      <w:bookmarkStart w:id="7" w:name="_Hlk89690720"/>
      <w:r>
        <w:rPr>
          <w:rFonts w:hint="eastAsia"/>
          <w:kern w:val="2"/>
          <w:sz w:val="24"/>
          <w:szCs w:val="24"/>
        </w:rPr>
        <w:t>请求一个json对象，含有数据如下：</w:t>
      </w:r>
    </w:p>
    <w:p>
      <w:pPr>
        <w:widowControl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br w:type="page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用户编号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用户权限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用户姓名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用户个性签名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bookmarkEnd w:id="7"/>
    </w:tbl>
    <w:p>
      <w:pPr>
        <w:widowControl w:val="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正确时返回json数据包：</w:t>
      </w:r>
    </w:p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1"/>
          <w:szCs w:val="22"/>
        </w:rPr>
        <w:drawing>
          <wp:inline distT="0" distB="0" distL="0" distR="0">
            <wp:extent cx="4467225" cy="1685925"/>
            <wp:effectExtent l="0" t="0" r="1333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4.4.3重置用户密码为123456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"http://localhost:8000/user/reset"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http://localhost:8000/user/reset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 w:val="0"/>
        <w:ind w:left="360" w:firstLine="42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请求一个json对象，含有数据如下：</w:t>
      </w:r>
    </w:p>
    <w:p>
      <w:pPr>
        <w:widowControl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br w:type="page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bookmarkStart w:id="8" w:name="_Hlk89692870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用户编号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用户权限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用户姓名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用户个性签名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bookmarkEnd w:id="8"/>
    </w:tbl>
    <w:p>
      <w:pPr>
        <w:widowControl w:val="0"/>
        <w:jc w:val="both"/>
        <w:rPr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正确时返回json数据包：</w:t>
      </w:r>
    </w:p>
    <w:p>
      <w:pPr>
        <w:widowControl w:val="0"/>
        <w:jc w:val="both"/>
        <w:rPr>
          <w:kern w:val="2"/>
          <w:sz w:val="24"/>
          <w:szCs w:val="24"/>
        </w:rPr>
      </w:pPr>
      <w:r>
        <w:rPr>
          <w:kern w:val="2"/>
          <w:sz w:val="21"/>
          <w:szCs w:val="22"/>
        </w:rPr>
        <w:drawing>
          <wp:inline distT="0" distB="0" distL="0" distR="0">
            <wp:extent cx="4467225" cy="1685925"/>
            <wp:effectExtent l="0" t="0" r="1333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35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4.4.4删除用户信息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/{userid}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要删除的用户的id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eastAsia"/>
          <w:kern w:val="2"/>
          <w:sz w:val="24"/>
          <w:szCs w:val="24"/>
        </w:rPr>
      </w:pPr>
    </w:p>
    <w:p>
      <w:pPr>
        <w:widowControl/>
        <w:jc w:val="left"/>
        <w:rPr>
          <w:kern w:val="2"/>
          <w:sz w:val="24"/>
          <w:szCs w:val="24"/>
        </w:rPr>
      </w:pPr>
    </w:p>
    <w:p>
      <w:pPr>
        <w:widowControl/>
        <w:jc w:val="left"/>
        <w:rPr>
          <w:kern w:val="2"/>
          <w:sz w:val="32"/>
          <w:szCs w:val="32"/>
        </w:rPr>
      </w:pPr>
    </w:p>
    <w:p>
      <w:pPr>
        <w:widowControl w:val="0"/>
        <w:jc w:val="both"/>
        <w:rPr>
          <w:kern w:val="2"/>
          <w:sz w:val="32"/>
          <w:szCs w:val="32"/>
        </w:rPr>
      </w:pPr>
      <w:r>
        <w:rPr>
          <w:rFonts w:hint="eastAsia"/>
          <w:kern w:val="2"/>
          <w:sz w:val="32"/>
          <w:szCs w:val="32"/>
        </w:rPr>
        <w:t>表白墙操作Wall</w:t>
      </w:r>
      <w:r>
        <w:rPr>
          <w:kern w:val="2"/>
          <w:sz w:val="32"/>
          <w:szCs w:val="32"/>
        </w:rPr>
        <w:t>C</w:t>
      </w:r>
      <w:r>
        <w:rPr>
          <w:rFonts w:hint="eastAsia"/>
          <w:kern w:val="2"/>
          <w:sz w:val="32"/>
          <w:szCs w:val="32"/>
        </w:rPr>
        <w:t>ontroller</w:t>
      </w:r>
    </w:p>
    <w:p>
      <w:pPr>
        <w:widowControl w:val="0"/>
        <w:numPr>
          <w:numId w:val="0"/>
        </w:numPr>
        <w:ind w:left="470"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9" w:name="_Hlk89693866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4.4.5分页查询载入表白墙信息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输入表白墙标题查找表白墙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bookmarkEnd w:id="9"/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763395"/>
            <wp:effectExtent l="0" t="0" r="1397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995045"/>
            <wp:effectExtent l="0" t="0" r="1397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47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br w:type="page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4.4.6更改表白墙状态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0" w:name="_Hlk89694010"/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请求方式: PUT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"http://localhost:8000/user/update"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http://localhost:8000/user/update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请求一个json对象，包含数据如下：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表白墙收藏数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表白墙正文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wallContenttitle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wallGood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表白墙点赞数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wallReport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表白墙举报数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表白墙状态</w:t>
            </w:r>
          </w:p>
        </w:tc>
      </w:tr>
      <w:bookmarkEnd w:id="10"/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walllTalk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表白墙评论数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表白墙发布时间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wallTo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被表白对象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allUserid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表白墙发布者id</w:t>
            </w:r>
          </w:p>
        </w:tc>
      </w:tr>
    </w:tbl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1" w:name="_Hlk89694203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正确时返回json数据包</w:t>
      </w:r>
    </w:p>
    <w:p>
      <w:pPr>
        <w:widowControl/>
        <w:ind w:left="360" w:firstLine="413" w:firstLineChars="175"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{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bookmarkEnd w:id="11"/>
    <w:p>
      <w:pPr>
        <w:widowControl/>
        <w:numPr>
          <w:numId w:val="0"/>
        </w:numPr>
        <w:ind w:left="47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4.4.7删除表白墙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bookmarkStart w:id="12" w:name="_Hlk89694241"/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wall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要删除的表白墙id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4.4.8新增表白墙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insertWall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整个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4.4.9收藏表白墙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collection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insertCollection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要新增的整个收藏实体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numPr>
          <w:numId w:val="0"/>
        </w:numPr>
        <w:ind w:left="470" w:left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4.4.10认领表白墙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choose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insertChoose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choose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要新增的整个认领实体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72" w:firstLineChars="20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bookmarkEnd w:id="12"/>
    <w:p>
      <w:pPr>
        <w:widowControl/>
        <w:jc w:val="left"/>
        <w:rPr>
          <w:kern w:val="2"/>
          <w:sz w:val="32"/>
          <w:szCs w:val="32"/>
        </w:rPr>
      </w:pPr>
      <w:r>
        <w:rPr>
          <w:kern w:val="2"/>
          <w:sz w:val="24"/>
          <w:szCs w:val="24"/>
        </w:rPr>
        <w:br w:type="page"/>
      </w:r>
      <w:r>
        <w:rPr>
          <w:rFonts w:hint="eastAsia"/>
          <w:kern w:val="2"/>
          <w:sz w:val="32"/>
          <w:szCs w:val="32"/>
        </w:rPr>
        <w:t>反馈操作F</w:t>
      </w:r>
      <w:r>
        <w:rPr>
          <w:kern w:val="2"/>
          <w:sz w:val="32"/>
          <w:szCs w:val="32"/>
        </w:rPr>
        <w:t>eedbackC</w:t>
      </w:r>
      <w:r>
        <w:rPr>
          <w:rFonts w:hint="eastAsia"/>
          <w:kern w:val="2"/>
          <w:sz w:val="32"/>
          <w:szCs w:val="32"/>
        </w:rPr>
        <w:t>ontroller</w:t>
      </w:r>
    </w:p>
    <w:p>
      <w:pPr>
        <w:widowControl w:val="0"/>
        <w:numPr>
          <w:numId w:val="0"/>
        </w:numPr>
        <w:ind w:left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4.4.11分页查询载入表白墙信息</w:t>
      </w:r>
    </w:p>
    <w:p>
      <w:pPr>
        <w:widowControl w:val="0"/>
        <w:ind w:left="360" w:firstLine="413" w:firstLineChars="175"/>
        <w:jc w:val="both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请求方式: GET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"http://localhost:8000/feedback/findPage"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http://localhost:8000/feedback/findPage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输入表白墙标题查找表白墙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正确时返回JSON数据包：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619885"/>
            <wp:effectExtent l="0" t="0" r="1397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4.4.12更改反馈受理状态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请求方式: PUT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"http://localhost:8000/feedback/update"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http://localhost:8000/feedback/update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请求一个json对象，包含数据如下：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反馈id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反馈正文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反馈状态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feedbackTime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feedbackTitle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反馈人id</w:t>
            </w:r>
          </w:p>
        </w:tc>
      </w:tr>
    </w:tbl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正确时返回json数据包</w:t>
      </w:r>
    </w:p>
    <w:p>
      <w:pPr>
        <w:widowControl/>
        <w:ind w:left="360" w:firstLine="413" w:firstLineChars="175"/>
        <w:jc w:val="left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>{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/>
        <w:ind w:left="780" w:firstLine="472" w:firstLineChars="20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/>
        <w:ind w:left="78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4.4.13删除反馈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请求方式：delete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http://localhost:8000/wall/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delete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/{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feedback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id}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要删除的反馈id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4.4.14新增反馈</w:t>
      </w:r>
    </w:p>
    <w:p>
      <w:pPr>
        <w:widowControl w:val="0"/>
        <w:ind w:left="780" w:firstLine="0" w:firstLineChars="0"/>
        <w:jc w:val="both"/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 w:val="0"/>
        <w:ind w:left="780" w:firstLine="0" w:firstLineChars="0"/>
        <w:jc w:val="both"/>
        <w:rPr>
          <w:rFonts w:hint="default"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"http://localhost:8000/wall/"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</w:t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feedback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/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insertFeedback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feedback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  <w:lang w:val="en-US" w:eastAsia="zh-CN"/>
              </w:rPr>
              <w:t>要新增的整个feedback实体</w:t>
            </w:r>
          </w:p>
        </w:tc>
      </w:tr>
    </w:tbl>
    <w:p>
      <w:pPr>
        <w:widowControl w:val="0"/>
        <w:ind w:left="780" w:firstLine="0" w:firstLineChars="0"/>
        <w:jc w:val="both"/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ascii="Arial" w:hAnsi="Arial" w:eastAsia="等线" w:cs="Arial"/>
          <w:color w:val="4D4D4D"/>
          <w:kern w:val="2"/>
          <w:sz w:val="21"/>
          <w:szCs w:val="22"/>
          <w:shd w:val="clear" w:color="auto" w:fill="FFFFFF"/>
          <w:lang w:val="en-US" w:eastAsia="zh-CN" w:bidi="ar-SA"/>
        </w:rPr>
        <w:t>正确时返回JSON数据包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{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"code": 200,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"data": null,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 xml:space="preserve">  "message": "操作成功"</w:t>
      </w:r>
    </w:p>
    <w:p>
      <w:pPr>
        <w:widowControl w:val="0"/>
        <w:ind w:left="780" w:firstLine="0" w:firstLineChars="0"/>
        <w:jc w:val="both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}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注册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http://localhost:8000/user/register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用户昵称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用户注册时间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用户性别</w:t>
            </w:r>
          </w:p>
        </w:tc>
      </w:tr>
    </w:tbl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登录：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请求方式：Post</w:t>
      </w: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"http://localhost:8000/user/login"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http://localhost:8000/user/login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用户学号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rememberMe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记住密码</w:t>
            </w:r>
          </w:p>
        </w:tc>
      </w:tr>
    </w:tbl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360" w:firstLine="0" w:firstLineChars="0"/>
        <w:jc w:val="left"/>
        <w:rPr>
          <w:rFonts w:ascii="等线" w:hAnsi="等线" w:eastAsia="等线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32"/>
          <w:szCs w:val="32"/>
          <w:lang w:val="en-US" w:eastAsia="zh-CN" w:bidi="ar-SA"/>
        </w:rPr>
        <w:t>个人中心：</w:t>
      </w: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4.4.15个人资料：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instrText xml:space="preserve"> HYPERLINK "http://localhost:8000/user/info" </w:instrTex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t>http://localhost:8000/user/info</w:t>
      </w:r>
      <w:r>
        <w:rPr>
          <w:rFonts w:ascii="Times New Roman" w:hAnsi="Times New Roman" w:eastAsia="宋体" w:cs="Times New Roman"/>
          <w:color w:val="0563C1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1"/>
        <w:gridCol w:w="2286"/>
        <w:gridCol w:w="519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用户昵称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性别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用户状态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注册日期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userId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+@stu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.zucc.edu.cn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用户邮箱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4.4.16我的表白墙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4.4.17我的评论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user/reply/+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4.4.18我的收藏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coll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4.4.19我的认领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choose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numPr>
          <w:numId w:val="0"/>
        </w:numPr>
        <w:ind w:left="360" w:left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4.4.20认领我的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请求方式：Get</w:t>
      </w:r>
    </w:p>
    <w:p>
      <w:pPr>
        <w:widowControl/>
        <w:ind w:left="720" w:firstLine="0" w:firstLineChars="0"/>
        <w:jc w:val="left"/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http://localhost:8000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user/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bechoose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/+ userI</w:t>
      </w:r>
      <w:r>
        <w:rPr>
          <w:rFonts w:hint="eastAsia" w:ascii="等线" w:hAnsi="等线" w:eastAsia="等线" w:cs="Times New Roman"/>
          <w:kern w:val="2"/>
          <w:sz w:val="24"/>
          <w:szCs w:val="24"/>
          <w:lang w:val="en-US" w:eastAsia="zh-CN" w:bidi="ar-SA"/>
        </w:rPr>
        <w:t>d</w:t>
      </w:r>
      <w:r>
        <w:rPr>
          <w:rFonts w:ascii="等线" w:hAnsi="等线" w:eastAsia="等线" w:cs="Times New Roman"/>
          <w:kern w:val="2"/>
          <w:sz w:val="24"/>
          <w:szCs w:val="24"/>
          <w:lang w:val="en-US" w:eastAsia="zh-CN" w:bidi="ar-SA"/>
        </w:rPr>
        <w:t>,</w:t>
      </w:r>
    </w:p>
    <w:tbl>
      <w:tblPr>
        <w:tblStyle w:val="20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 w:val="21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 w:val="21"/>
                <w:szCs w:val="21"/>
              </w:rPr>
              <w:t xml:space="preserve"> </w:t>
            </w:r>
          </w:p>
        </w:tc>
      </w:tr>
    </w:tbl>
    <w:p>
      <w:pPr>
        <w:ind w:left="472" w:leftChars="200" w:firstLine="715"/>
        <w:rPr>
          <w:rFonts w:ascii="黑体" w:hAnsi="黑体" w:eastAsia="黑体"/>
          <w:sz w:val="32"/>
          <w:szCs w:val="32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5运行设计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5.1系统初始化</w:t>
      </w:r>
    </w:p>
    <w:p>
      <w:pPr>
        <w:ind w:firstLine="1018" w:firstLineChars="322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输入网址，打开表白墙网站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5.2运行控制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注册、登录、表白：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点击注册按钮进入注册界面：</w:t>
      </w:r>
    </w:p>
    <w:p>
      <w:pPr>
        <w:ind w:firstLine="236" w:firstLineChars="100"/>
      </w:pPr>
      <w:r>
        <w:drawing>
          <wp:inline distT="0" distB="0" distL="114300" distR="114300">
            <wp:extent cx="3841750" cy="166878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</w:pPr>
      <w:r>
        <w:rPr>
          <w:rFonts w:hint="eastAsia" w:ascii="仿宋" w:hAnsi="仿宋" w:eastAsia="仿宋" w:cs="仿宋"/>
          <w:sz w:val="32"/>
          <w:szCs w:val="32"/>
        </w:rPr>
        <w:t>点击登录按钮进入登录界面：</w:t>
      </w:r>
    </w:p>
    <w:p>
      <w:pPr>
        <w:ind w:firstLine="236" w:firstLineChars="100"/>
      </w:pPr>
      <w:r>
        <w:drawing>
          <wp:inline distT="0" distB="0" distL="114300" distR="114300">
            <wp:extent cx="3453765" cy="1562100"/>
            <wp:effectExtent l="0" t="0" r="571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点击发布表白墙按钮进入发布界面：</w:t>
      </w:r>
    </w:p>
    <w:p>
      <w:pPr>
        <w:ind w:firstLine="236" w:firstLineChars="100"/>
      </w:pPr>
    </w:p>
    <w:p>
      <w:pPr>
        <w:ind w:firstLine="236" w:firstLineChars="100"/>
      </w:pPr>
      <w:r>
        <w:drawing>
          <wp:inline distT="0" distB="0" distL="114300" distR="114300">
            <wp:extent cx="3242945" cy="2190115"/>
            <wp:effectExtent l="0" t="0" r="317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点击十大热帖按钮进入浏览十大热帖：</w:t>
      </w:r>
    </w:p>
    <w:p>
      <w:pPr>
        <w:ind w:firstLine="236" w:firstLineChars="100"/>
      </w:pPr>
      <w:r>
        <w:drawing>
          <wp:inline distT="0" distB="0" distL="114300" distR="114300">
            <wp:extent cx="4134485" cy="2720340"/>
            <wp:effectExtent l="0" t="0" r="1079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点击反馈入口按钮进入反馈界面：</w:t>
      </w:r>
    </w:p>
    <w:p>
      <w:pPr>
        <w:ind w:firstLine="236" w:firstLineChars="100"/>
      </w:pPr>
      <w:r>
        <w:drawing>
          <wp:inline distT="0" distB="0" distL="114300" distR="114300">
            <wp:extent cx="4105910" cy="2516505"/>
            <wp:effectExtent l="0" t="0" r="889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6" w:firstLineChars="100"/>
      </w:pPr>
      <w:r>
        <w:rPr>
          <w:rFonts w:hint="eastAsia"/>
        </w:rPr>
        <w:t>详情见界面原型：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4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236" w:firstLineChars="100"/>
      </w:pPr>
      <w:r>
        <w:fldChar w:fldCharType="begin"/>
      </w:r>
      <w:r>
        <w:instrText xml:space="preserve"> HYPERLINK "https://app.mockplus.cn/rp/editor/xR4n4qVyZF08" </w:instrText>
      </w:r>
      <w:r>
        <w:fldChar w:fldCharType="separate"/>
      </w:r>
      <w:r>
        <w:rPr>
          <w:rStyle w:val="24"/>
        </w:rPr>
        <w:t>https://app.mockplus.cn/rp/editor/xR4n4qVyZF08</w:t>
      </w:r>
      <w:r>
        <w:rPr>
          <w:rStyle w:val="26"/>
        </w:rPr>
        <w:fldChar w:fldCharType="end"/>
      </w:r>
    </w:p>
    <w:p>
      <w:pPr>
        <w:ind w:firstLine="236" w:firstLineChars="100"/>
      </w:pP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5.3运行结束</w:t>
      </w:r>
    </w:p>
    <w:p>
      <w:pPr>
        <w:ind w:firstLine="316" w:firstLineChars="1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点击注销登录，退出网页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6系统出错处理设计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6.1出错信息   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系统将有以下出错信息和警告信息：</w:t>
      </w:r>
    </w:p>
    <w:p>
      <w:pPr>
        <w:pStyle w:val="51"/>
        <w:ind w:left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1)注册界面：邮箱、密码格式错误  提示：邮箱/密码格式错误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2）登录界面：密码输入错误        提示：密码错误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3）编辑界面：字数超出限制        提示：字数超出限制，请将字数控制在xx之内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4）浏览界面：收藏/评论/点赞出现错误    提示：收藏/评论/点赞错误，请稍后重试</w:t>
      </w:r>
    </w:p>
    <w:p>
      <w:pPr>
        <w:ind w:firstLine="42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等等,详情见界面原型演示</w:t>
      </w:r>
      <w:r>
        <w:fldChar w:fldCharType="begin"/>
      </w:r>
      <w:r>
        <w:instrText xml:space="preserve"> HYPERLINK "https://app.mockplus.cn/rp/editor/DQNswQhMCKn/89-iH8IrqWBq" </w:instrText>
      </w:r>
      <w:r>
        <w:fldChar w:fldCharType="separate"/>
      </w:r>
      <w:r>
        <w:rPr>
          <w:rStyle w:val="26"/>
          <w:rFonts w:hint="eastAsia"/>
        </w:rPr>
        <w:t>https://app.mockplus.cn/rp/editor/DQNswQhMCKn/89-iH8IrqWBq</w:t>
      </w:r>
      <w:r>
        <w:rPr>
          <w:rStyle w:val="26"/>
          <w:rFonts w:hint="eastAsia"/>
        </w:rPr>
        <w:fldChar w:fldCharType="end"/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6.2补救措施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7系统维护设计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7.1检测点的设计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7.2检测专用模块的设计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8尚待解决的问题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9需求的可追踪性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TBD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10   注解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>附录</w:t>
      </w:r>
    </w:p>
    <w:bookmarkEnd w:id="3"/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</w:p>
    <w:p>
      <w:pPr>
        <w:ind w:firstLine="872" w:firstLineChars="200"/>
        <w:rPr>
          <w:rFonts w:ascii="宋体" w:hAnsi="宋体" w:eastAsia="宋体"/>
          <w:sz w:val="44"/>
          <w:szCs w:val="44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0"/>
    <w:rsid w:val="00073A94"/>
    <w:rsid w:val="000826E1"/>
    <w:rsid w:val="00087983"/>
    <w:rsid w:val="001273B7"/>
    <w:rsid w:val="00192B45"/>
    <w:rsid w:val="001936F3"/>
    <w:rsid w:val="001C1450"/>
    <w:rsid w:val="00212B95"/>
    <w:rsid w:val="00232F7B"/>
    <w:rsid w:val="002438EE"/>
    <w:rsid w:val="002D1B08"/>
    <w:rsid w:val="003426D9"/>
    <w:rsid w:val="00382D90"/>
    <w:rsid w:val="003E29F7"/>
    <w:rsid w:val="003E7DED"/>
    <w:rsid w:val="0059184B"/>
    <w:rsid w:val="005B12A7"/>
    <w:rsid w:val="005C1AB6"/>
    <w:rsid w:val="005C519F"/>
    <w:rsid w:val="0060743B"/>
    <w:rsid w:val="00655924"/>
    <w:rsid w:val="006B54D2"/>
    <w:rsid w:val="007221DD"/>
    <w:rsid w:val="00731D13"/>
    <w:rsid w:val="00742E76"/>
    <w:rsid w:val="007E02A9"/>
    <w:rsid w:val="008140E6"/>
    <w:rsid w:val="00843AC7"/>
    <w:rsid w:val="009D128D"/>
    <w:rsid w:val="009E709F"/>
    <w:rsid w:val="00A05851"/>
    <w:rsid w:val="00A5042A"/>
    <w:rsid w:val="00C745D6"/>
    <w:rsid w:val="00CF4027"/>
    <w:rsid w:val="00D50F5B"/>
    <w:rsid w:val="00D57067"/>
    <w:rsid w:val="00DA119E"/>
    <w:rsid w:val="00E42510"/>
    <w:rsid w:val="00E85A9A"/>
    <w:rsid w:val="00EA6A9A"/>
    <w:rsid w:val="00EE53D3"/>
    <w:rsid w:val="00F02A81"/>
    <w:rsid w:val="00F12BC3"/>
    <w:rsid w:val="00F5271D"/>
    <w:rsid w:val="00F67D70"/>
    <w:rsid w:val="00F97CCC"/>
    <w:rsid w:val="16F558BE"/>
    <w:rsid w:val="31F0FC45"/>
    <w:rsid w:val="37578BA4"/>
    <w:rsid w:val="54AE7200"/>
    <w:rsid w:val="57CD3FD3"/>
    <w:rsid w:val="63E75403"/>
    <w:rsid w:val="72472DA3"/>
    <w:rsid w:val="7BD200D2"/>
    <w:rsid w:val="7E8F22BB"/>
    <w:rsid w:val="7FB1227E"/>
    <w:rsid w:val="B2DFD5EB"/>
    <w:rsid w:val="B79FCD59"/>
    <w:rsid w:val="DEE35431"/>
    <w:rsid w:val="F77DF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9"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3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3"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4"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5"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qFormat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Date"/>
    <w:basedOn w:val="1"/>
    <w:next w:val="1"/>
    <w:link w:val="59"/>
    <w:qFormat/>
    <w:uiPriority w:val="99"/>
    <w:pPr>
      <w:ind w:left="100" w:leftChars="2500"/>
    </w:p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3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after="100" w:line="259" w:lineRule="auto"/>
    </w:pPr>
    <w:rPr>
      <w:sz w:val="22"/>
      <w:szCs w:val="22"/>
    </w:rPr>
  </w:style>
  <w:style w:type="paragraph" w:styleId="17">
    <w:name w:val="Subtitle"/>
    <w:basedOn w:val="1"/>
    <w:next w:val="1"/>
    <w:link w:val="39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8">
    <w:name w:val="toc 2"/>
    <w:basedOn w:val="1"/>
    <w:next w:val="1"/>
    <w:qFormat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9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1">
    <w:name w:val="Table Grid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22"/>
    <w:rPr>
      <w:b/>
    </w:rPr>
  </w:style>
  <w:style w:type="character" w:styleId="24">
    <w:name w:val="FollowedHyperlink"/>
    <w:basedOn w:val="22"/>
    <w:qFormat/>
    <w:uiPriority w:val="0"/>
    <w:rPr>
      <w:color w:val="800080"/>
      <w:u w:val="single"/>
    </w:rPr>
  </w:style>
  <w:style w:type="character" w:styleId="25">
    <w:name w:val="Emphasis"/>
    <w:basedOn w:val="22"/>
    <w:qFormat/>
    <w:uiPriority w:val="20"/>
    <w:rPr>
      <w:rFonts w:ascii="Calibri" w:hAnsi="Calibri"/>
      <w:b/>
      <w:i/>
    </w:rPr>
  </w:style>
  <w:style w:type="character" w:styleId="26">
    <w:name w:val="Hyperlink"/>
    <w:basedOn w:val="22"/>
    <w:qFormat/>
    <w:uiPriority w:val="99"/>
    <w:rPr>
      <w:color w:val="0563C1"/>
      <w:u w:val="single"/>
    </w:rPr>
  </w:style>
  <w:style w:type="character" w:customStyle="1" w:styleId="27">
    <w:name w:val="标题 1 字符"/>
    <w:link w:val="2"/>
    <w:qFormat/>
    <w:uiPriority w:val="9"/>
    <w:rPr>
      <w:rFonts w:ascii="Cambria" w:hAnsi="Cambria" w:eastAsia="宋体"/>
      <w:b/>
      <w:kern w:val="32"/>
      <w:sz w:val="32"/>
    </w:rPr>
  </w:style>
  <w:style w:type="character" w:customStyle="1" w:styleId="28">
    <w:name w:val="标题 2 字符"/>
    <w:link w:val="3"/>
    <w:qFormat/>
    <w:uiPriority w:val="9"/>
    <w:rPr>
      <w:rFonts w:ascii="Cambria" w:hAnsi="Cambria" w:eastAsia="宋体"/>
      <w:b/>
      <w:i/>
      <w:sz w:val="28"/>
    </w:rPr>
  </w:style>
  <w:style w:type="character" w:customStyle="1" w:styleId="29">
    <w:name w:val="标题 3 字符"/>
    <w:link w:val="4"/>
    <w:qFormat/>
    <w:uiPriority w:val="9"/>
    <w:rPr>
      <w:rFonts w:ascii="Cambria" w:hAnsi="Cambria" w:eastAsia="宋体"/>
      <w:b/>
      <w:sz w:val="26"/>
    </w:rPr>
  </w:style>
  <w:style w:type="character" w:customStyle="1" w:styleId="30">
    <w:name w:val="标题 4 字符"/>
    <w:link w:val="5"/>
    <w:qFormat/>
    <w:uiPriority w:val="9"/>
    <w:rPr>
      <w:b/>
      <w:sz w:val="28"/>
    </w:rPr>
  </w:style>
  <w:style w:type="character" w:customStyle="1" w:styleId="31">
    <w:name w:val="标题 5 字符"/>
    <w:link w:val="6"/>
    <w:qFormat/>
    <w:uiPriority w:val="9"/>
    <w:rPr>
      <w:b/>
      <w:i/>
      <w:sz w:val="26"/>
    </w:rPr>
  </w:style>
  <w:style w:type="character" w:customStyle="1" w:styleId="32">
    <w:name w:val="标题 6 字符"/>
    <w:link w:val="7"/>
    <w:qFormat/>
    <w:uiPriority w:val="9"/>
    <w:rPr>
      <w:b/>
    </w:rPr>
  </w:style>
  <w:style w:type="character" w:customStyle="1" w:styleId="33">
    <w:name w:val="标题 7 字符"/>
    <w:link w:val="8"/>
    <w:qFormat/>
    <w:uiPriority w:val="9"/>
    <w:rPr>
      <w:sz w:val="24"/>
    </w:rPr>
  </w:style>
  <w:style w:type="character" w:customStyle="1" w:styleId="34">
    <w:name w:val="标题 8 字符"/>
    <w:link w:val="9"/>
    <w:qFormat/>
    <w:uiPriority w:val="9"/>
    <w:rPr>
      <w:i/>
      <w:sz w:val="24"/>
    </w:rPr>
  </w:style>
  <w:style w:type="character" w:customStyle="1" w:styleId="35">
    <w:name w:val="标题 9 字符"/>
    <w:link w:val="10"/>
    <w:qFormat/>
    <w:uiPriority w:val="9"/>
    <w:rPr>
      <w:rFonts w:ascii="Cambria" w:hAnsi="Cambria" w:eastAsia="宋体"/>
    </w:rPr>
  </w:style>
  <w:style w:type="character" w:customStyle="1" w:styleId="36">
    <w:name w:val="页眉 字符"/>
    <w:link w:val="15"/>
    <w:qFormat/>
    <w:uiPriority w:val="99"/>
    <w:rPr>
      <w:rFonts w:cs="Times New Roman"/>
      <w:sz w:val="18"/>
      <w:szCs w:val="18"/>
    </w:rPr>
  </w:style>
  <w:style w:type="character" w:customStyle="1" w:styleId="37">
    <w:name w:val="页脚 字符"/>
    <w:link w:val="14"/>
    <w:qFormat/>
    <w:uiPriority w:val="99"/>
    <w:rPr>
      <w:rFonts w:cs="Times New Roman"/>
      <w:sz w:val="18"/>
      <w:szCs w:val="18"/>
    </w:rPr>
  </w:style>
  <w:style w:type="character" w:customStyle="1" w:styleId="38">
    <w:name w:val="标题 字符"/>
    <w:link w:val="19"/>
    <w:qFormat/>
    <w:uiPriority w:val="10"/>
    <w:rPr>
      <w:rFonts w:ascii="Cambria" w:hAnsi="Cambria" w:eastAsia="宋体"/>
      <w:b/>
      <w:kern w:val="28"/>
      <w:sz w:val="32"/>
    </w:rPr>
  </w:style>
  <w:style w:type="character" w:customStyle="1" w:styleId="39">
    <w:name w:val="副标题 字符"/>
    <w:link w:val="17"/>
    <w:qFormat/>
    <w:uiPriority w:val="11"/>
    <w:rPr>
      <w:rFonts w:ascii="Cambria" w:hAnsi="Cambria" w:eastAsia="宋体"/>
      <w:sz w:val="24"/>
    </w:rPr>
  </w:style>
  <w:style w:type="paragraph" w:styleId="40">
    <w:name w:val="No Spacing"/>
    <w:basedOn w:val="1"/>
    <w:qFormat/>
    <w:uiPriority w:val="1"/>
    <w:rPr>
      <w:szCs w:val="32"/>
    </w:rPr>
  </w:style>
  <w:style w:type="paragraph" w:styleId="41">
    <w:name w:val="Quote"/>
    <w:basedOn w:val="1"/>
    <w:next w:val="1"/>
    <w:link w:val="42"/>
    <w:qFormat/>
    <w:uiPriority w:val="29"/>
    <w:rPr>
      <w:i/>
    </w:rPr>
  </w:style>
  <w:style w:type="character" w:customStyle="1" w:styleId="42">
    <w:name w:val="引用 字符"/>
    <w:link w:val="41"/>
    <w:qFormat/>
    <w:uiPriority w:val="29"/>
    <w:rPr>
      <w:i/>
      <w:sz w:val="24"/>
    </w:rPr>
  </w:style>
  <w:style w:type="paragraph" w:styleId="43">
    <w:name w:val="Intense Quote"/>
    <w:basedOn w:val="1"/>
    <w:next w:val="1"/>
    <w:link w:val="44"/>
    <w:qFormat/>
    <w:uiPriority w:val="30"/>
    <w:pPr>
      <w:ind w:left="720" w:right="720"/>
    </w:pPr>
    <w:rPr>
      <w:b/>
      <w:i/>
      <w:szCs w:val="22"/>
    </w:rPr>
  </w:style>
  <w:style w:type="character" w:customStyle="1" w:styleId="44">
    <w:name w:val="明显引用 字符"/>
    <w:link w:val="43"/>
    <w:qFormat/>
    <w:uiPriority w:val="30"/>
    <w:rPr>
      <w:b/>
      <w:i/>
      <w:sz w:val="24"/>
    </w:rPr>
  </w:style>
  <w:style w:type="character" w:customStyle="1" w:styleId="45">
    <w:name w:val="不明显强调1"/>
    <w:qFormat/>
    <w:uiPriority w:val="19"/>
    <w:rPr>
      <w:i/>
      <w:color w:val="5A5A5A"/>
    </w:rPr>
  </w:style>
  <w:style w:type="character" w:customStyle="1" w:styleId="46">
    <w:name w:val="明显强调1"/>
    <w:qFormat/>
    <w:uiPriority w:val="21"/>
    <w:rPr>
      <w:b/>
      <w:i/>
      <w:sz w:val="24"/>
      <w:u w:val="single"/>
    </w:rPr>
  </w:style>
  <w:style w:type="character" w:customStyle="1" w:styleId="47">
    <w:name w:val="不明显参考1"/>
    <w:qFormat/>
    <w:uiPriority w:val="31"/>
    <w:rPr>
      <w:sz w:val="24"/>
      <w:u w:val="single"/>
    </w:rPr>
  </w:style>
  <w:style w:type="character" w:customStyle="1" w:styleId="48">
    <w:name w:val="明显参考1"/>
    <w:qFormat/>
    <w:uiPriority w:val="32"/>
    <w:rPr>
      <w:b/>
      <w:sz w:val="24"/>
      <w:u w:val="single"/>
    </w:rPr>
  </w:style>
  <w:style w:type="character" w:customStyle="1" w:styleId="49">
    <w:name w:val="书籍标题1"/>
    <w:qFormat/>
    <w:uiPriority w:val="33"/>
    <w:rPr>
      <w:rFonts w:ascii="Cambria" w:hAnsi="Cambria" w:eastAsia="宋体"/>
      <w:b/>
      <w:i/>
      <w:sz w:val="24"/>
    </w:rPr>
  </w:style>
  <w:style w:type="paragraph" w:customStyle="1" w:styleId="50">
    <w:name w:val="TOC 标题1"/>
    <w:basedOn w:val="2"/>
    <w:next w:val="1"/>
    <w:qFormat/>
    <w:uiPriority w:val="39"/>
    <w:pPr>
      <w:outlineLvl w:val="9"/>
    </w:pPr>
  </w:style>
  <w:style w:type="paragraph" w:styleId="51">
    <w:name w:val="List Paragraph"/>
    <w:basedOn w:val="1"/>
    <w:qFormat/>
    <w:uiPriority w:val="34"/>
    <w:pPr>
      <w:ind w:left="720"/>
      <w:contextualSpacing/>
    </w:pPr>
  </w:style>
  <w:style w:type="table" w:customStyle="1" w:styleId="52">
    <w:name w:val="网格型1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20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4">
    <w:name w:val="未处理的提及1"/>
    <w:basedOn w:val="22"/>
    <w:qFormat/>
    <w:uiPriority w:val="99"/>
    <w:rPr>
      <w:color w:val="605E5C"/>
      <w:shd w:val="clear" w:color="auto" w:fill="E1DFDD"/>
    </w:rPr>
  </w:style>
  <w:style w:type="paragraph" w:customStyle="1" w:styleId="55">
    <w:name w:val="msonormal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6">
    <w:name w:val="prj0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7">
    <w:name w:val="prj1"/>
    <w:basedOn w:val="1"/>
    <w:qFormat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8">
    <w:name w:val="网格型3"/>
    <w:basedOn w:val="20"/>
    <w:qFormat/>
    <w:uiPriority w:val="39"/>
    <w:rPr>
      <w:rFonts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9">
    <w:name w:val="日期 字符"/>
    <w:basedOn w:val="22"/>
    <w:link w:val="13"/>
    <w:qFormat/>
    <w:uiPriority w:val="99"/>
    <w:rPr>
      <w:sz w:val="24"/>
      <w:szCs w:val="24"/>
    </w:rPr>
  </w:style>
  <w:style w:type="paragraph" w:customStyle="1" w:styleId="60">
    <w:name w:val="TOC 标题2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20D5BC-F8CE-41AC-A800-9D96D5C378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30</Pages>
  <Words>1582</Words>
  <Characters>9024</Characters>
  <Lines>75</Lines>
  <Paragraphs>21</Paragraphs>
  <TotalTime>3</TotalTime>
  <ScaleCrop>false</ScaleCrop>
  <LinksUpToDate>false</LinksUpToDate>
  <CharactersWithSpaces>10585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2021-11-11T11:07:00Z</dcterms:created>
  <dc:creator>郑航舰</dc:creator>
  <cp:lastModifiedBy>SOX</cp:lastModifiedBy>
  <cp:lastPrinted>2021-09-19T15:05:00Z</cp:lastPrinted>
  <dcterms:modified xsi:type="dcterms:W3CDTF">2021-12-15T05:04:22Z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189a71c4b24249e9baf10f82a281f0e3</vt:lpwstr>
  </property>
  <property fmtid="{D5CDD505-2E9C-101B-9397-08002B2CF9AE}" pid="3" name="KSOProductBuildVer">
    <vt:lpwstr>2052-11.1.0.11115</vt:lpwstr>
  </property>
</Properties>
</file>